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772A3" w14:textId="77777777" w:rsidR="00E01A92" w:rsidRDefault="00E01A92" w:rsidP="00EF6708">
      <w:pPr>
        <w:pStyle w:val="Title"/>
        <w:rPr>
          <w:color w:val="000000" w:themeColor="text1"/>
          <w:sz w:val="52"/>
          <w:szCs w:val="52"/>
          <w:u w:val="single"/>
        </w:rPr>
      </w:pPr>
    </w:p>
    <w:p w14:paraId="4233C9D6" w14:textId="77777777" w:rsidR="00E01A92" w:rsidRDefault="00E01A92" w:rsidP="00A52236">
      <w:pPr>
        <w:pStyle w:val="Title"/>
        <w:jc w:val="left"/>
        <w:rPr>
          <w:color w:val="000000" w:themeColor="text1"/>
          <w:sz w:val="52"/>
          <w:szCs w:val="52"/>
          <w:u w:val="single"/>
        </w:rPr>
      </w:pPr>
    </w:p>
    <w:p w14:paraId="13E02DE8" w14:textId="507C0E0C" w:rsidR="00EF6708" w:rsidRDefault="00AD4E4F" w:rsidP="00EF6708">
      <w:pPr>
        <w:pStyle w:val="Title"/>
        <w:rPr>
          <w:color w:val="000000" w:themeColor="text1"/>
          <w:sz w:val="52"/>
          <w:szCs w:val="52"/>
          <w:u w:val="single"/>
        </w:rPr>
      </w:pPr>
      <w:r w:rsidRPr="00E01A92">
        <w:rPr>
          <w:color w:val="000000" w:themeColor="text1"/>
          <w:sz w:val="52"/>
          <w:szCs w:val="52"/>
          <w:u w:val="single"/>
        </w:rPr>
        <w:t>H</w:t>
      </w:r>
      <w:r w:rsidR="00EF6708" w:rsidRPr="00E01A92">
        <w:rPr>
          <w:color w:val="000000" w:themeColor="text1"/>
          <w:sz w:val="52"/>
          <w:szCs w:val="52"/>
          <w:u w:val="single"/>
        </w:rPr>
        <w:t>ACK THE FUTURE</w:t>
      </w:r>
    </w:p>
    <w:p w14:paraId="34D2D9C0" w14:textId="77777777" w:rsidR="00E01A92" w:rsidRDefault="00E01A92" w:rsidP="00E01A92"/>
    <w:p w14:paraId="32BFE977" w14:textId="77777777" w:rsidR="00E01A92" w:rsidRPr="00E01A92" w:rsidRDefault="00E01A92" w:rsidP="00E01A92"/>
    <w:p w14:paraId="4C3E6FB3" w14:textId="62CF05D6" w:rsidR="00076856" w:rsidRDefault="00C67873" w:rsidP="00874AA1">
      <w:pPr>
        <w:pStyle w:val="Title"/>
        <w:rPr>
          <w:sz w:val="44"/>
          <w:szCs w:val="44"/>
        </w:rPr>
      </w:pPr>
      <w:r w:rsidRPr="00E01A92">
        <w:rPr>
          <w:sz w:val="44"/>
          <w:szCs w:val="44"/>
        </w:rPr>
        <w:t>Autonomous Transport: Rethinking Mobility for a Sustainable Future</w:t>
      </w:r>
    </w:p>
    <w:p w14:paraId="02F7F630" w14:textId="77777777" w:rsidR="00A52236" w:rsidRPr="00A52236" w:rsidRDefault="00A52236" w:rsidP="00A52236"/>
    <w:p w14:paraId="599F075B" w14:textId="117E1650" w:rsidR="00A52236" w:rsidRPr="00A52236" w:rsidRDefault="00A52236" w:rsidP="00A52236">
      <w:pPr>
        <w:jc w:val="center"/>
        <w:rPr>
          <w:b/>
          <w:bCs/>
          <w:sz w:val="40"/>
          <w:szCs w:val="40"/>
        </w:rPr>
      </w:pPr>
      <w:r w:rsidRPr="00A52236">
        <w:rPr>
          <w:b/>
          <w:bCs/>
          <w:sz w:val="40"/>
          <w:szCs w:val="40"/>
        </w:rPr>
        <w:t>TEAM NAME :</w:t>
      </w:r>
      <w:r w:rsidRPr="00A52236">
        <w:rPr>
          <w:rFonts w:ascii="Agency FB" w:hAnsi="Agency FB"/>
          <w:b/>
          <w:bCs/>
          <w:sz w:val="56"/>
          <w:szCs w:val="56"/>
        </w:rPr>
        <w:t xml:space="preserve"> ERROR</w:t>
      </w:r>
    </w:p>
    <w:p w14:paraId="633A9D56" w14:textId="77777777" w:rsidR="00A52236" w:rsidRPr="00A52236" w:rsidRDefault="00A52236" w:rsidP="00A52236"/>
    <w:p w14:paraId="62AE1F07" w14:textId="77777777" w:rsidR="00E01A92" w:rsidRDefault="00E01A92" w:rsidP="00E01A92"/>
    <w:p w14:paraId="29F92E5A" w14:textId="77777777" w:rsidR="00E01A92" w:rsidRDefault="00E01A92" w:rsidP="00E01A92"/>
    <w:p w14:paraId="14FB9007" w14:textId="77777777" w:rsidR="00E01A92" w:rsidRPr="00E01A92" w:rsidRDefault="00E01A92" w:rsidP="00E01A92">
      <w:pPr>
        <w:rPr>
          <w:b/>
          <w:bCs/>
          <w:sz w:val="32"/>
          <w:szCs w:val="32"/>
        </w:rPr>
      </w:pPr>
    </w:p>
    <w:p w14:paraId="3E29C738" w14:textId="53EAEA67" w:rsidR="00E01A92" w:rsidRPr="00E01A92" w:rsidRDefault="00E01A92" w:rsidP="00E01A92">
      <w:pPr>
        <w:rPr>
          <w:b/>
          <w:bCs/>
          <w:sz w:val="32"/>
          <w:szCs w:val="32"/>
        </w:rPr>
      </w:pPr>
      <w:r w:rsidRPr="00E01A92">
        <w:rPr>
          <w:b/>
          <w:bCs/>
          <w:sz w:val="32"/>
          <w:szCs w:val="32"/>
        </w:rPr>
        <w:t>Team Members:</w:t>
      </w:r>
    </w:p>
    <w:p w14:paraId="11D0F8D9" w14:textId="788A7066" w:rsidR="00E01A92" w:rsidRPr="00E01A92" w:rsidRDefault="00E01A92" w:rsidP="00E01A92">
      <w:pPr>
        <w:rPr>
          <w:b/>
          <w:bCs/>
          <w:sz w:val="28"/>
          <w:szCs w:val="28"/>
        </w:rPr>
      </w:pPr>
      <w:r w:rsidRPr="00E01A92">
        <w:rPr>
          <w:b/>
          <w:bCs/>
          <w:sz w:val="28"/>
          <w:szCs w:val="28"/>
        </w:rPr>
        <w:t xml:space="preserve">23951A057N - RISHIKESH GADDINTI </w:t>
      </w:r>
    </w:p>
    <w:p w14:paraId="0790E4F0" w14:textId="7B687B52" w:rsidR="00E01A92" w:rsidRDefault="00E01A92" w:rsidP="00E01A92">
      <w:pPr>
        <w:rPr>
          <w:b/>
          <w:bCs/>
          <w:sz w:val="28"/>
          <w:szCs w:val="28"/>
        </w:rPr>
      </w:pPr>
      <w:r w:rsidRPr="00E01A92">
        <w:rPr>
          <w:b/>
          <w:bCs/>
          <w:sz w:val="28"/>
          <w:szCs w:val="28"/>
        </w:rPr>
        <w:t>23951A052S - M.G.N. HARSHITH VARMA</w:t>
      </w:r>
    </w:p>
    <w:p w14:paraId="085D2A24" w14:textId="77777777" w:rsidR="00E01A92" w:rsidRDefault="00E01A92" w:rsidP="00E01A92">
      <w:pPr>
        <w:rPr>
          <w:b/>
          <w:bCs/>
          <w:sz w:val="28"/>
          <w:szCs w:val="28"/>
        </w:rPr>
      </w:pPr>
    </w:p>
    <w:p w14:paraId="50895E74" w14:textId="77777777" w:rsidR="00E01A92" w:rsidRDefault="00E01A92" w:rsidP="00E01A92">
      <w:pPr>
        <w:rPr>
          <w:b/>
          <w:bCs/>
          <w:sz w:val="28"/>
          <w:szCs w:val="28"/>
        </w:rPr>
      </w:pPr>
    </w:p>
    <w:p w14:paraId="3C3BD452" w14:textId="77777777" w:rsidR="00E01A92" w:rsidRDefault="00E01A92" w:rsidP="00E01A92">
      <w:pPr>
        <w:rPr>
          <w:b/>
          <w:bCs/>
          <w:sz w:val="28"/>
          <w:szCs w:val="28"/>
        </w:rPr>
      </w:pPr>
    </w:p>
    <w:p w14:paraId="4DBA4268" w14:textId="77777777" w:rsidR="00E01A92" w:rsidRDefault="00E01A92" w:rsidP="00E01A92">
      <w:pPr>
        <w:rPr>
          <w:b/>
          <w:bCs/>
          <w:sz w:val="28"/>
          <w:szCs w:val="28"/>
        </w:rPr>
      </w:pPr>
    </w:p>
    <w:p w14:paraId="6F24111D" w14:textId="77777777" w:rsidR="00A52236" w:rsidRPr="00E01A92" w:rsidRDefault="00A52236" w:rsidP="00A52236"/>
    <w:p w14:paraId="3599D336" w14:textId="0321FE5A" w:rsidR="00A52236" w:rsidRPr="00A52236" w:rsidRDefault="00A52236" w:rsidP="00A52236">
      <w:pPr>
        <w:pStyle w:val="Heading1"/>
        <w:rPr>
          <w:sz w:val="32"/>
        </w:rPr>
      </w:pPr>
      <w:r w:rsidRPr="00A52236">
        <w:rPr>
          <w:sz w:val="32"/>
        </w:rPr>
        <w:t>Table of Contents:</w:t>
      </w:r>
    </w:p>
    <w:p w14:paraId="5E433E3A" w14:textId="77777777" w:rsidR="00A52236" w:rsidRPr="00A52236" w:rsidRDefault="00A52236" w:rsidP="00A52236">
      <w:pPr>
        <w:rPr>
          <w:sz w:val="28"/>
          <w:szCs w:val="28"/>
        </w:rPr>
      </w:pPr>
      <w:r w:rsidRPr="00A52236">
        <w:rPr>
          <w:sz w:val="28"/>
          <w:szCs w:val="28"/>
        </w:rPr>
        <w:t>Introduction</w:t>
      </w:r>
    </w:p>
    <w:p w14:paraId="0D78332D" w14:textId="7DBA3187" w:rsidR="00A52236" w:rsidRPr="00A52236" w:rsidRDefault="00A52236" w:rsidP="00A52236">
      <w:pPr>
        <w:ind w:firstLine="720"/>
        <w:rPr>
          <w:sz w:val="28"/>
          <w:szCs w:val="28"/>
        </w:rPr>
      </w:pPr>
      <w:r w:rsidRPr="00A52236">
        <w:rPr>
          <w:sz w:val="28"/>
          <w:szCs w:val="28"/>
        </w:rPr>
        <w:t>Overview of Autonomous Transport</w:t>
      </w:r>
    </w:p>
    <w:p w14:paraId="574FEC9C" w14:textId="77777777" w:rsidR="00A52236" w:rsidRPr="00A52236" w:rsidRDefault="00A52236" w:rsidP="00A52236">
      <w:pPr>
        <w:ind w:firstLine="720"/>
        <w:rPr>
          <w:sz w:val="28"/>
          <w:szCs w:val="28"/>
        </w:rPr>
      </w:pPr>
      <w:r w:rsidRPr="00A52236">
        <w:rPr>
          <w:sz w:val="28"/>
          <w:szCs w:val="28"/>
        </w:rPr>
        <w:t>Importance of Sustainable Mobility</w:t>
      </w:r>
    </w:p>
    <w:p w14:paraId="3034FD68" w14:textId="77777777" w:rsidR="00A52236" w:rsidRPr="00A52236" w:rsidRDefault="00A52236" w:rsidP="00A52236">
      <w:pPr>
        <w:rPr>
          <w:sz w:val="28"/>
          <w:szCs w:val="28"/>
        </w:rPr>
      </w:pPr>
      <w:r w:rsidRPr="00A52236">
        <w:rPr>
          <w:sz w:val="28"/>
          <w:szCs w:val="28"/>
        </w:rPr>
        <w:t>Innovative Features</w:t>
      </w:r>
    </w:p>
    <w:p w14:paraId="7BEA455C" w14:textId="77777777" w:rsidR="00A52236" w:rsidRPr="00A52236" w:rsidRDefault="00A52236" w:rsidP="00A52236">
      <w:pPr>
        <w:ind w:firstLine="720"/>
        <w:rPr>
          <w:sz w:val="28"/>
          <w:szCs w:val="28"/>
        </w:rPr>
      </w:pPr>
      <w:r w:rsidRPr="00A52236">
        <w:rPr>
          <w:sz w:val="28"/>
          <w:szCs w:val="28"/>
        </w:rPr>
        <w:t>2.1 Smart Fuel/Energy Management</w:t>
      </w:r>
    </w:p>
    <w:p w14:paraId="6573DEAB" w14:textId="77777777" w:rsidR="00A52236" w:rsidRPr="00A52236" w:rsidRDefault="00A52236" w:rsidP="00A52236">
      <w:pPr>
        <w:ind w:firstLine="720"/>
        <w:rPr>
          <w:sz w:val="28"/>
          <w:szCs w:val="28"/>
        </w:rPr>
      </w:pPr>
      <w:r w:rsidRPr="00A52236">
        <w:rPr>
          <w:sz w:val="28"/>
          <w:szCs w:val="28"/>
        </w:rPr>
        <w:t>2.2 Emergency Security System</w:t>
      </w:r>
    </w:p>
    <w:p w14:paraId="293236E4" w14:textId="77777777" w:rsidR="00A52236" w:rsidRPr="00A52236" w:rsidRDefault="00A52236" w:rsidP="00A52236">
      <w:pPr>
        <w:ind w:firstLine="720"/>
        <w:rPr>
          <w:sz w:val="28"/>
          <w:szCs w:val="28"/>
        </w:rPr>
      </w:pPr>
      <w:r w:rsidRPr="00A52236">
        <w:rPr>
          <w:sz w:val="28"/>
          <w:szCs w:val="28"/>
        </w:rPr>
        <w:t>2.3 Hand Sign &amp; Board Recognition Training</w:t>
      </w:r>
    </w:p>
    <w:p w14:paraId="06708A78" w14:textId="77777777" w:rsidR="00A52236" w:rsidRPr="00A52236" w:rsidRDefault="00A52236" w:rsidP="00A52236">
      <w:pPr>
        <w:ind w:firstLine="720"/>
        <w:rPr>
          <w:sz w:val="28"/>
          <w:szCs w:val="28"/>
        </w:rPr>
      </w:pPr>
      <w:r w:rsidRPr="00A52236">
        <w:rPr>
          <w:sz w:val="28"/>
          <w:szCs w:val="28"/>
        </w:rPr>
        <w:t>2.4 LORA-Based Communication for Road Safety</w:t>
      </w:r>
    </w:p>
    <w:p w14:paraId="267CD591" w14:textId="77777777" w:rsidR="00A52236" w:rsidRPr="00A52236" w:rsidRDefault="00A52236" w:rsidP="00A52236">
      <w:pPr>
        <w:ind w:firstLine="720"/>
        <w:rPr>
          <w:sz w:val="28"/>
          <w:szCs w:val="28"/>
        </w:rPr>
      </w:pPr>
      <w:r w:rsidRPr="00A52236">
        <w:rPr>
          <w:sz w:val="28"/>
          <w:szCs w:val="28"/>
        </w:rPr>
        <w:t>2.5 Wind Turbine Energy Harvesting</w:t>
      </w:r>
    </w:p>
    <w:p w14:paraId="1E19E974" w14:textId="77777777" w:rsidR="00A52236" w:rsidRPr="00A52236" w:rsidRDefault="00A52236" w:rsidP="00A52236">
      <w:pPr>
        <w:ind w:firstLine="720"/>
        <w:rPr>
          <w:sz w:val="28"/>
          <w:szCs w:val="28"/>
        </w:rPr>
      </w:pPr>
      <w:r w:rsidRPr="00A52236">
        <w:rPr>
          <w:sz w:val="28"/>
          <w:szCs w:val="28"/>
        </w:rPr>
        <w:t>2.6 Dash Camera Maintenance in Foggy Conditions</w:t>
      </w:r>
    </w:p>
    <w:p w14:paraId="09AC2D1F" w14:textId="77777777" w:rsidR="00A52236" w:rsidRPr="00A52236" w:rsidRDefault="00A52236" w:rsidP="00A52236">
      <w:pPr>
        <w:rPr>
          <w:sz w:val="28"/>
          <w:szCs w:val="28"/>
        </w:rPr>
      </w:pPr>
      <w:r w:rsidRPr="00A52236">
        <w:rPr>
          <w:sz w:val="28"/>
          <w:szCs w:val="28"/>
        </w:rPr>
        <w:t>Technical Implementation</w:t>
      </w:r>
    </w:p>
    <w:p w14:paraId="4CA6690E" w14:textId="77777777" w:rsidR="00A52236" w:rsidRPr="00A52236" w:rsidRDefault="00A52236" w:rsidP="00A52236">
      <w:pPr>
        <w:ind w:firstLine="720"/>
        <w:rPr>
          <w:sz w:val="28"/>
          <w:szCs w:val="28"/>
        </w:rPr>
      </w:pPr>
      <w:r w:rsidRPr="00A52236">
        <w:rPr>
          <w:sz w:val="28"/>
          <w:szCs w:val="28"/>
        </w:rPr>
        <w:t>Technologies Used</w:t>
      </w:r>
    </w:p>
    <w:p w14:paraId="27191C46" w14:textId="77777777" w:rsidR="00A52236" w:rsidRPr="00A52236" w:rsidRDefault="00A52236" w:rsidP="00A52236">
      <w:pPr>
        <w:ind w:firstLine="720"/>
        <w:rPr>
          <w:sz w:val="28"/>
          <w:szCs w:val="28"/>
        </w:rPr>
      </w:pPr>
      <w:r w:rsidRPr="00A52236">
        <w:rPr>
          <w:sz w:val="28"/>
          <w:szCs w:val="28"/>
        </w:rPr>
        <w:t>Data Processing &amp; AI Integration</w:t>
      </w:r>
    </w:p>
    <w:p w14:paraId="095E6946" w14:textId="77777777" w:rsidR="00A52236" w:rsidRPr="00A52236" w:rsidRDefault="00A52236" w:rsidP="00A52236">
      <w:pPr>
        <w:rPr>
          <w:sz w:val="28"/>
          <w:szCs w:val="28"/>
        </w:rPr>
      </w:pPr>
      <w:r w:rsidRPr="00A52236">
        <w:rPr>
          <w:sz w:val="28"/>
          <w:szCs w:val="28"/>
        </w:rPr>
        <w:t>Real-World Applications</w:t>
      </w:r>
    </w:p>
    <w:p w14:paraId="47FD06FD" w14:textId="77777777" w:rsidR="00A52236" w:rsidRPr="00A52236" w:rsidRDefault="00A52236" w:rsidP="00A52236">
      <w:pPr>
        <w:ind w:firstLine="720"/>
        <w:rPr>
          <w:sz w:val="28"/>
          <w:szCs w:val="28"/>
        </w:rPr>
      </w:pPr>
      <w:r w:rsidRPr="00A52236">
        <w:rPr>
          <w:sz w:val="28"/>
          <w:szCs w:val="28"/>
        </w:rPr>
        <w:t>Urban and Rural Benefits</w:t>
      </w:r>
    </w:p>
    <w:p w14:paraId="5101FD96" w14:textId="77777777" w:rsidR="00A52236" w:rsidRPr="00A52236" w:rsidRDefault="00A52236" w:rsidP="00A52236">
      <w:pPr>
        <w:ind w:firstLine="720"/>
        <w:rPr>
          <w:sz w:val="28"/>
          <w:szCs w:val="28"/>
        </w:rPr>
      </w:pPr>
      <w:r w:rsidRPr="00A52236">
        <w:rPr>
          <w:sz w:val="28"/>
          <w:szCs w:val="28"/>
        </w:rPr>
        <w:t>Safety Enhancements</w:t>
      </w:r>
    </w:p>
    <w:p w14:paraId="546A4FFD" w14:textId="77777777" w:rsidR="00A52236" w:rsidRPr="00A52236" w:rsidRDefault="00A52236" w:rsidP="00A52236">
      <w:pPr>
        <w:rPr>
          <w:sz w:val="28"/>
          <w:szCs w:val="28"/>
        </w:rPr>
      </w:pPr>
      <w:r w:rsidRPr="00A52236">
        <w:rPr>
          <w:sz w:val="28"/>
          <w:szCs w:val="28"/>
        </w:rPr>
        <w:t>Challenges and Solutions</w:t>
      </w:r>
    </w:p>
    <w:p w14:paraId="3A6E7463" w14:textId="77777777" w:rsidR="00A52236" w:rsidRPr="00A52236" w:rsidRDefault="00A52236" w:rsidP="00A52236">
      <w:pPr>
        <w:ind w:firstLine="720"/>
        <w:rPr>
          <w:sz w:val="28"/>
          <w:szCs w:val="28"/>
        </w:rPr>
      </w:pPr>
      <w:r w:rsidRPr="00A52236">
        <w:rPr>
          <w:sz w:val="28"/>
          <w:szCs w:val="28"/>
        </w:rPr>
        <w:t>Potential Issues</w:t>
      </w:r>
    </w:p>
    <w:p w14:paraId="3A73D8C0" w14:textId="77777777" w:rsidR="00A52236" w:rsidRPr="00A52236" w:rsidRDefault="00A52236" w:rsidP="00A52236">
      <w:pPr>
        <w:ind w:firstLine="720"/>
        <w:rPr>
          <w:sz w:val="28"/>
          <w:szCs w:val="28"/>
        </w:rPr>
      </w:pPr>
      <w:r w:rsidRPr="00A52236">
        <w:rPr>
          <w:sz w:val="28"/>
          <w:szCs w:val="28"/>
        </w:rPr>
        <w:t>Proposed Solutions</w:t>
      </w:r>
    </w:p>
    <w:p w14:paraId="094F0EFA" w14:textId="77777777" w:rsidR="00A52236" w:rsidRPr="00A52236" w:rsidRDefault="00A52236" w:rsidP="00A52236">
      <w:pPr>
        <w:rPr>
          <w:sz w:val="28"/>
          <w:szCs w:val="28"/>
        </w:rPr>
      </w:pPr>
      <w:r w:rsidRPr="00A52236">
        <w:rPr>
          <w:sz w:val="28"/>
          <w:szCs w:val="28"/>
        </w:rPr>
        <w:t>Future Scope</w:t>
      </w:r>
    </w:p>
    <w:p w14:paraId="0C5FFC02" w14:textId="77777777" w:rsidR="00A52236" w:rsidRPr="00A52236" w:rsidRDefault="00A52236" w:rsidP="00A52236">
      <w:pPr>
        <w:ind w:firstLine="720"/>
        <w:rPr>
          <w:sz w:val="28"/>
          <w:szCs w:val="28"/>
        </w:rPr>
      </w:pPr>
      <w:r w:rsidRPr="00A52236">
        <w:rPr>
          <w:sz w:val="28"/>
          <w:szCs w:val="28"/>
        </w:rPr>
        <w:t>Enhancements &amp; Scalability</w:t>
      </w:r>
    </w:p>
    <w:p w14:paraId="5953A23B" w14:textId="77777777" w:rsidR="00A52236" w:rsidRPr="00A52236" w:rsidRDefault="00A52236" w:rsidP="00A52236">
      <w:pPr>
        <w:rPr>
          <w:sz w:val="28"/>
          <w:szCs w:val="28"/>
        </w:rPr>
      </w:pPr>
      <w:r w:rsidRPr="00A52236">
        <w:rPr>
          <w:sz w:val="28"/>
          <w:szCs w:val="28"/>
        </w:rPr>
        <w:t>Conclusion</w:t>
      </w:r>
    </w:p>
    <w:p w14:paraId="6A99A18E" w14:textId="77777777" w:rsidR="00A52236" w:rsidRPr="00A52236" w:rsidRDefault="00A52236" w:rsidP="00A52236">
      <w:pPr>
        <w:ind w:firstLine="720"/>
        <w:rPr>
          <w:sz w:val="28"/>
          <w:szCs w:val="28"/>
        </w:rPr>
      </w:pPr>
      <w:r w:rsidRPr="00A52236">
        <w:rPr>
          <w:sz w:val="28"/>
          <w:szCs w:val="28"/>
        </w:rPr>
        <w:t>Summary of Benefits</w:t>
      </w:r>
    </w:p>
    <w:p w14:paraId="0F28608A" w14:textId="22D7B44E" w:rsidR="00E01A92" w:rsidRPr="00A52236" w:rsidRDefault="00A52236" w:rsidP="00A52236">
      <w:pPr>
        <w:ind w:firstLine="720"/>
        <w:rPr>
          <w:sz w:val="28"/>
          <w:szCs w:val="28"/>
        </w:rPr>
      </w:pPr>
      <w:r w:rsidRPr="00A52236">
        <w:rPr>
          <w:sz w:val="28"/>
          <w:szCs w:val="28"/>
        </w:rPr>
        <w:t>Final Thoughts</w:t>
      </w:r>
    </w:p>
    <w:p w14:paraId="66800C92" w14:textId="77777777" w:rsidR="00A52236" w:rsidRPr="00A52236" w:rsidRDefault="00A52236" w:rsidP="00E01A92">
      <w:pPr>
        <w:rPr>
          <w:sz w:val="28"/>
          <w:szCs w:val="28"/>
        </w:rPr>
      </w:pPr>
    </w:p>
    <w:p w14:paraId="5A0D52FD" w14:textId="77777777" w:rsidR="00A52236" w:rsidRPr="00A52236" w:rsidRDefault="00A52236" w:rsidP="00A52236">
      <w:pPr>
        <w:rPr>
          <w:b/>
          <w:bCs/>
          <w:sz w:val="32"/>
          <w:szCs w:val="32"/>
        </w:rPr>
      </w:pPr>
      <w:r w:rsidRPr="00A52236">
        <w:rPr>
          <w:b/>
          <w:bCs/>
          <w:sz w:val="32"/>
          <w:szCs w:val="32"/>
        </w:rPr>
        <w:lastRenderedPageBreak/>
        <w:t>Introduction</w:t>
      </w:r>
    </w:p>
    <w:p w14:paraId="4C359C96" w14:textId="77777777" w:rsidR="00A52236" w:rsidRPr="00A52236" w:rsidRDefault="00A52236" w:rsidP="00A52236">
      <w:pPr>
        <w:rPr>
          <w:b/>
          <w:bCs/>
          <w:sz w:val="28"/>
          <w:szCs w:val="28"/>
        </w:rPr>
      </w:pPr>
      <w:r w:rsidRPr="00A52236">
        <w:rPr>
          <w:b/>
          <w:bCs/>
          <w:sz w:val="28"/>
          <w:szCs w:val="28"/>
        </w:rPr>
        <w:t>Overview of Autonomous Transport</w:t>
      </w:r>
    </w:p>
    <w:p w14:paraId="3FC4F6D1" w14:textId="77777777" w:rsidR="00A52236" w:rsidRPr="00A52236" w:rsidRDefault="00A52236" w:rsidP="00A52236">
      <w:pPr>
        <w:rPr>
          <w:sz w:val="28"/>
          <w:szCs w:val="28"/>
        </w:rPr>
      </w:pPr>
      <w:r w:rsidRPr="00A52236">
        <w:rPr>
          <w:sz w:val="28"/>
          <w:szCs w:val="28"/>
        </w:rPr>
        <w:t>Autonomous transport is revolutionizing the way we think about mobility, integrating cutting-edge technologies such as Artificial Intelligence (AI), Machine Learning (ML), Internet of Things (IoT), and sensor-based systems. Self-driving vehicles are designed to operate with minimal human intervention, analyzing real-time data from their surroundings to navigate safely and efficiently. These advancements aim to improve road safety, reduce traffic congestion, and enhance overall transportation efficiency.</w:t>
      </w:r>
    </w:p>
    <w:p w14:paraId="023D7EFB" w14:textId="77777777" w:rsidR="00A52236" w:rsidRPr="00A52236" w:rsidRDefault="00A52236" w:rsidP="00A52236">
      <w:pPr>
        <w:rPr>
          <w:sz w:val="28"/>
          <w:szCs w:val="28"/>
        </w:rPr>
      </w:pPr>
    </w:p>
    <w:p w14:paraId="0C3D0880" w14:textId="77777777" w:rsidR="00A52236" w:rsidRPr="00A52236" w:rsidRDefault="00A52236" w:rsidP="00A52236">
      <w:pPr>
        <w:rPr>
          <w:sz w:val="28"/>
          <w:szCs w:val="28"/>
        </w:rPr>
      </w:pPr>
      <w:r w:rsidRPr="00A52236">
        <w:rPr>
          <w:sz w:val="28"/>
          <w:szCs w:val="28"/>
        </w:rPr>
        <w:t>The adoption of autonomous vehicles (AVs) is particularly significant in urban areas, where increasing traffic and pollution demand smarter solutions. Many self-driving cars are electric, promoting sustainability by reducing dependence on fossil fuels and lowering carbon emissions. Additionally, these vehicles utilize smart routing and predictive analytics to optimize fuel consumption and travel time, ensuring a more eco-friendly transportation network.</w:t>
      </w:r>
    </w:p>
    <w:p w14:paraId="1C7BDB84" w14:textId="77777777" w:rsidR="00A52236" w:rsidRPr="00A52236" w:rsidRDefault="00A52236" w:rsidP="00A52236">
      <w:pPr>
        <w:rPr>
          <w:sz w:val="28"/>
          <w:szCs w:val="28"/>
        </w:rPr>
      </w:pPr>
    </w:p>
    <w:p w14:paraId="56A10639" w14:textId="77777777" w:rsidR="00A52236" w:rsidRPr="00A52236" w:rsidRDefault="00A52236" w:rsidP="00A52236">
      <w:pPr>
        <w:rPr>
          <w:b/>
          <w:bCs/>
          <w:sz w:val="28"/>
          <w:szCs w:val="28"/>
        </w:rPr>
      </w:pPr>
      <w:r w:rsidRPr="00A52236">
        <w:rPr>
          <w:b/>
          <w:bCs/>
          <w:sz w:val="28"/>
          <w:szCs w:val="28"/>
        </w:rPr>
        <w:t>Importance of Sustainable Mobility</w:t>
      </w:r>
    </w:p>
    <w:p w14:paraId="7A789AE6" w14:textId="77777777" w:rsidR="00A52236" w:rsidRPr="00A52236" w:rsidRDefault="00A52236" w:rsidP="00A52236">
      <w:pPr>
        <w:rPr>
          <w:sz w:val="28"/>
          <w:szCs w:val="28"/>
        </w:rPr>
      </w:pPr>
      <w:r w:rsidRPr="00A52236">
        <w:rPr>
          <w:sz w:val="28"/>
          <w:szCs w:val="28"/>
        </w:rPr>
        <w:t>As the world faces challenges related to environmental pollution and traffic congestion, sustainable mobility has become a crucial focus. The integration of autonomous transport with renewable energy sources, such as electric and hybrid vehicles, is essential for reducing the ecological footprint of transportation systems. Our project, "Autonomous-Transport: Rethinking Mobility for a Sustainable Future," aims to develop innovative solutions that not only enhance vehicle intelligence but also contribute to environmental sustainability.</w:t>
      </w:r>
    </w:p>
    <w:p w14:paraId="7FDB5825" w14:textId="77777777" w:rsidR="00A52236" w:rsidRPr="00A52236" w:rsidRDefault="00A52236" w:rsidP="00A52236">
      <w:pPr>
        <w:rPr>
          <w:sz w:val="28"/>
          <w:szCs w:val="28"/>
        </w:rPr>
      </w:pPr>
    </w:p>
    <w:p w14:paraId="19A77B0E" w14:textId="1CD1878B" w:rsidR="00A52236" w:rsidRDefault="00A52236" w:rsidP="00A52236">
      <w:pPr>
        <w:rPr>
          <w:sz w:val="28"/>
          <w:szCs w:val="28"/>
        </w:rPr>
      </w:pPr>
      <w:r w:rsidRPr="00A52236">
        <w:rPr>
          <w:sz w:val="28"/>
          <w:szCs w:val="28"/>
        </w:rPr>
        <w:t>Through smart fuel and energy management, enhanced security features, improved road communication, and innovative energy harvesting methods, our project envisions a future where transportation is more efficient, safe, and eco-friendly. The following sections will discuss these innovations in detail and highlight how they address real-world mobility challenges.</w:t>
      </w:r>
    </w:p>
    <w:p w14:paraId="468A5DED" w14:textId="77777777" w:rsidR="00A52236" w:rsidRDefault="00A52236" w:rsidP="00A52236">
      <w:pPr>
        <w:rPr>
          <w:sz w:val="28"/>
          <w:szCs w:val="28"/>
        </w:rPr>
      </w:pPr>
    </w:p>
    <w:p w14:paraId="2BA3B811" w14:textId="77777777" w:rsidR="00A52236" w:rsidRDefault="00A52236" w:rsidP="00A52236">
      <w:pPr>
        <w:rPr>
          <w:sz w:val="28"/>
          <w:szCs w:val="28"/>
        </w:rPr>
      </w:pPr>
    </w:p>
    <w:p w14:paraId="20A06E7C" w14:textId="77777777" w:rsidR="00A52236" w:rsidRPr="00A52236" w:rsidRDefault="00A52236" w:rsidP="00A52236">
      <w:pPr>
        <w:rPr>
          <w:sz w:val="28"/>
          <w:szCs w:val="28"/>
        </w:rPr>
      </w:pPr>
    </w:p>
    <w:p w14:paraId="31EAEB8B" w14:textId="77777777" w:rsidR="00A52236" w:rsidRDefault="00A52236" w:rsidP="00E01A92"/>
    <w:p w14:paraId="4040AF37" w14:textId="77777777" w:rsidR="00E01A92" w:rsidRPr="00E01A92" w:rsidRDefault="00E01A92" w:rsidP="00E01A92"/>
    <w:p w14:paraId="124FF7ED" w14:textId="77777777" w:rsidR="00563FE4" w:rsidRPr="00874AA1" w:rsidRDefault="00000000" w:rsidP="00874AA1">
      <w:pPr>
        <w:pStyle w:val="Heading1"/>
      </w:pPr>
      <w:sdt>
        <w:sdtPr>
          <w:alias w:val="Project Overview:"/>
          <w:tag w:val="Project Overview:"/>
          <w:id w:val="-231312045"/>
          <w:placeholder>
            <w:docPart w:val="A14333EA47484BCFBF7971E25CF325A5"/>
          </w:placeholder>
          <w:temporary/>
          <w:showingPlcHdr/>
          <w15:appearance w15:val="hidden"/>
        </w:sdtPr>
        <w:sdtContent>
          <w:r w:rsidR="00874AA1" w:rsidRPr="00874AA1">
            <w:t>Project Overview:</w:t>
          </w:r>
        </w:sdtContent>
      </w:sdt>
    </w:p>
    <w:p w14:paraId="028EC799" w14:textId="22176DB7" w:rsidR="0046002F" w:rsidRPr="00874AA1" w:rsidRDefault="00C67873" w:rsidP="00874AA1">
      <w:r>
        <w:t xml:space="preserve">Here we would majorly focus on efficient energy management and generation during the ride and while parking , </w:t>
      </w:r>
      <w:r w:rsidR="00EF6708">
        <w:t xml:space="preserve">Real time expected distance tracking with Fuel considerations , emergency security actions, inter communication of all the autonomous vehicles </w:t>
      </w:r>
    </w:p>
    <w:p w14:paraId="5545D48D" w14:textId="77777777" w:rsidR="00563FE4" w:rsidRPr="00874AA1" w:rsidRDefault="00000000" w:rsidP="00874AA1">
      <w:pPr>
        <w:pStyle w:val="Heading1"/>
      </w:pPr>
      <w:sdt>
        <w:sdtPr>
          <w:alias w:val="Objectives:"/>
          <w:tag w:val="Objectives:"/>
          <w:id w:val="-63415929"/>
          <w:placeholder>
            <w:docPart w:val="86DF9258B81F4E7CB92319AD82B75D93"/>
          </w:placeholder>
          <w:temporary/>
          <w:showingPlcHdr/>
          <w15:appearance w15:val="hidden"/>
        </w:sdtPr>
        <w:sdtContent>
          <w:r w:rsidR="00874AA1" w:rsidRPr="00874AA1">
            <w:t>Objectives:</w:t>
          </w:r>
        </w:sdtContent>
      </w:sdt>
    </w:p>
    <w:p w14:paraId="72F812C4" w14:textId="33D053BC" w:rsidR="001E3ADA" w:rsidRPr="00874AA1" w:rsidRDefault="0046002F" w:rsidP="00874AA1">
      <w:pPr>
        <w:pStyle w:val="ListBullet"/>
      </w:pPr>
      <w:r>
        <w:t>To design a better and efficient energy management for the electronic vehichlees.</w:t>
      </w:r>
    </w:p>
    <w:p w14:paraId="31F4D879" w14:textId="39FF9D28" w:rsidR="001E3ADA" w:rsidRPr="00874AA1" w:rsidRDefault="0046002F" w:rsidP="0046002F">
      <w:pPr>
        <w:pStyle w:val="ListBullet"/>
      </w:pPr>
      <w:r>
        <w:t>Use the wind energy to instantly charge the battery during the ride and also while the vehicle is in parking state.</w:t>
      </w:r>
    </w:p>
    <w:p w14:paraId="192169C2" w14:textId="22C697FA" w:rsidR="001E3ADA" w:rsidRDefault="0046002F" w:rsidP="00874AA1">
      <w:pPr>
        <w:pStyle w:val="ListBullet"/>
      </w:pPr>
      <w:r>
        <w:t>Using the sirens in the emergency situations for the help .</w:t>
      </w:r>
    </w:p>
    <w:p w14:paraId="7199313F" w14:textId="4A1547E7" w:rsidR="00CB3BFE" w:rsidRDefault="0046002F" w:rsidP="00772E02">
      <w:pPr>
        <w:pStyle w:val="ListBullet"/>
      </w:pPr>
      <w:r>
        <w:t xml:space="preserve">Real time distraction updating on to the maps for overcoming the </w:t>
      </w:r>
      <w:r w:rsidR="00CB3BFE">
        <w:t>pre</w:t>
      </w:r>
      <w:r>
        <w:t xml:space="preserve"> traffic congestions / pre-measures </w:t>
      </w:r>
      <w:r w:rsidR="00CB3BFE">
        <w:t xml:space="preserve">to </w:t>
      </w:r>
      <w:proofErr w:type="gramStart"/>
      <w:r w:rsidR="00CB3BFE">
        <w:t>avoid .</w:t>
      </w:r>
      <w:proofErr w:type="gramEnd"/>
    </w:p>
    <w:p w14:paraId="4D84B324" w14:textId="77777777" w:rsidR="00563FE4" w:rsidRPr="00874AA1" w:rsidRDefault="00000000" w:rsidP="00874AA1">
      <w:pPr>
        <w:pStyle w:val="Heading1"/>
      </w:pPr>
      <w:sdt>
        <w:sdtPr>
          <w:alias w:val="Record your notes/research here:"/>
          <w:tag w:val="Record your notes/research here:"/>
          <w:id w:val="260734761"/>
          <w:placeholder>
            <w:docPart w:val="6D4918690228497D8E8395B2B225626C"/>
          </w:placeholder>
          <w:temporary/>
          <w:showingPlcHdr/>
          <w15:appearance w15:val="hidden"/>
        </w:sdtPr>
        <w:sdtContent>
          <w:r w:rsidR="002F1EA7" w:rsidRPr="00874AA1">
            <w:t>Record your notes/research here:</w:t>
          </w:r>
        </w:sdtContent>
      </w:sdt>
    </w:p>
    <w:p w14:paraId="76D95640" w14:textId="77777777" w:rsidR="00563FE4" w:rsidRPr="00874AA1" w:rsidRDefault="00000000" w:rsidP="00874AA1">
      <w:sdt>
        <w:sdtPr>
          <w:alias w:val="This is where students can record their ideas and research as they gather the information needed to complete their project.:"/>
          <w:tag w:val="This is where students can record their ideas and research as they gather the information needed to complete their project.:"/>
          <w:id w:val="1431245984"/>
          <w:placeholder>
            <w:docPart w:val="F0F23BCF550649CE8D91A092DB557309"/>
          </w:placeholder>
          <w:temporary/>
          <w:showingPlcHdr/>
          <w15:appearance w15:val="hidden"/>
        </w:sdtPr>
        <w:sdtContent>
          <w:r w:rsidR="002F1EA7" w:rsidRPr="00874AA1">
            <w:t>This is where students can record their ideas and research as they gather the information needed to complete their project.</w:t>
          </w:r>
        </w:sdtContent>
      </w:sdt>
    </w:p>
    <w:p w14:paraId="0ACEBDDA" w14:textId="77777777" w:rsidR="00563FE4" w:rsidRPr="00874AA1" w:rsidRDefault="00000000" w:rsidP="00874AA1">
      <w:pPr>
        <w:pStyle w:val="Heading1"/>
      </w:pPr>
      <w:sdt>
        <w:sdtPr>
          <w:alias w:val="Outline the steps/plan for your project:"/>
          <w:tag w:val="Outline the steps/plan for your project:"/>
          <w:id w:val="657958632"/>
          <w:placeholder>
            <w:docPart w:val="41D306B3BB884716A8B41BE1E34C874E"/>
          </w:placeholder>
          <w:temporary/>
          <w:showingPlcHdr/>
          <w15:appearance w15:val="hidden"/>
        </w:sdtPr>
        <w:sdtContent>
          <w:r w:rsidR="002F1EA7" w:rsidRPr="00874AA1">
            <w:t>Outline the steps/plan for your project:</w:t>
          </w:r>
        </w:sdtContent>
      </w:sdt>
    </w:p>
    <w:p w14:paraId="38561D8D" w14:textId="77777777" w:rsidR="005244D5" w:rsidRPr="00874AA1" w:rsidRDefault="00000000" w:rsidP="00874AA1">
      <w:sdt>
        <w:sdtPr>
          <w:alias w:val="After students complete any research necessary, this is where they will create a plan for their project. Consider requiring teacher approval before they continue to the creation/implementation phase of the project.:"/>
          <w:tag w:val="After students complete any research necessary, this is where they will create a plan for their project. Consider requiring teacher approval before they continue to the creation/implementation phase of the project.:"/>
          <w:id w:val="-902136460"/>
          <w:placeholder>
            <w:docPart w:val="A3843137DE314AACB9AC6E1D28C2CF3F"/>
          </w:placeholder>
          <w:temporary/>
          <w:showingPlcHdr/>
          <w15:appearance w15:val="hidden"/>
        </w:sdtPr>
        <w:sdtContent>
          <w:r w:rsidR="002F1EA7" w:rsidRPr="00874AA1">
            <w:t>After students complete any research necessary, this is where they will create a plan for their project. Consider requiring teacher approval before they continue to the creation/implementation phase of the project.</w:t>
          </w:r>
        </w:sdtContent>
      </w:sdt>
    </w:p>
    <w:p w14:paraId="5AB87D64" w14:textId="77777777" w:rsidR="00432A3E" w:rsidRPr="00874AA1" w:rsidRDefault="00000000" w:rsidP="00874AA1">
      <w:pPr>
        <w:pStyle w:val="Heading2"/>
      </w:pPr>
      <w:sdt>
        <w:sdtPr>
          <w:alias w:val="Teacher initials:"/>
          <w:tag w:val="Teacher initials:"/>
          <w:id w:val="2110395237"/>
          <w:placeholder>
            <w:docPart w:val="9140ED9A804344F2B00252FCDA9B8569"/>
          </w:placeholder>
          <w:temporary/>
          <w:showingPlcHdr/>
          <w15:appearance w15:val="hidden"/>
        </w:sdtPr>
        <w:sdtContent>
          <w:r w:rsidR="002F1EA7" w:rsidRPr="00874AA1">
            <w:t>Teacher initials</w:t>
          </w:r>
        </w:sdtContent>
      </w:sdt>
      <w:r w:rsidR="002F1EA7" w:rsidRPr="00874AA1">
        <w:t xml:space="preserve"> </w:t>
      </w:r>
      <w:sdt>
        <w:sdtPr>
          <w:alias w:val="Enter initials here:"/>
          <w:tag w:val="Enter initials here:"/>
          <w:id w:val="1768964006"/>
          <w:placeholder>
            <w:docPart w:val="4DBE1F76F7674D60B52E3C01FDCE86EA"/>
          </w:placeholder>
          <w:temporary/>
          <w:showingPlcHdr/>
          <w15:appearance w15:val="hidden"/>
        </w:sdtPr>
        <w:sdtContent>
          <w:r w:rsidR="002F1EA7" w:rsidRPr="00874AA1">
            <w:t>____________</w:t>
          </w:r>
        </w:sdtContent>
      </w:sdt>
    </w:p>
    <w:p w14:paraId="72AF56FE" w14:textId="77777777" w:rsidR="00432A3E" w:rsidRPr="004D57AF" w:rsidRDefault="00000000" w:rsidP="00874AA1">
      <w:pPr>
        <w:pStyle w:val="Heading3"/>
        <w:rPr>
          <w:b w:val="0"/>
          <w:bCs/>
          <w:i w:val="0"/>
          <w:iCs/>
        </w:rPr>
      </w:pPr>
      <w:sdt>
        <w:sdtPr>
          <w:rPr>
            <w:b w:val="0"/>
            <w:bCs/>
            <w:i w:val="0"/>
            <w:iCs/>
          </w:rPr>
          <w:alias w:val="You are ready to create your project! Please revisit the project tasks/requirements as you work.:"/>
          <w:tag w:val="You are ready to create your project! Please revisit the project tasks/requirements as you work.:"/>
          <w:id w:val="-2052920742"/>
          <w:placeholder>
            <w:docPart w:val="52FF4D359722498E9B7F908E0A368B2A"/>
          </w:placeholder>
          <w:temporary/>
          <w:showingPlcHdr/>
          <w15:appearance w15:val="hidden"/>
        </w:sdtPr>
        <w:sdtContent>
          <w:r w:rsidR="002F1EA7" w:rsidRPr="004D57AF">
            <w:rPr>
              <w:b w:val="0"/>
              <w:bCs/>
              <w:i w:val="0"/>
              <w:iCs/>
            </w:rPr>
            <w:t>You are ready to create your project! Please revisit the project tasks/requirements as you work.</w:t>
          </w:r>
        </w:sdtContent>
      </w:sdt>
    </w:p>
    <w:p w14:paraId="4BA93D2B" w14:textId="77777777" w:rsidR="00563FE4" w:rsidRPr="00874AA1" w:rsidRDefault="00000000" w:rsidP="00874AA1">
      <w:pPr>
        <w:pStyle w:val="Heading1"/>
      </w:pPr>
      <w:sdt>
        <w:sdtPr>
          <w:alias w:val="Summarize what you learned:"/>
          <w:tag w:val="Summarize what you learned:"/>
          <w:id w:val="1262876396"/>
          <w:placeholder>
            <w:docPart w:val="3DDD9E206F014349A88EA30D75F4FBAD"/>
          </w:placeholder>
          <w:temporary/>
          <w:showingPlcHdr/>
          <w15:appearance w15:val="hidden"/>
        </w:sdtPr>
        <w:sdtContent>
          <w:r w:rsidR="002F1EA7" w:rsidRPr="00874AA1">
            <w:t>Summarize what you learned:</w:t>
          </w:r>
        </w:sdtContent>
      </w:sdt>
    </w:p>
    <w:p w14:paraId="369C6DDE" w14:textId="77777777" w:rsidR="00563FE4" w:rsidRPr="00874AA1" w:rsidRDefault="00000000" w:rsidP="00874AA1">
      <w:sdt>
        <w:sdtPr>
          <w:alias w:val="Possible student prompts: What did you learn? What worked well? What was the most challenging aspect of this project? What will you do differently next time?:"/>
          <w:tag w:val="Possible student prompts: What did you learn? What worked well? What was the most challenging aspect of this project? What will you do differently next time?:"/>
          <w:id w:val="1493913198"/>
          <w:placeholder>
            <w:docPart w:val="18CD604B30B0479D8A7B3D953EF8E47B"/>
          </w:placeholder>
          <w:temporary/>
          <w:showingPlcHdr/>
          <w15:appearance w15:val="hidden"/>
        </w:sdtPr>
        <w:sdtContent>
          <w:r w:rsidR="002F1EA7" w:rsidRPr="00874AA1">
            <w:t>Possible student prompts: What did you learn? What worked well? What was the most challenging aspect of this project? What will you do differently next time?</w:t>
          </w:r>
        </w:sdtContent>
      </w:sdt>
    </w:p>
    <w:p w14:paraId="027CB526" w14:textId="120EA23C" w:rsidR="00044941" w:rsidRDefault="00044941" w:rsidP="004D57AF">
      <w:pPr>
        <w:pStyle w:val="Heading1"/>
      </w:pPr>
    </w:p>
    <w:p w14:paraId="53AE9EA0" w14:textId="0C5BAA9A" w:rsidR="004D57AF" w:rsidRPr="004D57AF" w:rsidRDefault="004D57AF" w:rsidP="004D57AF">
      <w:pPr>
        <w:pStyle w:val="Heading1"/>
        <w:rPr>
          <w:rFonts w:ascii="Times New Roman" w:hAnsi="Times New Roman" w:cs="Times New Roman"/>
          <w:sz w:val="32"/>
        </w:rPr>
      </w:pPr>
      <w:r w:rsidRPr="004D57AF">
        <w:rPr>
          <w:rFonts w:ascii="Times New Roman" w:hAnsi="Times New Roman" w:cs="Times New Roman"/>
          <w:sz w:val="32"/>
        </w:rPr>
        <w:t>2. Innovative Features</w:t>
      </w:r>
    </w:p>
    <w:p w14:paraId="6D0831DF" w14:textId="77777777" w:rsidR="004D57AF" w:rsidRPr="004D57AF" w:rsidRDefault="004D57AF" w:rsidP="004D57AF">
      <w:pPr>
        <w:pStyle w:val="Heading1"/>
        <w:rPr>
          <w:rFonts w:ascii="Times New Roman" w:hAnsi="Times New Roman" w:cs="Times New Roman"/>
        </w:rPr>
      </w:pPr>
    </w:p>
    <w:p w14:paraId="6E6E185E" w14:textId="3EF7F522" w:rsidR="004D57AF" w:rsidRPr="004D57AF" w:rsidRDefault="004D57AF" w:rsidP="004D57AF">
      <w:pPr>
        <w:pStyle w:val="Heading1"/>
        <w:rPr>
          <w:rFonts w:ascii="Times New Roman" w:hAnsi="Times New Roman" w:cs="Times New Roman"/>
          <w:b w:val="0"/>
          <w:bCs/>
        </w:rPr>
      </w:pPr>
      <w:r>
        <w:rPr>
          <w:rFonts w:ascii="Times New Roman" w:hAnsi="Times New Roman" w:cs="Times New Roman"/>
          <w:b w:val="0"/>
          <w:bCs/>
        </w:rPr>
        <w:t xml:space="preserve">                          </w:t>
      </w:r>
      <w:r w:rsidRPr="004D57AF">
        <w:rPr>
          <w:rFonts w:ascii="Times New Roman" w:hAnsi="Times New Roman" w:cs="Times New Roman"/>
          <w:b w:val="0"/>
          <w:bCs/>
        </w:rPr>
        <w:t>Our project, "Autonomous-Transport: Rethinking Mobility for a Sustainable Future," introduces several groundbreaking innovations to enhance vehicle intelligence, safety, efficiency, and sustainability. Below, we discuss each feature in detail.</w:t>
      </w:r>
    </w:p>
    <w:p w14:paraId="10A9BEC5" w14:textId="77777777" w:rsidR="004D57AF" w:rsidRPr="004D57AF" w:rsidRDefault="004D57AF" w:rsidP="004D57AF">
      <w:pPr>
        <w:pStyle w:val="Heading1"/>
        <w:rPr>
          <w:rFonts w:ascii="Times New Roman" w:hAnsi="Times New Roman" w:cs="Times New Roman"/>
        </w:rPr>
      </w:pPr>
    </w:p>
    <w:p w14:paraId="5B083F57" w14:textId="22FE92FB" w:rsidR="004D57AF" w:rsidRDefault="004D57AF" w:rsidP="004D57AF">
      <w:pPr>
        <w:pStyle w:val="Heading1"/>
        <w:rPr>
          <w:rFonts w:ascii="Times New Roman" w:hAnsi="Times New Roman" w:cs="Times New Roman"/>
          <w:sz w:val="32"/>
        </w:rPr>
      </w:pPr>
      <w:r w:rsidRPr="004D57AF">
        <w:rPr>
          <w:rFonts w:ascii="Times New Roman" w:hAnsi="Times New Roman" w:cs="Times New Roman"/>
          <w:sz w:val="32"/>
        </w:rPr>
        <w:t>2.1 Smart Fuel/Energy Management</w:t>
      </w:r>
    </w:p>
    <w:p w14:paraId="4E4293B4" w14:textId="77777777" w:rsidR="004D57AF" w:rsidRPr="004D57AF" w:rsidRDefault="004D57AF" w:rsidP="004D57AF">
      <w:pPr>
        <w:pStyle w:val="Heading1"/>
        <w:rPr>
          <w:rFonts w:ascii="Times New Roman" w:hAnsi="Times New Roman" w:cs="Times New Roman"/>
          <w:sz w:val="32"/>
        </w:rPr>
      </w:pPr>
    </w:p>
    <w:p w14:paraId="6672DA26" w14:textId="76DEEF34" w:rsidR="004D57AF" w:rsidRPr="004D57AF" w:rsidRDefault="004D57AF" w:rsidP="004D57AF">
      <w:pPr>
        <w:pStyle w:val="Heading1"/>
        <w:rPr>
          <w:rFonts w:ascii="Times New Roman" w:hAnsi="Times New Roman" w:cs="Times New Roman"/>
          <w:b w:val="0"/>
          <w:bCs/>
        </w:rPr>
      </w:pPr>
      <w:r>
        <w:rPr>
          <w:rFonts w:ascii="Times New Roman" w:hAnsi="Times New Roman" w:cs="Times New Roman"/>
          <w:b w:val="0"/>
          <w:bCs/>
        </w:rPr>
        <w:t xml:space="preserve">                          </w:t>
      </w:r>
      <w:r w:rsidRPr="004D57AF">
        <w:rPr>
          <w:rFonts w:ascii="Times New Roman" w:hAnsi="Times New Roman" w:cs="Times New Roman"/>
          <w:b w:val="0"/>
          <w:bCs/>
        </w:rPr>
        <w:t xml:space="preserve">One of the major challenges in transportation is the risk of vehicles running out of fuel or charge before reaching a refueling station. Our system integrates real-time energy monitoring with AI-based navigation to ensure uninterrupted travel. </w:t>
      </w:r>
    </w:p>
    <w:p w14:paraId="5F27D312" w14:textId="77777777" w:rsidR="004D57AF" w:rsidRDefault="004D57AF" w:rsidP="004D57AF">
      <w:pPr>
        <w:pStyle w:val="Heading1"/>
        <w:rPr>
          <w:rFonts w:ascii="Times New Roman" w:hAnsi="Times New Roman" w:cs="Times New Roman"/>
        </w:rPr>
      </w:pPr>
    </w:p>
    <w:p w14:paraId="508D60D6" w14:textId="77777777" w:rsidR="004D57AF" w:rsidRPr="004D57AF" w:rsidRDefault="004D57AF" w:rsidP="004D57AF">
      <w:pPr>
        <w:pStyle w:val="Heading1"/>
        <w:rPr>
          <w:rFonts w:ascii="Times New Roman" w:hAnsi="Times New Roman" w:cs="Times New Roman"/>
        </w:rPr>
      </w:pPr>
    </w:p>
    <w:p w14:paraId="15D94FA1" w14:textId="4E9A6BEE" w:rsidR="004D57AF" w:rsidRDefault="004D57AF" w:rsidP="004D57AF">
      <w:pPr>
        <w:pStyle w:val="Heading1"/>
        <w:rPr>
          <w:rFonts w:ascii="Times New Roman" w:hAnsi="Times New Roman" w:cs="Times New Roman"/>
        </w:rPr>
      </w:pPr>
      <w:r w:rsidRPr="004D57AF">
        <w:rPr>
          <w:rFonts w:ascii="Times New Roman" w:hAnsi="Times New Roman" w:cs="Times New Roman"/>
        </w:rPr>
        <w:t>How It Works:</w:t>
      </w:r>
    </w:p>
    <w:p w14:paraId="661F8ED0" w14:textId="77777777" w:rsidR="004D57AF" w:rsidRPr="004D57AF" w:rsidRDefault="004D57AF" w:rsidP="004D57AF">
      <w:pPr>
        <w:pStyle w:val="Heading1"/>
        <w:rPr>
          <w:rFonts w:ascii="Times New Roman" w:hAnsi="Times New Roman" w:cs="Times New Roman"/>
        </w:rPr>
      </w:pPr>
    </w:p>
    <w:p w14:paraId="4CD09127"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The vehicle continuously monitors its fuel/electricity levels.</w:t>
      </w:r>
    </w:p>
    <w:p w14:paraId="785D71D0"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AI analyzes the route and checks for nearby fuel stations along the way.</w:t>
      </w:r>
    </w:p>
    <w:p w14:paraId="33E420F0"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If no station is available before depletion, the system reroutes the vehicle to a path where a station is accessible.</w:t>
      </w:r>
    </w:p>
    <w:p w14:paraId="51D07213"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This prevents breakdowns due to fuel shortages, ensuring efficiency and reliability.</w:t>
      </w:r>
    </w:p>
    <w:p w14:paraId="44B52967" w14:textId="77777777" w:rsidR="004D57AF" w:rsidRPr="004D57AF" w:rsidRDefault="004D57AF" w:rsidP="004D57AF">
      <w:pPr>
        <w:pStyle w:val="Heading1"/>
        <w:rPr>
          <w:rFonts w:ascii="Times New Roman" w:hAnsi="Times New Roman" w:cs="Times New Roman"/>
        </w:rPr>
      </w:pPr>
    </w:p>
    <w:p w14:paraId="750240D6" w14:textId="06BC8F5A" w:rsidR="004D57AF" w:rsidRDefault="004D57AF" w:rsidP="004D57AF">
      <w:pPr>
        <w:pStyle w:val="Heading1"/>
        <w:rPr>
          <w:rFonts w:ascii="Times New Roman" w:hAnsi="Times New Roman" w:cs="Times New Roman"/>
        </w:rPr>
      </w:pPr>
      <w:r w:rsidRPr="004D57AF">
        <w:rPr>
          <w:rFonts w:ascii="Times New Roman" w:hAnsi="Times New Roman" w:cs="Times New Roman"/>
        </w:rPr>
        <w:t xml:space="preserve"> Impact:</w:t>
      </w:r>
    </w:p>
    <w:p w14:paraId="73A1DFFA" w14:textId="77777777" w:rsidR="004D57AF" w:rsidRPr="004D57AF" w:rsidRDefault="004D57AF" w:rsidP="004D57AF">
      <w:pPr>
        <w:pStyle w:val="Heading1"/>
        <w:rPr>
          <w:rFonts w:ascii="Times New Roman" w:hAnsi="Times New Roman" w:cs="Times New Roman"/>
        </w:rPr>
      </w:pPr>
    </w:p>
    <w:p w14:paraId="727E4B93"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rPr>
        <w:t xml:space="preserve">- </w:t>
      </w:r>
      <w:r w:rsidRPr="004D57AF">
        <w:rPr>
          <w:rFonts w:ascii="Times New Roman" w:hAnsi="Times New Roman" w:cs="Times New Roman"/>
          <w:b w:val="0"/>
          <w:bCs/>
        </w:rPr>
        <w:t>Reduces the risk of vehicles stopping due to empty fuel tanks.</w:t>
      </w:r>
    </w:p>
    <w:p w14:paraId="72262DBA"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Ensures smoother travel with automated rerouting.</w:t>
      </w:r>
    </w:p>
    <w:p w14:paraId="3DB524FE"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Enhances driver convenience and reduces range anxiety in electric vehicles.</w:t>
      </w:r>
    </w:p>
    <w:p w14:paraId="6958F7D1" w14:textId="77777777" w:rsidR="004D57AF" w:rsidRPr="004D57AF" w:rsidRDefault="004D57AF" w:rsidP="004D57AF">
      <w:pPr>
        <w:pStyle w:val="Heading1"/>
        <w:rPr>
          <w:rFonts w:ascii="Times New Roman" w:hAnsi="Times New Roman" w:cs="Times New Roman"/>
          <w:b w:val="0"/>
          <w:bCs/>
        </w:rPr>
      </w:pPr>
    </w:p>
    <w:p w14:paraId="1527FB13" w14:textId="09AA160B" w:rsidR="004D57AF" w:rsidRDefault="004D57AF" w:rsidP="004D57AF">
      <w:pPr>
        <w:pStyle w:val="Heading1"/>
        <w:rPr>
          <w:rFonts w:ascii="Times New Roman" w:hAnsi="Times New Roman" w:cs="Times New Roman"/>
        </w:rPr>
      </w:pPr>
      <w:r w:rsidRPr="004D57AF">
        <w:rPr>
          <w:rFonts w:ascii="Times New Roman" w:hAnsi="Times New Roman" w:cs="Times New Roman"/>
        </w:rPr>
        <w:t>Additional Insights:</w:t>
      </w:r>
    </w:p>
    <w:p w14:paraId="26F0481E" w14:textId="77777777" w:rsidR="004D57AF" w:rsidRPr="004D57AF" w:rsidRDefault="004D57AF" w:rsidP="004D57AF">
      <w:pPr>
        <w:pStyle w:val="Heading1"/>
        <w:rPr>
          <w:rFonts w:ascii="Times New Roman" w:hAnsi="Times New Roman" w:cs="Times New Roman"/>
        </w:rPr>
      </w:pPr>
    </w:p>
    <w:p w14:paraId="39D7BBD4"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rPr>
        <w:t xml:space="preserve">- </w:t>
      </w:r>
      <w:r w:rsidRPr="004D57AF">
        <w:rPr>
          <w:rFonts w:ascii="Times New Roman" w:hAnsi="Times New Roman" w:cs="Times New Roman"/>
          <w:b w:val="0"/>
          <w:bCs/>
        </w:rPr>
        <w:t>The system can integrate with smart city infrastructure to predict traffic and fuel station congestion.</w:t>
      </w:r>
    </w:p>
    <w:p w14:paraId="244D8923"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AI-based learning allows it to optimize routes over time for efficiency.</w:t>
      </w:r>
    </w:p>
    <w:p w14:paraId="4D92C461" w14:textId="77777777" w:rsid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Future improvements may include integration with renewable energy sources and predictive maintenance.</w:t>
      </w:r>
    </w:p>
    <w:p w14:paraId="5F012BDB" w14:textId="77777777" w:rsidR="00772E02" w:rsidRDefault="00772E02" w:rsidP="004D57AF">
      <w:pPr>
        <w:pStyle w:val="Heading1"/>
        <w:rPr>
          <w:rFonts w:ascii="Times New Roman" w:hAnsi="Times New Roman" w:cs="Times New Roman"/>
          <w:b w:val="0"/>
          <w:bCs/>
        </w:rPr>
      </w:pPr>
    </w:p>
    <w:p w14:paraId="4DE6E3E5" w14:textId="7C29C230" w:rsidR="00772E02" w:rsidRDefault="00772E02" w:rsidP="004D57AF">
      <w:pPr>
        <w:pStyle w:val="Heading1"/>
        <w:rPr>
          <w:rFonts w:ascii="Times New Roman" w:hAnsi="Times New Roman" w:cs="Times New Roman"/>
          <w:b w:val="0"/>
          <w:bCs/>
        </w:rPr>
      </w:pPr>
      <w:r>
        <w:rPr>
          <w:noProof/>
        </w:rPr>
        <w:drawing>
          <wp:inline distT="0" distB="0" distL="0" distR="0" wp14:anchorId="690BB048" wp14:editId="7EDAF98D">
            <wp:extent cx="3898900" cy="3898900"/>
            <wp:effectExtent l="0" t="0" r="6350" b="6350"/>
            <wp:docPr id="208486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68215" name=""/>
                    <pic:cNvPicPr/>
                  </pic:nvPicPr>
                  <pic:blipFill>
                    <a:blip r:embed="rId10"/>
                    <a:stretch>
                      <a:fillRect/>
                    </a:stretch>
                  </pic:blipFill>
                  <pic:spPr>
                    <a:xfrm>
                      <a:off x="0" y="0"/>
                      <a:ext cx="3898900" cy="3898900"/>
                    </a:xfrm>
                    <a:prstGeom prst="rect">
                      <a:avLst/>
                    </a:prstGeom>
                  </pic:spPr>
                </pic:pic>
              </a:graphicData>
            </a:graphic>
          </wp:inline>
        </w:drawing>
      </w:r>
    </w:p>
    <w:p w14:paraId="0A0C6B55" w14:textId="77777777" w:rsidR="00772E02" w:rsidRDefault="00772E02" w:rsidP="004D57AF">
      <w:pPr>
        <w:pStyle w:val="Heading1"/>
        <w:rPr>
          <w:rFonts w:ascii="Times New Roman" w:hAnsi="Times New Roman" w:cs="Times New Roman"/>
          <w:b w:val="0"/>
          <w:bCs/>
        </w:rPr>
      </w:pPr>
    </w:p>
    <w:p w14:paraId="1DC58716" w14:textId="77777777" w:rsidR="00772E02" w:rsidRDefault="00772E02" w:rsidP="004D57AF">
      <w:pPr>
        <w:pStyle w:val="Heading1"/>
        <w:rPr>
          <w:rFonts w:ascii="Times New Roman" w:hAnsi="Times New Roman" w:cs="Times New Roman"/>
          <w:b w:val="0"/>
          <w:bCs/>
        </w:rPr>
      </w:pPr>
    </w:p>
    <w:p w14:paraId="40227164" w14:textId="6C90834A" w:rsidR="00772E02" w:rsidRPr="004D57AF" w:rsidRDefault="00772E02" w:rsidP="004D57AF">
      <w:pPr>
        <w:pStyle w:val="Heading1"/>
        <w:rPr>
          <w:rFonts w:ascii="Times New Roman" w:hAnsi="Times New Roman" w:cs="Times New Roman"/>
          <w:b w:val="0"/>
          <w:bCs/>
        </w:rPr>
      </w:pPr>
      <w:r>
        <w:rPr>
          <w:noProof/>
        </w:rPr>
        <w:drawing>
          <wp:inline distT="0" distB="0" distL="0" distR="0" wp14:anchorId="7F09A5D7" wp14:editId="2F2B3CAC">
            <wp:extent cx="3473450" cy="3473450"/>
            <wp:effectExtent l="0" t="0" r="0" b="0"/>
            <wp:docPr id="72560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3593" name=""/>
                    <pic:cNvPicPr/>
                  </pic:nvPicPr>
                  <pic:blipFill>
                    <a:blip r:embed="rId11"/>
                    <a:stretch>
                      <a:fillRect/>
                    </a:stretch>
                  </pic:blipFill>
                  <pic:spPr>
                    <a:xfrm>
                      <a:off x="0" y="0"/>
                      <a:ext cx="3473450" cy="3473450"/>
                    </a:xfrm>
                    <a:prstGeom prst="rect">
                      <a:avLst/>
                    </a:prstGeom>
                  </pic:spPr>
                </pic:pic>
              </a:graphicData>
            </a:graphic>
          </wp:inline>
        </w:drawing>
      </w:r>
    </w:p>
    <w:p w14:paraId="12848DB7" w14:textId="77777777" w:rsidR="004D57AF" w:rsidRDefault="004D57AF" w:rsidP="004D57AF">
      <w:pPr>
        <w:pStyle w:val="Heading1"/>
        <w:rPr>
          <w:rFonts w:ascii="Times New Roman" w:hAnsi="Times New Roman" w:cs="Times New Roman"/>
        </w:rPr>
      </w:pPr>
    </w:p>
    <w:p w14:paraId="6A733117" w14:textId="77777777" w:rsidR="00772E02" w:rsidRDefault="00772E02" w:rsidP="004D57AF">
      <w:pPr>
        <w:pStyle w:val="Heading1"/>
        <w:rPr>
          <w:rFonts w:ascii="Times New Roman" w:hAnsi="Times New Roman" w:cs="Times New Roman"/>
        </w:rPr>
      </w:pPr>
    </w:p>
    <w:p w14:paraId="2DB940C9" w14:textId="77777777" w:rsidR="00772E02" w:rsidRPr="004D57AF" w:rsidRDefault="00772E02" w:rsidP="004D57AF">
      <w:pPr>
        <w:pStyle w:val="Heading1"/>
        <w:rPr>
          <w:rFonts w:ascii="Times New Roman" w:hAnsi="Times New Roman" w:cs="Times New Roman"/>
        </w:rPr>
      </w:pPr>
    </w:p>
    <w:p w14:paraId="023D5C1B" w14:textId="6B0B73EC" w:rsidR="004D57AF" w:rsidRDefault="004D57AF" w:rsidP="004D57AF">
      <w:pPr>
        <w:pStyle w:val="Heading1"/>
        <w:rPr>
          <w:rFonts w:ascii="Times New Roman" w:hAnsi="Times New Roman" w:cs="Times New Roman"/>
        </w:rPr>
      </w:pPr>
      <w:r w:rsidRPr="004D57AF">
        <w:rPr>
          <w:rFonts w:ascii="Times New Roman" w:hAnsi="Times New Roman" w:cs="Times New Roman"/>
        </w:rPr>
        <w:t xml:space="preserve"> 2.2 Emergency Security System</w:t>
      </w:r>
      <w:r>
        <w:rPr>
          <w:rFonts w:ascii="Times New Roman" w:hAnsi="Times New Roman" w:cs="Times New Roman"/>
        </w:rPr>
        <w:t>:</w:t>
      </w:r>
    </w:p>
    <w:p w14:paraId="74E26F09" w14:textId="77777777" w:rsidR="004D57AF" w:rsidRPr="004D57AF" w:rsidRDefault="004D57AF" w:rsidP="004D57AF">
      <w:pPr>
        <w:pStyle w:val="Heading1"/>
        <w:rPr>
          <w:rFonts w:ascii="Times New Roman" w:hAnsi="Times New Roman" w:cs="Times New Roman"/>
        </w:rPr>
      </w:pPr>
    </w:p>
    <w:p w14:paraId="07033B3F" w14:textId="0EC8C33C" w:rsidR="004D57AF" w:rsidRPr="004D57AF" w:rsidRDefault="004D57AF" w:rsidP="004D57AF">
      <w:pPr>
        <w:pStyle w:val="Heading1"/>
        <w:rPr>
          <w:rFonts w:ascii="Times New Roman" w:hAnsi="Times New Roman" w:cs="Times New Roman"/>
          <w:b w:val="0"/>
          <w:bCs/>
        </w:rPr>
      </w:pPr>
      <w:r>
        <w:rPr>
          <w:rFonts w:ascii="Times New Roman" w:hAnsi="Times New Roman" w:cs="Times New Roman"/>
          <w:b w:val="0"/>
          <w:bCs/>
        </w:rPr>
        <w:t xml:space="preserve">                            </w:t>
      </w:r>
      <w:r w:rsidRPr="004D57AF">
        <w:rPr>
          <w:rFonts w:ascii="Times New Roman" w:hAnsi="Times New Roman" w:cs="Times New Roman"/>
          <w:b w:val="0"/>
          <w:bCs/>
        </w:rPr>
        <w:t>Safety concerns are a significant issue, especially in regions where individuals may feel insecure due to harassment or threats from strangers. Our innovation introduces an emergency security system that provides immediate assistance.</w:t>
      </w:r>
    </w:p>
    <w:p w14:paraId="2204A5A6" w14:textId="77777777" w:rsidR="004D57AF" w:rsidRDefault="004D57AF" w:rsidP="004D57AF">
      <w:pPr>
        <w:pStyle w:val="Heading1"/>
        <w:rPr>
          <w:rFonts w:ascii="Times New Roman" w:hAnsi="Times New Roman" w:cs="Times New Roman"/>
        </w:rPr>
      </w:pPr>
    </w:p>
    <w:p w14:paraId="7E858CAE" w14:textId="77777777" w:rsidR="004D57AF" w:rsidRPr="004D57AF" w:rsidRDefault="004D57AF" w:rsidP="004D57AF">
      <w:pPr>
        <w:pStyle w:val="Heading1"/>
        <w:rPr>
          <w:rFonts w:ascii="Times New Roman" w:hAnsi="Times New Roman" w:cs="Times New Roman"/>
        </w:rPr>
      </w:pPr>
    </w:p>
    <w:p w14:paraId="27539FE6" w14:textId="06C75D00" w:rsidR="004D57AF" w:rsidRPr="004D57AF" w:rsidRDefault="004D57AF" w:rsidP="004D57AF">
      <w:pPr>
        <w:pStyle w:val="Heading1"/>
        <w:rPr>
          <w:rFonts w:ascii="Times New Roman" w:hAnsi="Times New Roman" w:cs="Times New Roman"/>
        </w:rPr>
      </w:pPr>
      <w:r w:rsidRPr="004D57AF">
        <w:rPr>
          <w:rFonts w:ascii="Times New Roman" w:hAnsi="Times New Roman" w:cs="Times New Roman"/>
        </w:rPr>
        <w:t>How It Works:</w:t>
      </w:r>
    </w:p>
    <w:p w14:paraId="26ED578D" w14:textId="77777777" w:rsidR="004D57AF" w:rsidRDefault="004D57AF" w:rsidP="004D57AF">
      <w:pPr>
        <w:pStyle w:val="Heading1"/>
        <w:rPr>
          <w:rFonts w:ascii="Times New Roman" w:hAnsi="Times New Roman" w:cs="Times New Roman"/>
          <w:b w:val="0"/>
          <w:bCs/>
        </w:rPr>
      </w:pPr>
    </w:p>
    <w:p w14:paraId="4E29F38A" w14:textId="6472E5F8"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A dedicated emergency button inside the vehicle activates the security system.</w:t>
      </w:r>
    </w:p>
    <w:p w14:paraId="3A70C113"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Upon activation, loud sirens alert nearby pedestrians and vehicles.</w:t>
      </w:r>
    </w:p>
    <w:p w14:paraId="12ABC016"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The system immediately displays the nearest police station’s route.</w:t>
      </w:r>
    </w:p>
    <w:p w14:paraId="61F4B8B9"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Nearby autonomous and connected vehicles receive an alert, increasing situational awareness and potential assistance.</w:t>
      </w:r>
    </w:p>
    <w:p w14:paraId="045F7BE9" w14:textId="77777777" w:rsidR="004D57AF" w:rsidRDefault="004D57AF" w:rsidP="004D57AF">
      <w:pPr>
        <w:pStyle w:val="Heading1"/>
        <w:rPr>
          <w:rFonts w:ascii="Times New Roman" w:hAnsi="Times New Roman" w:cs="Times New Roman"/>
          <w:b w:val="0"/>
          <w:bCs/>
        </w:rPr>
      </w:pPr>
    </w:p>
    <w:p w14:paraId="328BA904" w14:textId="77777777" w:rsidR="004D57AF" w:rsidRPr="004D57AF" w:rsidRDefault="004D57AF" w:rsidP="004D57AF">
      <w:pPr>
        <w:pStyle w:val="Heading1"/>
        <w:rPr>
          <w:rFonts w:ascii="Times New Roman" w:hAnsi="Times New Roman" w:cs="Times New Roman"/>
          <w:b w:val="0"/>
          <w:bCs/>
        </w:rPr>
      </w:pPr>
    </w:p>
    <w:p w14:paraId="5E213FEE" w14:textId="57413295" w:rsidR="004D57AF" w:rsidRPr="004D57AF" w:rsidRDefault="004D57AF" w:rsidP="004D57AF">
      <w:pPr>
        <w:pStyle w:val="Heading1"/>
        <w:rPr>
          <w:rFonts w:ascii="Times New Roman" w:hAnsi="Times New Roman" w:cs="Times New Roman"/>
        </w:rPr>
      </w:pPr>
      <w:r w:rsidRPr="004D57AF">
        <w:rPr>
          <w:rFonts w:ascii="Times New Roman" w:hAnsi="Times New Roman" w:cs="Times New Roman"/>
        </w:rPr>
        <w:t>Impact:</w:t>
      </w:r>
    </w:p>
    <w:p w14:paraId="4BF03B2A" w14:textId="77777777" w:rsidR="004D57AF" w:rsidRDefault="004D57AF" w:rsidP="004D57AF">
      <w:pPr>
        <w:pStyle w:val="Heading1"/>
        <w:rPr>
          <w:rFonts w:ascii="Times New Roman" w:hAnsi="Times New Roman" w:cs="Times New Roman"/>
        </w:rPr>
      </w:pPr>
    </w:p>
    <w:p w14:paraId="3C9E86B2" w14:textId="32DFBA06"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rPr>
        <w:t xml:space="preserve">- </w:t>
      </w:r>
      <w:r w:rsidRPr="004D57AF">
        <w:rPr>
          <w:rFonts w:ascii="Times New Roman" w:hAnsi="Times New Roman" w:cs="Times New Roman"/>
          <w:b w:val="0"/>
          <w:bCs/>
        </w:rPr>
        <w:t>Provides a quick and efficient method for individuals in distress to seek help.</w:t>
      </w:r>
    </w:p>
    <w:p w14:paraId="28A23075"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Alerts both authorities and the general public, reducing response time.</w:t>
      </w:r>
    </w:p>
    <w:p w14:paraId="7129D184"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Enhances safety and promotes confidence in autonomous travel.</w:t>
      </w:r>
    </w:p>
    <w:p w14:paraId="6C57AD10" w14:textId="77777777" w:rsidR="004D57AF" w:rsidRDefault="004D57AF" w:rsidP="004D57AF">
      <w:pPr>
        <w:pStyle w:val="Heading1"/>
        <w:rPr>
          <w:rFonts w:ascii="Times New Roman" w:hAnsi="Times New Roman" w:cs="Times New Roman"/>
          <w:b w:val="0"/>
          <w:bCs/>
        </w:rPr>
      </w:pPr>
    </w:p>
    <w:p w14:paraId="4AE97B26" w14:textId="77777777" w:rsidR="004D57AF" w:rsidRPr="004D57AF" w:rsidRDefault="004D57AF" w:rsidP="004D57AF">
      <w:pPr>
        <w:pStyle w:val="Heading1"/>
        <w:rPr>
          <w:rFonts w:ascii="Times New Roman" w:hAnsi="Times New Roman" w:cs="Times New Roman"/>
          <w:b w:val="0"/>
          <w:bCs/>
        </w:rPr>
      </w:pPr>
    </w:p>
    <w:p w14:paraId="7A971F3E" w14:textId="31954D5D" w:rsidR="004D57AF" w:rsidRDefault="004D57AF" w:rsidP="004D57AF">
      <w:pPr>
        <w:pStyle w:val="Heading1"/>
        <w:rPr>
          <w:rFonts w:ascii="Times New Roman" w:hAnsi="Times New Roman" w:cs="Times New Roman"/>
        </w:rPr>
      </w:pPr>
      <w:r w:rsidRPr="004D57AF">
        <w:rPr>
          <w:rFonts w:ascii="Times New Roman" w:hAnsi="Times New Roman" w:cs="Times New Roman"/>
        </w:rPr>
        <w:t>Additional Insights:</w:t>
      </w:r>
    </w:p>
    <w:p w14:paraId="2606B03D" w14:textId="77777777" w:rsidR="004D57AF" w:rsidRPr="004D57AF" w:rsidRDefault="004D57AF" w:rsidP="004D57AF">
      <w:pPr>
        <w:pStyle w:val="Heading1"/>
        <w:rPr>
          <w:rFonts w:ascii="Times New Roman" w:hAnsi="Times New Roman" w:cs="Times New Roman"/>
        </w:rPr>
      </w:pPr>
    </w:p>
    <w:p w14:paraId="1296850A"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rPr>
        <w:t xml:space="preserve">- </w:t>
      </w:r>
      <w:r w:rsidRPr="004D57AF">
        <w:rPr>
          <w:rFonts w:ascii="Times New Roman" w:hAnsi="Times New Roman" w:cs="Times New Roman"/>
          <w:b w:val="0"/>
          <w:bCs/>
        </w:rPr>
        <w:t>The system can integrate with AI-powered facial recognition to verify and authenticate distress situations.</w:t>
      </w:r>
    </w:p>
    <w:p w14:paraId="337A7952"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A network of security cameras and automated reporting can further enhance response efficiency.</w:t>
      </w:r>
    </w:p>
    <w:p w14:paraId="7C8D0A77"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The security feature can be extended for cyber threats to autonomous vehicle control systems.</w:t>
      </w:r>
    </w:p>
    <w:p w14:paraId="49D7629A" w14:textId="77777777" w:rsidR="004D57AF" w:rsidRDefault="004D57AF" w:rsidP="004D57AF">
      <w:pPr>
        <w:pStyle w:val="Heading1"/>
        <w:rPr>
          <w:rFonts w:ascii="Times New Roman" w:hAnsi="Times New Roman" w:cs="Times New Roman"/>
        </w:rPr>
      </w:pPr>
    </w:p>
    <w:p w14:paraId="44C607AC" w14:textId="77777777" w:rsidR="00772E02" w:rsidRDefault="00772E02" w:rsidP="004D57AF">
      <w:pPr>
        <w:pStyle w:val="Heading1"/>
        <w:rPr>
          <w:rFonts w:ascii="Times New Roman" w:hAnsi="Times New Roman" w:cs="Times New Roman"/>
        </w:rPr>
      </w:pPr>
    </w:p>
    <w:p w14:paraId="1FBE7E5F" w14:textId="77777777" w:rsidR="00772E02" w:rsidRDefault="00772E02" w:rsidP="004D57AF">
      <w:pPr>
        <w:pStyle w:val="Heading1"/>
        <w:rPr>
          <w:rFonts w:ascii="Times New Roman" w:hAnsi="Times New Roman" w:cs="Times New Roman"/>
        </w:rPr>
      </w:pPr>
    </w:p>
    <w:p w14:paraId="04C1BFF3" w14:textId="77777777" w:rsidR="00772E02" w:rsidRDefault="00772E02" w:rsidP="004D57AF">
      <w:pPr>
        <w:pStyle w:val="Heading1"/>
        <w:rPr>
          <w:rFonts w:ascii="Times New Roman" w:hAnsi="Times New Roman" w:cs="Times New Roman"/>
        </w:rPr>
      </w:pPr>
    </w:p>
    <w:p w14:paraId="0C2F4C46" w14:textId="77777777" w:rsidR="00772E02" w:rsidRDefault="00772E02" w:rsidP="004D57AF">
      <w:pPr>
        <w:pStyle w:val="Heading1"/>
        <w:rPr>
          <w:rFonts w:ascii="Times New Roman" w:hAnsi="Times New Roman" w:cs="Times New Roman"/>
        </w:rPr>
      </w:pPr>
    </w:p>
    <w:p w14:paraId="141770AA" w14:textId="77777777" w:rsidR="00772E02" w:rsidRDefault="00772E02" w:rsidP="004D57AF">
      <w:pPr>
        <w:pStyle w:val="Heading1"/>
        <w:rPr>
          <w:rFonts w:ascii="Times New Roman" w:hAnsi="Times New Roman" w:cs="Times New Roman"/>
        </w:rPr>
      </w:pPr>
    </w:p>
    <w:p w14:paraId="463A9E29" w14:textId="2857D60E" w:rsidR="00772E02" w:rsidRDefault="00772E02" w:rsidP="004D57AF">
      <w:pPr>
        <w:pStyle w:val="Heading1"/>
        <w:rPr>
          <w:rFonts w:ascii="Times New Roman" w:hAnsi="Times New Roman" w:cs="Times New Roman"/>
        </w:rPr>
      </w:pPr>
      <w:r>
        <w:rPr>
          <w:noProof/>
        </w:rPr>
        <w:lastRenderedPageBreak/>
        <w:drawing>
          <wp:inline distT="0" distB="0" distL="0" distR="0" wp14:anchorId="4CBBB02D" wp14:editId="13637873">
            <wp:extent cx="5943600" cy="5943600"/>
            <wp:effectExtent l="0" t="0" r="0" b="0"/>
            <wp:docPr id="176264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48772" name=""/>
                    <pic:cNvPicPr/>
                  </pic:nvPicPr>
                  <pic:blipFill>
                    <a:blip r:embed="rId12"/>
                    <a:stretch>
                      <a:fillRect/>
                    </a:stretch>
                  </pic:blipFill>
                  <pic:spPr>
                    <a:xfrm>
                      <a:off x="0" y="0"/>
                      <a:ext cx="5943600" cy="5943600"/>
                    </a:xfrm>
                    <a:prstGeom prst="rect">
                      <a:avLst/>
                    </a:prstGeom>
                  </pic:spPr>
                </pic:pic>
              </a:graphicData>
            </a:graphic>
          </wp:inline>
        </w:drawing>
      </w:r>
    </w:p>
    <w:p w14:paraId="4DD4EB5E" w14:textId="77777777" w:rsidR="004D57AF" w:rsidRDefault="004D57AF" w:rsidP="004D57AF">
      <w:pPr>
        <w:pStyle w:val="Heading1"/>
        <w:rPr>
          <w:rFonts w:ascii="Times New Roman" w:hAnsi="Times New Roman" w:cs="Times New Roman"/>
        </w:rPr>
      </w:pPr>
    </w:p>
    <w:p w14:paraId="140A69A4" w14:textId="77777777" w:rsidR="004D57AF" w:rsidRDefault="004D57AF" w:rsidP="004D57AF">
      <w:pPr>
        <w:pStyle w:val="Heading1"/>
        <w:rPr>
          <w:rFonts w:ascii="Times New Roman" w:hAnsi="Times New Roman" w:cs="Times New Roman"/>
        </w:rPr>
      </w:pPr>
    </w:p>
    <w:p w14:paraId="42A728D4" w14:textId="77777777" w:rsidR="004D57AF" w:rsidRDefault="004D57AF" w:rsidP="004D57AF">
      <w:pPr>
        <w:pStyle w:val="Heading1"/>
        <w:rPr>
          <w:rFonts w:ascii="Times New Roman" w:hAnsi="Times New Roman" w:cs="Times New Roman"/>
        </w:rPr>
      </w:pPr>
    </w:p>
    <w:p w14:paraId="2DF4045F" w14:textId="77777777" w:rsidR="004D57AF" w:rsidRDefault="004D57AF" w:rsidP="004D57AF">
      <w:pPr>
        <w:pStyle w:val="Heading1"/>
        <w:rPr>
          <w:rFonts w:ascii="Times New Roman" w:hAnsi="Times New Roman" w:cs="Times New Roman"/>
        </w:rPr>
      </w:pPr>
    </w:p>
    <w:p w14:paraId="3019B7DF" w14:textId="77777777" w:rsidR="004D57AF" w:rsidRPr="004D57AF" w:rsidRDefault="004D57AF" w:rsidP="004D57AF">
      <w:pPr>
        <w:pStyle w:val="Heading1"/>
        <w:rPr>
          <w:rFonts w:ascii="Times New Roman" w:hAnsi="Times New Roman" w:cs="Times New Roman"/>
        </w:rPr>
      </w:pPr>
    </w:p>
    <w:p w14:paraId="66EE9306" w14:textId="5D513E0F" w:rsidR="004D57AF" w:rsidRDefault="004D57AF" w:rsidP="004D57AF">
      <w:pPr>
        <w:pStyle w:val="Heading1"/>
        <w:rPr>
          <w:rFonts w:ascii="Times New Roman" w:hAnsi="Times New Roman" w:cs="Times New Roman"/>
        </w:rPr>
      </w:pPr>
      <w:r w:rsidRPr="004D57AF">
        <w:rPr>
          <w:rFonts w:ascii="Times New Roman" w:hAnsi="Times New Roman" w:cs="Times New Roman"/>
        </w:rPr>
        <w:t>2.3 Hand Sign &amp; Board Recognition Training</w:t>
      </w:r>
      <w:r>
        <w:rPr>
          <w:rFonts w:ascii="Times New Roman" w:hAnsi="Times New Roman" w:cs="Times New Roman"/>
        </w:rPr>
        <w:t>:</w:t>
      </w:r>
    </w:p>
    <w:p w14:paraId="57F02213" w14:textId="77777777" w:rsidR="004D57AF" w:rsidRPr="004D57AF" w:rsidRDefault="004D57AF" w:rsidP="004D57AF">
      <w:pPr>
        <w:pStyle w:val="Heading1"/>
        <w:rPr>
          <w:rFonts w:ascii="Times New Roman" w:hAnsi="Times New Roman" w:cs="Times New Roman"/>
        </w:rPr>
      </w:pPr>
    </w:p>
    <w:p w14:paraId="698B284A" w14:textId="0771EA42" w:rsidR="004D57AF" w:rsidRPr="004D57AF" w:rsidRDefault="004D57AF" w:rsidP="004D57AF">
      <w:pPr>
        <w:pStyle w:val="Heading1"/>
        <w:rPr>
          <w:rFonts w:ascii="Times New Roman" w:hAnsi="Times New Roman" w:cs="Times New Roman"/>
          <w:b w:val="0"/>
          <w:bCs/>
        </w:rPr>
      </w:pPr>
      <w:r>
        <w:rPr>
          <w:rFonts w:ascii="Times New Roman" w:hAnsi="Times New Roman" w:cs="Times New Roman"/>
          <w:b w:val="0"/>
          <w:bCs/>
        </w:rPr>
        <w:t xml:space="preserve">                                     </w:t>
      </w:r>
      <w:r w:rsidRPr="004D57AF">
        <w:rPr>
          <w:rFonts w:ascii="Times New Roman" w:hAnsi="Times New Roman" w:cs="Times New Roman"/>
          <w:b w:val="0"/>
          <w:bCs/>
        </w:rPr>
        <w:t>Autonomous vehicles struggle to interpret hand gestures and temporary road signs used by traffic police or pedestrians. This innovation focuses on improving recognition through deep learning.</w:t>
      </w:r>
    </w:p>
    <w:p w14:paraId="1A959A4B" w14:textId="77777777" w:rsidR="004D57AF" w:rsidRDefault="004D57AF" w:rsidP="004D57AF">
      <w:pPr>
        <w:pStyle w:val="Heading1"/>
        <w:rPr>
          <w:rFonts w:ascii="Times New Roman" w:hAnsi="Times New Roman" w:cs="Times New Roman"/>
          <w:b w:val="0"/>
          <w:bCs/>
        </w:rPr>
      </w:pPr>
    </w:p>
    <w:p w14:paraId="566B37BE" w14:textId="77777777" w:rsidR="004D57AF" w:rsidRPr="004D57AF" w:rsidRDefault="004D57AF" w:rsidP="004D57AF">
      <w:pPr>
        <w:pStyle w:val="Heading1"/>
        <w:rPr>
          <w:rFonts w:ascii="Times New Roman" w:hAnsi="Times New Roman" w:cs="Times New Roman"/>
          <w:b w:val="0"/>
          <w:bCs/>
        </w:rPr>
      </w:pPr>
    </w:p>
    <w:p w14:paraId="784CE8F0" w14:textId="01F15960" w:rsidR="004D57AF" w:rsidRDefault="004D57AF" w:rsidP="004D57AF">
      <w:pPr>
        <w:pStyle w:val="Heading1"/>
        <w:rPr>
          <w:rFonts w:ascii="Times New Roman" w:hAnsi="Times New Roman" w:cs="Times New Roman"/>
        </w:rPr>
      </w:pPr>
      <w:r w:rsidRPr="004D57AF">
        <w:rPr>
          <w:rFonts w:ascii="Times New Roman" w:hAnsi="Times New Roman" w:cs="Times New Roman"/>
        </w:rPr>
        <w:lastRenderedPageBreak/>
        <w:t>How It Works:</w:t>
      </w:r>
    </w:p>
    <w:p w14:paraId="250C35A2" w14:textId="77777777" w:rsidR="004D57AF" w:rsidRPr="004D57AF" w:rsidRDefault="004D57AF" w:rsidP="004D57AF">
      <w:pPr>
        <w:pStyle w:val="Heading1"/>
        <w:rPr>
          <w:rFonts w:ascii="Times New Roman" w:hAnsi="Times New Roman" w:cs="Times New Roman"/>
        </w:rPr>
      </w:pPr>
    </w:p>
    <w:p w14:paraId="39913A25"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A dataset with a wide range of hand signals and board signs is trained using AI models.</w:t>
      </w:r>
    </w:p>
    <w:p w14:paraId="13707A21"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Vehicles are equipped with advanced cameras and image recognition software.</w:t>
      </w:r>
    </w:p>
    <w:p w14:paraId="5D0A11EA"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The system accurately identifies and responds to manual traffic instructions.</w:t>
      </w:r>
    </w:p>
    <w:p w14:paraId="665E1440" w14:textId="77777777" w:rsidR="004D57AF" w:rsidRDefault="004D57AF" w:rsidP="004D57AF">
      <w:pPr>
        <w:pStyle w:val="Heading1"/>
        <w:rPr>
          <w:rFonts w:ascii="Times New Roman" w:hAnsi="Times New Roman" w:cs="Times New Roman"/>
          <w:b w:val="0"/>
          <w:bCs/>
        </w:rPr>
      </w:pPr>
    </w:p>
    <w:p w14:paraId="1C51B50C" w14:textId="77777777" w:rsidR="004D57AF" w:rsidRPr="004D57AF" w:rsidRDefault="004D57AF" w:rsidP="004D57AF">
      <w:pPr>
        <w:pStyle w:val="Heading1"/>
        <w:rPr>
          <w:rFonts w:ascii="Times New Roman" w:hAnsi="Times New Roman" w:cs="Times New Roman"/>
          <w:b w:val="0"/>
          <w:bCs/>
        </w:rPr>
      </w:pPr>
    </w:p>
    <w:p w14:paraId="423BB7B6" w14:textId="61F54AD4" w:rsidR="004D57AF" w:rsidRPr="004D57AF" w:rsidRDefault="004D57AF" w:rsidP="004D57AF">
      <w:pPr>
        <w:pStyle w:val="Heading1"/>
        <w:rPr>
          <w:rFonts w:ascii="Times New Roman" w:hAnsi="Times New Roman" w:cs="Times New Roman"/>
        </w:rPr>
      </w:pPr>
      <w:r w:rsidRPr="004D57AF">
        <w:rPr>
          <w:rFonts w:ascii="Times New Roman" w:hAnsi="Times New Roman" w:cs="Times New Roman"/>
        </w:rPr>
        <w:t>Impact:</w:t>
      </w:r>
    </w:p>
    <w:p w14:paraId="33B0B9C6" w14:textId="77777777" w:rsidR="004D57AF" w:rsidRDefault="004D57AF" w:rsidP="004D57AF">
      <w:pPr>
        <w:pStyle w:val="Heading1"/>
        <w:rPr>
          <w:rFonts w:ascii="Times New Roman" w:hAnsi="Times New Roman" w:cs="Times New Roman"/>
          <w:b w:val="0"/>
          <w:bCs/>
        </w:rPr>
      </w:pPr>
    </w:p>
    <w:p w14:paraId="0803A081" w14:textId="059B58F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Prevents confusion in real-world scenarios where temporary traffic signs exist.</w:t>
      </w:r>
    </w:p>
    <w:p w14:paraId="0E31311C"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Ensures vehicles understand pedestrian signals, improving road safety.</w:t>
      </w:r>
    </w:p>
    <w:p w14:paraId="1035B426"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Reduces accidents caused by misinterpretation of traffic control measures.</w:t>
      </w:r>
    </w:p>
    <w:p w14:paraId="774CD963" w14:textId="77777777" w:rsidR="004D57AF" w:rsidRDefault="004D57AF" w:rsidP="004D57AF">
      <w:pPr>
        <w:pStyle w:val="Heading1"/>
        <w:rPr>
          <w:rFonts w:ascii="Times New Roman" w:hAnsi="Times New Roman" w:cs="Times New Roman"/>
          <w:b w:val="0"/>
          <w:bCs/>
        </w:rPr>
      </w:pPr>
    </w:p>
    <w:p w14:paraId="5B3B9112" w14:textId="77777777" w:rsidR="004D57AF" w:rsidRPr="004D57AF" w:rsidRDefault="004D57AF" w:rsidP="004D57AF">
      <w:pPr>
        <w:pStyle w:val="Heading1"/>
        <w:rPr>
          <w:rFonts w:ascii="Times New Roman" w:hAnsi="Times New Roman" w:cs="Times New Roman"/>
          <w:b w:val="0"/>
          <w:bCs/>
        </w:rPr>
      </w:pPr>
    </w:p>
    <w:p w14:paraId="5A3CA506" w14:textId="0204E9C3" w:rsidR="004D57AF" w:rsidRPr="004D57AF" w:rsidRDefault="004D57AF" w:rsidP="004D57AF">
      <w:pPr>
        <w:pStyle w:val="Heading1"/>
        <w:rPr>
          <w:rFonts w:ascii="Times New Roman" w:hAnsi="Times New Roman" w:cs="Times New Roman"/>
        </w:rPr>
      </w:pPr>
      <w:r w:rsidRPr="004D57AF">
        <w:rPr>
          <w:rFonts w:ascii="Times New Roman" w:hAnsi="Times New Roman" w:cs="Times New Roman"/>
        </w:rPr>
        <w:t>Additional Insights:</w:t>
      </w:r>
    </w:p>
    <w:p w14:paraId="09C84B00" w14:textId="77777777" w:rsidR="004D57AF" w:rsidRDefault="004D57AF" w:rsidP="004D57AF">
      <w:pPr>
        <w:pStyle w:val="Heading1"/>
        <w:rPr>
          <w:rFonts w:ascii="Times New Roman" w:hAnsi="Times New Roman" w:cs="Times New Roman"/>
        </w:rPr>
      </w:pPr>
    </w:p>
    <w:p w14:paraId="6393ACF9" w14:textId="17393C3A"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rPr>
        <w:t xml:space="preserve">- </w:t>
      </w:r>
      <w:r w:rsidRPr="004D57AF">
        <w:rPr>
          <w:rFonts w:ascii="Times New Roman" w:hAnsi="Times New Roman" w:cs="Times New Roman"/>
          <w:b w:val="0"/>
          <w:bCs/>
        </w:rPr>
        <w:t>Continuous model updates allow vehicles to adapt to new hand signals and regional variations.</w:t>
      </w:r>
    </w:p>
    <w:p w14:paraId="335FA579"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Multi-angle cameras enhance recognition accuracy and minimize errors.</w:t>
      </w:r>
    </w:p>
    <w:p w14:paraId="775BE4B3"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Future enhancements may include AI collaboration with traffic authorities for real-time sign updates.</w:t>
      </w:r>
    </w:p>
    <w:p w14:paraId="45F313AB" w14:textId="77777777" w:rsidR="004D57AF" w:rsidRDefault="004D57AF" w:rsidP="004D57AF">
      <w:pPr>
        <w:pStyle w:val="Heading1"/>
        <w:rPr>
          <w:rFonts w:ascii="Times New Roman" w:hAnsi="Times New Roman" w:cs="Times New Roman"/>
        </w:rPr>
      </w:pPr>
    </w:p>
    <w:p w14:paraId="158C4C86" w14:textId="41FA5862" w:rsidR="00772E02" w:rsidRDefault="00772E02" w:rsidP="004D57AF">
      <w:pPr>
        <w:pStyle w:val="Heading1"/>
        <w:rPr>
          <w:rFonts w:ascii="Times New Roman" w:hAnsi="Times New Roman" w:cs="Times New Roman"/>
        </w:rPr>
      </w:pPr>
      <w:r>
        <w:rPr>
          <w:noProof/>
        </w:rPr>
        <w:drawing>
          <wp:inline distT="0" distB="0" distL="0" distR="0" wp14:anchorId="3C1D71A2" wp14:editId="0AE292A8">
            <wp:extent cx="3282950" cy="3282950"/>
            <wp:effectExtent l="0" t="0" r="0" b="0"/>
            <wp:docPr id="159090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07066" name=""/>
                    <pic:cNvPicPr/>
                  </pic:nvPicPr>
                  <pic:blipFill>
                    <a:blip r:embed="rId13"/>
                    <a:stretch>
                      <a:fillRect/>
                    </a:stretch>
                  </pic:blipFill>
                  <pic:spPr>
                    <a:xfrm>
                      <a:off x="0" y="0"/>
                      <a:ext cx="3282950" cy="3282950"/>
                    </a:xfrm>
                    <a:prstGeom prst="rect">
                      <a:avLst/>
                    </a:prstGeom>
                  </pic:spPr>
                </pic:pic>
              </a:graphicData>
            </a:graphic>
          </wp:inline>
        </w:drawing>
      </w:r>
    </w:p>
    <w:p w14:paraId="4D42AED5" w14:textId="77777777" w:rsidR="004D57AF" w:rsidRDefault="004D57AF" w:rsidP="004D57AF">
      <w:pPr>
        <w:pStyle w:val="Heading1"/>
        <w:rPr>
          <w:rFonts w:ascii="Times New Roman" w:hAnsi="Times New Roman" w:cs="Times New Roman"/>
        </w:rPr>
      </w:pPr>
    </w:p>
    <w:p w14:paraId="570B1222" w14:textId="77777777" w:rsidR="004D57AF" w:rsidRDefault="004D57AF" w:rsidP="004D57AF">
      <w:pPr>
        <w:pStyle w:val="Heading1"/>
        <w:rPr>
          <w:rFonts w:ascii="Times New Roman" w:hAnsi="Times New Roman" w:cs="Times New Roman"/>
        </w:rPr>
      </w:pPr>
    </w:p>
    <w:p w14:paraId="0D536902" w14:textId="6078C34A" w:rsidR="004D57AF" w:rsidRDefault="004D57AF" w:rsidP="004D57AF">
      <w:pPr>
        <w:pStyle w:val="Heading1"/>
        <w:rPr>
          <w:rFonts w:ascii="Times New Roman" w:hAnsi="Times New Roman" w:cs="Times New Roman"/>
        </w:rPr>
      </w:pPr>
      <w:r w:rsidRPr="004D57AF">
        <w:rPr>
          <w:rFonts w:ascii="Times New Roman" w:hAnsi="Times New Roman" w:cs="Times New Roman"/>
        </w:rPr>
        <w:t>2.4 LORA-Based Communication for Road Safety</w:t>
      </w:r>
      <w:r>
        <w:rPr>
          <w:rFonts w:ascii="Times New Roman" w:hAnsi="Times New Roman" w:cs="Times New Roman"/>
        </w:rPr>
        <w:t>:</w:t>
      </w:r>
    </w:p>
    <w:p w14:paraId="6587A743" w14:textId="77777777" w:rsidR="004D57AF" w:rsidRPr="004D57AF" w:rsidRDefault="004D57AF" w:rsidP="004D57AF">
      <w:pPr>
        <w:pStyle w:val="Heading1"/>
        <w:rPr>
          <w:rFonts w:ascii="Times New Roman" w:hAnsi="Times New Roman" w:cs="Times New Roman"/>
        </w:rPr>
      </w:pPr>
    </w:p>
    <w:p w14:paraId="3ABDBDA7" w14:textId="77777777" w:rsidR="004D57AF" w:rsidRDefault="004D57AF" w:rsidP="004D57AF">
      <w:pPr>
        <w:pStyle w:val="Heading1"/>
        <w:rPr>
          <w:rFonts w:ascii="Times New Roman" w:hAnsi="Times New Roman" w:cs="Times New Roman"/>
          <w:b w:val="0"/>
          <w:bCs/>
        </w:rPr>
      </w:pPr>
    </w:p>
    <w:p w14:paraId="77EEF639" w14:textId="1C218E61" w:rsidR="004D57AF" w:rsidRDefault="004D57AF" w:rsidP="004D57AF">
      <w:pPr>
        <w:pStyle w:val="Heading1"/>
        <w:rPr>
          <w:rFonts w:ascii="Times New Roman" w:hAnsi="Times New Roman" w:cs="Times New Roman"/>
          <w:b w:val="0"/>
          <w:bCs/>
        </w:rPr>
      </w:pPr>
      <w:r>
        <w:rPr>
          <w:rFonts w:ascii="Times New Roman" w:hAnsi="Times New Roman" w:cs="Times New Roman"/>
          <w:b w:val="0"/>
          <w:bCs/>
        </w:rPr>
        <w:t xml:space="preserve"> </w:t>
      </w:r>
      <w:r w:rsidRPr="004D57AF">
        <w:rPr>
          <w:rFonts w:ascii="Times New Roman" w:hAnsi="Times New Roman" w:cs="Times New Roman"/>
          <w:b w:val="0"/>
          <w:bCs/>
        </w:rPr>
        <w:t>LORA (Long-Range) technology provides a powerful communication system that alerts vehicles about road conditions without requiring</w:t>
      </w:r>
      <w:r w:rsidRPr="004D57AF">
        <w:rPr>
          <w:rFonts w:ascii="Times New Roman" w:hAnsi="Times New Roman" w:cs="Times New Roman"/>
        </w:rPr>
        <w:t xml:space="preserve"> </w:t>
      </w:r>
      <w:r w:rsidRPr="004D57AF">
        <w:rPr>
          <w:rFonts w:ascii="Times New Roman" w:hAnsi="Times New Roman" w:cs="Times New Roman"/>
          <w:b w:val="0"/>
          <w:bCs/>
        </w:rPr>
        <w:t>the internet.</w:t>
      </w:r>
    </w:p>
    <w:p w14:paraId="53EC1120" w14:textId="77777777" w:rsidR="004D57AF" w:rsidRDefault="004D57AF" w:rsidP="004D57AF">
      <w:pPr>
        <w:pStyle w:val="Heading1"/>
        <w:rPr>
          <w:rFonts w:ascii="Times New Roman" w:hAnsi="Times New Roman" w:cs="Times New Roman"/>
          <w:b w:val="0"/>
          <w:bCs/>
        </w:rPr>
      </w:pPr>
    </w:p>
    <w:p w14:paraId="44295D4B" w14:textId="77777777" w:rsidR="004D57AF" w:rsidRDefault="004D57AF" w:rsidP="004D57AF">
      <w:pPr>
        <w:pStyle w:val="Heading1"/>
        <w:rPr>
          <w:rFonts w:ascii="Times New Roman" w:hAnsi="Times New Roman" w:cs="Times New Roman"/>
          <w:b w:val="0"/>
          <w:bCs/>
        </w:rPr>
      </w:pPr>
    </w:p>
    <w:p w14:paraId="295408D7" w14:textId="01ECDD64" w:rsidR="004D57AF" w:rsidRPr="004D57AF" w:rsidRDefault="004D57AF" w:rsidP="004D57AF">
      <w:pPr>
        <w:pStyle w:val="Heading1"/>
        <w:rPr>
          <w:rFonts w:ascii="Times New Roman" w:hAnsi="Times New Roman" w:cs="Times New Roman"/>
        </w:rPr>
      </w:pPr>
      <w:r w:rsidRPr="004D57AF">
        <w:rPr>
          <w:rFonts w:ascii="Times New Roman" w:hAnsi="Times New Roman" w:cs="Times New Roman"/>
        </w:rPr>
        <w:t>How It Works:</w:t>
      </w:r>
    </w:p>
    <w:p w14:paraId="6B0DF315" w14:textId="77777777" w:rsidR="004D57AF" w:rsidRDefault="004D57AF" w:rsidP="004D57AF">
      <w:pPr>
        <w:pStyle w:val="Heading1"/>
        <w:rPr>
          <w:rFonts w:ascii="Times New Roman" w:hAnsi="Times New Roman" w:cs="Times New Roman"/>
        </w:rPr>
      </w:pPr>
    </w:p>
    <w:p w14:paraId="17E3D695" w14:textId="784E2DE3"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-Vehicles detect potholes, accidents, or obstacles and transmit alerts using LORA technology.</w:t>
      </w:r>
    </w:p>
    <w:p w14:paraId="1AABC7A1"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Other vehicles within a 1-10 km range receive these warnings in real time.</w:t>
      </w:r>
    </w:p>
    <w:p w14:paraId="4B16397D"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The system operates on radio waves, making it independent of cellular networks.</w:t>
      </w:r>
    </w:p>
    <w:p w14:paraId="2EA84D9F" w14:textId="77777777" w:rsidR="004D57AF" w:rsidRDefault="004D57AF" w:rsidP="004D57AF">
      <w:pPr>
        <w:pStyle w:val="Heading1"/>
        <w:rPr>
          <w:rFonts w:ascii="Times New Roman" w:hAnsi="Times New Roman" w:cs="Times New Roman"/>
        </w:rPr>
      </w:pPr>
    </w:p>
    <w:p w14:paraId="356A5B13" w14:textId="77777777" w:rsidR="004D57AF" w:rsidRPr="004D57AF" w:rsidRDefault="004D57AF" w:rsidP="004D57AF">
      <w:pPr>
        <w:pStyle w:val="Heading1"/>
        <w:rPr>
          <w:rFonts w:ascii="Times New Roman" w:hAnsi="Times New Roman" w:cs="Times New Roman"/>
        </w:rPr>
      </w:pPr>
    </w:p>
    <w:p w14:paraId="09B6A51B" w14:textId="1098AC26" w:rsidR="004D57AF" w:rsidRPr="004D57AF" w:rsidRDefault="004D57AF" w:rsidP="004D57AF">
      <w:pPr>
        <w:pStyle w:val="Heading1"/>
        <w:rPr>
          <w:rFonts w:ascii="Times New Roman" w:hAnsi="Times New Roman" w:cs="Times New Roman"/>
        </w:rPr>
      </w:pPr>
      <w:r w:rsidRPr="004D57AF">
        <w:rPr>
          <w:rFonts w:ascii="Times New Roman" w:hAnsi="Times New Roman" w:cs="Times New Roman"/>
        </w:rPr>
        <w:t>Impact:</w:t>
      </w:r>
    </w:p>
    <w:p w14:paraId="3EF874D2" w14:textId="77777777" w:rsidR="004D57AF" w:rsidRDefault="004D57AF" w:rsidP="004D57AF">
      <w:pPr>
        <w:pStyle w:val="Heading1"/>
        <w:rPr>
          <w:rFonts w:ascii="Times New Roman" w:hAnsi="Times New Roman" w:cs="Times New Roman"/>
        </w:rPr>
      </w:pPr>
    </w:p>
    <w:p w14:paraId="3EE8B634" w14:textId="4C10E39A"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Enhances road safety by providing real-time hazard alerts.</w:t>
      </w:r>
    </w:p>
    <w:p w14:paraId="00A2C7FB"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Works in remote areas without internet access.</w:t>
      </w:r>
    </w:p>
    <w:p w14:paraId="7FDE888D" w14:textId="77777777" w:rsidR="004D57AF" w:rsidRPr="004D57AF" w:rsidRDefault="004D57AF" w:rsidP="004D57AF">
      <w:pPr>
        <w:pStyle w:val="Heading1"/>
        <w:rPr>
          <w:rFonts w:ascii="Times New Roman" w:hAnsi="Times New Roman" w:cs="Times New Roman"/>
          <w:b w:val="0"/>
          <w:bCs/>
        </w:rPr>
      </w:pPr>
      <w:r w:rsidRPr="004D57AF">
        <w:rPr>
          <w:rFonts w:ascii="Times New Roman" w:hAnsi="Times New Roman" w:cs="Times New Roman"/>
          <w:b w:val="0"/>
          <w:bCs/>
        </w:rPr>
        <w:t>- Reduces accident risks by informing drivers in advance.</w:t>
      </w:r>
    </w:p>
    <w:p w14:paraId="429EABDD" w14:textId="77777777" w:rsidR="00EA326F" w:rsidRDefault="00EA326F" w:rsidP="004D57AF">
      <w:pPr>
        <w:pStyle w:val="Heading1"/>
        <w:rPr>
          <w:rFonts w:ascii="Times New Roman" w:hAnsi="Times New Roman" w:cs="Times New Roman"/>
          <w:b w:val="0"/>
          <w:bCs/>
        </w:rPr>
      </w:pPr>
    </w:p>
    <w:p w14:paraId="56CC6842" w14:textId="77777777" w:rsidR="00EA326F" w:rsidRDefault="00EA326F" w:rsidP="004D57AF">
      <w:pPr>
        <w:pStyle w:val="Heading1"/>
        <w:rPr>
          <w:rFonts w:ascii="Times New Roman" w:hAnsi="Times New Roman" w:cs="Times New Roman"/>
          <w:b w:val="0"/>
          <w:bCs/>
        </w:rPr>
      </w:pPr>
    </w:p>
    <w:p w14:paraId="2C7C1B10" w14:textId="5C34206A" w:rsidR="004D57AF" w:rsidRPr="004D57AF" w:rsidRDefault="00EA326F" w:rsidP="004D57AF">
      <w:pPr>
        <w:pStyle w:val="Heading1"/>
        <w:rPr>
          <w:rFonts w:ascii="Times New Roman" w:hAnsi="Times New Roman" w:cs="Times New Roman"/>
        </w:rPr>
      </w:pPr>
      <w:r>
        <w:rPr>
          <w:rFonts w:ascii="Times New Roman" w:hAnsi="Times New Roman" w:cs="Times New Roman"/>
        </w:rPr>
        <w:t>A</w:t>
      </w:r>
      <w:r w:rsidR="004D57AF" w:rsidRPr="004D57AF">
        <w:rPr>
          <w:rFonts w:ascii="Times New Roman" w:hAnsi="Times New Roman" w:cs="Times New Roman"/>
        </w:rPr>
        <w:t>dditional Insights:</w:t>
      </w:r>
    </w:p>
    <w:p w14:paraId="7D99885D" w14:textId="77777777" w:rsidR="00EA326F" w:rsidRDefault="00EA326F" w:rsidP="004D57AF">
      <w:pPr>
        <w:pStyle w:val="Heading1"/>
        <w:rPr>
          <w:rFonts w:ascii="Times New Roman" w:hAnsi="Times New Roman" w:cs="Times New Roman"/>
        </w:rPr>
      </w:pPr>
    </w:p>
    <w:p w14:paraId="3026F627" w14:textId="7AC89F70"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Integration with AI allows vehicles to determine severity and priority of alerts.</w:t>
      </w:r>
    </w:p>
    <w:p w14:paraId="61BDF8A1"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Governments and private organizations can implement LORA for broader safety applications.</w:t>
      </w:r>
    </w:p>
    <w:p w14:paraId="4FF816BF"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Future advancements may include real-time voice alerts for enhanced user experience.</w:t>
      </w:r>
    </w:p>
    <w:p w14:paraId="7B8D8A8E" w14:textId="77777777" w:rsidR="004D57AF" w:rsidRDefault="004D57AF" w:rsidP="004D57AF">
      <w:pPr>
        <w:pStyle w:val="Heading1"/>
        <w:rPr>
          <w:rFonts w:ascii="Times New Roman" w:hAnsi="Times New Roman" w:cs="Times New Roman"/>
        </w:rPr>
      </w:pPr>
    </w:p>
    <w:p w14:paraId="63D9461A" w14:textId="57891F73" w:rsidR="00EA326F" w:rsidRDefault="00772E02" w:rsidP="004D57AF">
      <w:pPr>
        <w:pStyle w:val="Heading1"/>
        <w:rPr>
          <w:rFonts w:ascii="Times New Roman" w:hAnsi="Times New Roman" w:cs="Times New Roman"/>
        </w:rPr>
      </w:pPr>
      <w:r>
        <w:rPr>
          <w:noProof/>
        </w:rPr>
        <w:lastRenderedPageBreak/>
        <w:drawing>
          <wp:inline distT="0" distB="0" distL="0" distR="0" wp14:anchorId="42886CFF" wp14:editId="09297874">
            <wp:extent cx="4387850" cy="4387850"/>
            <wp:effectExtent l="0" t="0" r="0" b="0"/>
            <wp:docPr id="111143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2150" name=""/>
                    <pic:cNvPicPr/>
                  </pic:nvPicPr>
                  <pic:blipFill>
                    <a:blip r:embed="rId14"/>
                    <a:stretch>
                      <a:fillRect/>
                    </a:stretch>
                  </pic:blipFill>
                  <pic:spPr>
                    <a:xfrm>
                      <a:off x="0" y="0"/>
                      <a:ext cx="4387850" cy="4387850"/>
                    </a:xfrm>
                    <a:prstGeom prst="rect">
                      <a:avLst/>
                    </a:prstGeom>
                  </pic:spPr>
                </pic:pic>
              </a:graphicData>
            </a:graphic>
          </wp:inline>
        </w:drawing>
      </w:r>
    </w:p>
    <w:p w14:paraId="65A2DD87" w14:textId="77777777" w:rsidR="00EA326F" w:rsidRDefault="00EA326F" w:rsidP="004D57AF">
      <w:pPr>
        <w:pStyle w:val="Heading1"/>
        <w:rPr>
          <w:rFonts w:ascii="Times New Roman" w:hAnsi="Times New Roman" w:cs="Times New Roman"/>
        </w:rPr>
      </w:pPr>
    </w:p>
    <w:p w14:paraId="456E0004" w14:textId="77777777" w:rsidR="00772E02" w:rsidRDefault="00772E02" w:rsidP="004D57AF">
      <w:pPr>
        <w:pStyle w:val="Heading1"/>
        <w:rPr>
          <w:rFonts w:ascii="Times New Roman" w:hAnsi="Times New Roman" w:cs="Times New Roman"/>
        </w:rPr>
      </w:pPr>
    </w:p>
    <w:p w14:paraId="27765567" w14:textId="77777777" w:rsidR="00772E02" w:rsidRDefault="00772E02" w:rsidP="004D57AF">
      <w:pPr>
        <w:pStyle w:val="Heading1"/>
        <w:rPr>
          <w:rFonts w:ascii="Times New Roman" w:hAnsi="Times New Roman" w:cs="Times New Roman"/>
        </w:rPr>
      </w:pPr>
    </w:p>
    <w:p w14:paraId="685354E0" w14:textId="77777777" w:rsidR="00772E02" w:rsidRDefault="00772E02" w:rsidP="004D57AF">
      <w:pPr>
        <w:pStyle w:val="Heading1"/>
        <w:rPr>
          <w:rFonts w:ascii="Times New Roman" w:hAnsi="Times New Roman" w:cs="Times New Roman"/>
        </w:rPr>
      </w:pPr>
    </w:p>
    <w:p w14:paraId="00095C61" w14:textId="34196A2C" w:rsidR="004D57AF" w:rsidRDefault="004D57AF" w:rsidP="004D57AF">
      <w:pPr>
        <w:pStyle w:val="Heading1"/>
        <w:rPr>
          <w:rFonts w:ascii="Times New Roman" w:hAnsi="Times New Roman" w:cs="Times New Roman"/>
        </w:rPr>
      </w:pPr>
      <w:r w:rsidRPr="004D57AF">
        <w:rPr>
          <w:rFonts w:ascii="Times New Roman" w:hAnsi="Times New Roman" w:cs="Times New Roman"/>
        </w:rPr>
        <w:t>2.5 Wind Turbine Energy Harvesting</w:t>
      </w:r>
      <w:r w:rsidR="00EA326F">
        <w:rPr>
          <w:rFonts w:ascii="Times New Roman" w:hAnsi="Times New Roman" w:cs="Times New Roman"/>
        </w:rPr>
        <w:t>:</w:t>
      </w:r>
    </w:p>
    <w:p w14:paraId="7A19DAB8" w14:textId="77777777" w:rsidR="00EA326F" w:rsidRPr="004D57AF" w:rsidRDefault="00EA326F" w:rsidP="004D57AF">
      <w:pPr>
        <w:pStyle w:val="Heading1"/>
        <w:rPr>
          <w:rFonts w:ascii="Times New Roman" w:hAnsi="Times New Roman" w:cs="Times New Roman"/>
        </w:rPr>
      </w:pPr>
    </w:p>
    <w:p w14:paraId="0229B335"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Our project integrates a unique energy recovery system using wind turbines placed within the vehicle’s structure to generate electricity.</w:t>
      </w:r>
    </w:p>
    <w:p w14:paraId="14CCB40D" w14:textId="77777777" w:rsidR="004D57AF" w:rsidRPr="00EA326F" w:rsidRDefault="004D57AF" w:rsidP="004D57AF">
      <w:pPr>
        <w:pStyle w:val="Heading1"/>
        <w:rPr>
          <w:rFonts w:ascii="Times New Roman" w:hAnsi="Times New Roman" w:cs="Times New Roman"/>
          <w:b w:val="0"/>
          <w:bCs/>
        </w:rPr>
      </w:pPr>
    </w:p>
    <w:p w14:paraId="2D0E2614" w14:textId="77777777" w:rsidR="00EA326F" w:rsidRDefault="00EA326F" w:rsidP="004D57AF">
      <w:pPr>
        <w:pStyle w:val="Heading1"/>
        <w:rPr>
          <w:rFonts w:ascii="Times New Roman" w:hAnsi="Times New Roman" w:cs="Times New Roman"/>
        </w:rPr>
      </w:pPr>
    </w:p>
    <w:p w14:paraId="0C2415E9" w14:textId="1649ECCD" w:rsidR="004D57AF" w:rsidRDefault="004D57AF" w:rsidP="004D57AF">
      <w:pPr>
        <w:pStyle w:val="Heading1"/>
        <w:rPr>
          <w:rFonts w:ascii="Times New Roman" w:hAnsi="Times New Roman" w:cs="Times New Roman"/>
        </w:rPr>
      </w:pPr>
      <w:r w:rsidRPr="004D57AF">
        <w:rPr>
          <w:rFonts w:ascii="Times New Roman" w:hAnsi="Times New Roman" w:cs="Times New Roman"/>
        </w:rPr>
        <w:t>How It Works:</w:t>
      </w:r>
    </w:p>
    <w:p w14:paraId="71DCFA66" w14:textId="77777777" w:rsidR="00EA326F" w:rsidRPr="004D57AF" w:rsidRDefault="00EA326F" w:rsidP="004D57AF">
      <w:pPr>
        <w:pStyle w:val="Heading1"/>
        <w:rPr>
          <w:rFonts w:ascii="Times New Roman" w:hAnsi="Times New Roman" w:cs="Times New Roman"/>
        </w:rPr>
      </w:pPr>
    </w:p>
    <w:p w14:paraId="5F693BFE"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While Driving: Small wind turbines are strategically placed in front grills to capture airflow.</w:t>
      </w:r>
    </w:p>
    <w:p w14:paraId="632F5755"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While Parking: Larger turbines deploy from all sides, maximizing wind energy collection.</w:t>
      </w:r>
    </w:p>
    <w:p w14:paraId="2A363A43"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The harvested energy is stored and used to power vehicle electronics or recharge batteries.</w:t>
      </w:r>
    </w:p>
    <w:p w14:paraId="7D65E2C5" w14:textId="77777777" w:rsidR="004D57AF" w:rsidRDefault="004D57AF" w:rsidP="004D57AF">
      <w:pPr>
        <w:pStyle w:val="Heading1"/>
        <w:rPr>
          <w:rFonts w:ascii="Times New Roman" w:hAnsi="Times New Roman" w:cs="Times New Roman"/>
        </w:rPr>
      </w:pPr>
    </w:p>
    <w:p w14:paraId="3520A8F0" w14:textId="77777777" w:rsidR="00EA326F" w:rsidRPr="004D57AF" w:rsidRDefault="00EA326F" w:rsidP="004D57AF">
      <w:pPr>
        <w:pStyle w:val="Heading1"/>
        <w:rPr>
          <w:rFonts w:ascii="Times New Roman" w:hAnsi="Times New Roman" w:cs="Times New Roman"/>
        </w:rPr>
      </w:pPr>
    </w:p>
    <w:p w14:paraId="48B995E1" w14:textId="40FDBC2E" w:rsidR="004D57AF" w:rsidRDefault="004D57AF" w:rsidP="004D57AF">
      <w:pPr>
        <w:pStyle w:val="Heading1"/>
        <w:rPr>
          <w:rFonts w:ascii="Times New Roman" w:hAnsi="Times New Roman" w:cs="Times New Roman"/>
        </w:rPr>
      </w:pPr>
      <w:r w:rsidRPr="004D57AF">
        <w:rPr>
          <w:rFonts w:ascii="Times New Roman" w:hAnsi="Times New Roman" w:cs="Times New Roman"/>
        </w:rPr>
        <w:t>Impact:</w:t>
      </w:r>
    </w:p>
    <w:p w14:paraId="7DB1DE76" w14:textId="77777777" w:rsidR="00EA326F" w:rsidRPr="004D57AF" w:rsidRDefault="00EA326F" w:rsidP="004D57AF">
      <w:pPr>
        <w:pStyle w:val="Heading1"/>
        <w:rPr>
          <w:rFonts w:ascii="Times New Roman" w:hAnsi="Times New Roman" w:cs="Times New Roman"/>
        </w:rPr>
      </w:pPr>
    </w:p>
    <w:p w14:paraId="12B7AB63" w14:textId="77777777" w:rsidR="004D57AF" w:rsidRPr="00EA326F" w:rsidRDefault="004D57AF" w:rsidP="004D57AF">
      <w:pPr>
        <w:pStyle w:val="Heading1"/>
        <w:rPr>
          <w:rFonts w:ascii="Times New Roman" w:hAnsi="Times New Roman" w:cs="Times New Roman"/>
          <w:b w:val="0"/>
          <w:bCs/>
        </w:rPr>
      </w:pPr>
      <w:r w:rsidRPr="004D57AF">
        <w:rPr>
          <w:rFonts w:ascii="Times New Roman" w:hAnsi="Times New Roman" w:cs="Times New Roman"/>
        </w:rPr>
        <w:t xml:space="preserve">- </w:t>
      </w:r>
      <w:r w:rsidRPr="00EA326F">
        <w:rPr>
          <w:rFonts w:ascii="Times New Roman" w:hAnsi="Times New Roman" w:cs="Times New Roman"/>
          <w:b w:val="0"/>
          <w:bCs/>
        </w:rPr>
        <w:t>Promotes renewable energy utilization in vehicles.</w:t>
      </w:r>
    </w:p>
    <w:p w14:paraId="2B36B5DB"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Reduces dependency on external charging sources.</w:t>
      </w:r>
    </w:p>
    <w:p w14:paraId="6CEB5192"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Enhances the sustainability of autonomous transport.</w:t>
      </w:r>
    </w:p>
    <w:p w14:paraId="1AA54507" w14:textId="77777777" w:rsidR="004D57AF" w:rsidRDefault="004D57AF" w:rsidP="004D57AF">
      <w:pPr>
        <w:pStyle w:val="Heading1"/>
        <w:rPr>
          <w:rFonts w:ascii="Times New Roman" w:hAnsi="Times New Roman" w:cs="Times New Roman"/>
        </w:rPr>
      </w:pPr>
    </w:p>
    <w:p w14:paraId="2660696D" w14:textId="77777777" w:rsidR="00EA326F" w:rsidRPr="004D57AF" w:rsidRDefault="00EA326F" w:rsidP="004D57AF">
      <w:pPr>
        <w:pStyle w:val="Heading1"/>
        <w:rPr>
          <w:rFonts w:ascii="Times New Roman" w:hAnsi="Times New Roman" w:cs="Times New Roman"/>
        </w:rPr>
      </w:pPr>
    </w:p>
    <w:p w14:paraId="5155E21A" w14:textId="5BB94560" w:rsidR="004D57AF" w:rsidRDefault="004D57AF" w:rsidP="004D57AF">
      <w:pPr>
        <w:pStyle w:val="Heading1"/>
        <w:rPr>
          <w:rFonts w:ascii="Times New Roman" w:hAnsi="Times New Roman" w:cs="Times New Roman"/>
        </w:rPr>
      </w:pPr>
      <w:r w:rsidRPr="004D57AF">
        <w:rPr>
          <w:rFonts w:ascii="Times New Roman" w:hAnsi="Times New Roman" w:cs="Times New Roman"/>
        </w:rPr>
        <w:t>Additional Insights:</w:t>
      </w:r>
    </w:p>
    <w:p w14:paraId="596BF485" w14:textId="77777777" w:rsidR="00EA326F" w:rsidRPr="004D57AF" w:rsidRDefault="00EA326F" w:rsidP="004D57AF">
      <w:pPr>
        <w:pStyle w:val="Heading1"/>
        <w:rPr>
          <w:rFonts w:ascii="Times New Roman" w:hAnsi="Times New Roman" w:cs="Times New Roman"/>
        </w:rPr>
      </w:pPr>
    </w:p>
    <w:p w14:paraId="66CFE100" w14:textId="77777777" w:rsidR="004D57AF" w:rsidRPr="00EA326F" w:rsidRDefault="004D57AF" w:rsidP="004D57AF">
      <w:pPr>
        <w:pStyle w:val="Heading1"/>
        <w:rPr>
          <w:rFonts w:ascii="Times New Roman" w:hAnsi="Times New Roman" w:cs="Times New Roman"/>
          <w:b w:val="0"/>
          <w:bCs/>
        </w:rPr>
      </w:pPr>
      <w:r w:rsidRPr="004D57AF">
        <w:rPr>
          <w:rFonts w:ascii="Times New Roman" w:hAnsi="Times New Roman" w:cs="Times New Roman"/>
        </w:rPr>
        <w:t xml:space="preserve">- </w:t>
      </w:r>
      <w:r w:rsidRPr="00EA326F">
        <w:rPr>
          <w:rFonts w:ascii="Times New Roman" w:hAnsi="Times New Roman" w:cs="Times New Roman"/>
          <w:b w:val="0"/>
          <w:bCs/>
        </w:rPr>
        <w:t>AI-based efficiency tracking ensures optimal energy harvesting.</w:t>
      </w:r>
    </w:p>
    <w:p w14:paraId="4FF7A9DF"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Material innovations in turbine design can enhance energy conversion rates.</w:t>
      </w:r>
    </w:p>
    <w:p w14:paraId="6B3CA6ED"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Collaboration with renewable energy researchers can drive further improvements.</w:t>
      </w:r>
    </w:p>
    <w:p w14:paraId="40CFAA6D" w14:textId="77777777" w:rsidR="00EA326F" w:rsidRDefault="00EA326F" w:rsidP="004D57AF">
      <w:pPr>
        <w:pStyle w:val="Heading1"/>
        <w:rPr>
          <w:rFonts w:ascii="Times New Roman" w:hAnsi="Times New Roman" w:cs="Times New Roman"/>
        </w:rPr>
      </w:pPr>
    </w:p>
    <w:p w14:paraId="79C41B87" w14:textId="77777777" w:rsidR="00EA326F" w:rsidRDefault="00EA326F" w:rsidP="004D57AF">
      <w:pPr>
        <w:pStyle w:val="Heading1"/>
        <w:rPr>
          <w:rFonts w:ascii="Times New Roman" w:hAnsi="Times New Roman" w:cs="Times New Roman"/>
        </w:rPr>
      </w:pPr>
    </w:p>
    <w:p w14:paraId="6DB8DA49" w14:textId="77777777" w:rsidR="00EA326F" w:rsidRDefault="00EA326F" w:rsidP="004D57AF">
      <w:pPr>
        <w:pStyle w:val="Heading1"/>
        <w:rPr>
          <w:rFonts w:ascii="Times New Roman" w:hAnsi="Times New Roman" w:cs="Times New Roman"/>
        </w:rPr>
      </w:pPr>
    </w:p>
    <w:p w14:paraId="432300E3" w14:textId="77777777" w:rsidR="00EA326F" w:rsidRDefault="00EA326F" w:rsidP="004D57AF">
      <w:pPr>
        <w:pStyle w:val="Heading1"/>
        <w:rPr>
          <w:rFonts w:ascii="Times New Roman" w:hAnsi="Times New Roman" w:cs="Times New Roman"/>
        </w:rPr>
      </w:pPr>
    </w:p>
    <w:p w14:paraId="389159DA" w14:textId="6F1F6E8B" w:rsidR="00EA326F" w:rsidRDefault="00772E02" w:rsidP="004D57AF">
      <w:pPr>
        <w:pStyle w:val="Heading1"/>
        <w:rPr>
          <w:rFonts w:ascii="Times New Roman" w:hAnsi="Times New Roman" w:cs="Times New Roman"/>
        </w:rPr>
      </w:pPr>
      <w:r>
        <w:rPr>
          <w:noProof/>
        </w:rPr>
        <w:drawing>
          <wp:inline distT="0" distB="0" distL="0" distR="0" wp14:anchorId="23E0B592" wp14:editId="7C1AAD0B">
            <wp:extent cx="4832350" cy="4832350"/>
            <wp:effectExtent l="0" t="0" r="6350" b="6350"/>
            <wp:docPr id="75685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0034" name=""/>
                    <pic:cNvPicPr/>
                  </pic:nvPicPr>
                  <pic:blipFill>
                    <a:blip r:embed="rId15"/>
                    <a:stretch>
                      <a:fillRect/>
                    </a:stretch>
                  </pic:blipFill>
                  <pic:spPr>
                    <a:xfrm>
                      <a:off x="0" y="0"/>
                      <a:ext cx="4832350" cy="4832350"/>
                    </a:xfrm>
                    <a:prstGeom prst="rect">
                      <a:avLst/>
                    </a:prstGeom>
                  </pic:spPr>
                </pic:pic>
              </a:graphicData>
            </a:graphic>
          </wp:inline>
        </w:drawing>
      </w:r>
    </w:p>
    <w:p w14:paraId="5CBBF658" w14:textId="77777777" w:rsidR="00EA326F" w:rsidRDefault="00EA326F" w:rsidP="004D57AF">
      <w:pPr>
        <w:pStyle w:val="Heading1"/>
        <w:rPr>
          <w:rFonts w:ascii="Times New Roman" w:hAnsi="Times New Roman" w:cs="Times New Roman"/>
        </w:rPr>
      </w:pPr>
    </w:p>
    <w:p w14:paraId="7217801D" w14:textId="77777777" w:rsidR="00EA326F" w:rsidRDefault="00EA326F" w:rsidP="004D57AF">
      <w:pPr>
        <w:pStyle w:val="Heading1"/>
        <w:rPr>
          <w:rFonts w:ascii="Times New Roman" w:hAnsi="Times New Roman" w:cs="Times New Roman"/>
        </w:rPr>
      </w:pPr>
    </w:p>
    <w:p w14:paraId="7131BFB6" w14:textId="77777777" w:rsidR="00EA326F" w:rsidRDefault="00EA326F" w:rsidP="004D57AF">
      <w:pPr>
        <w:pStyle w:val="Heading1"/>
        <w:rPr>
          <w:rFonts w:ascii="Times New Roman" w:hAnsi="Times New Roman" w:cs="Times New Roman"/>
        </w:rPr>
      </w:pPr>
    </w:p>
    <w:p w14:paraId="0E671E28" w14:textId="77777777" w:rsidR="00EA326F" w:rsidRDefault="00EA326F" w:rsidP="004D57AF">
      <w:pPr>
        <w:pStyle w:val="Heading1"/>
        <w:rPr>
          <w:rFonts w:ascii="Times New Roman" w:hAnsi="Times New Roman" w:cs="Times New Roman"/>
        </w:rPr>
      </w:pPr>
    </w:p>
    <w:p w14:paraId="00C7B962" w14:textId="79CA006B" w:rsidR="004D57AF" w:rsidRPr="004D57AF" w:rsidRDefault="00EA326F" w:rsidP="004D57AF">
      <w:pPr>
        <w:pStyle w:val="Heading1"/>
        <w:rPr>
          <w:rFonts w:ascii="Times New Roman" w:hAnsi="Times New Roman" w:cs="Times New Roman"/>
        </w:rPr>
      </w:pPr>
      <w:r>
        <w:rPr>
          <w:rFonts w:ascii="Times New Roman" w:hAnsi="Times New Roman" w:cs="Times New Roman"/>
        </w:rPr>
        <w:t>2</w:t>
      </w:r>
      <w:r w:rsidR="004D57AF" w:rsidRPr="004D57AF">
        <w:rPr>
          <w:rFonts w:ascii="Times New Roman" w:hAnsi="Times New Roman" w:cs="Times New Roman"/>
        </w:rPr>
        <w:t>.6 Dash Camera Maintenance in Foggy Conditions</w:t>
      </w:r>
    </w:p>
    <w:p w14:paraId="06358819" w14:textId="77777777" w:rsidR="00EA326F" w:rsidRDefault="00EA326F" w:rsidP="004D57AF">
      <w:pPr>
        <w:pStyle w:val="Heading1"/>
        <w:rPr>
          <w:rFonts w:ascii="Times New Roman" w:hAnsi="Times New Roman" w:cs="Times New Roman"/>
        </w:rPr>
      </w:pPr>
    </w:p>
    <w:p w14:paraId="091F84D3" w14:textId="557F0D7E"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Autonomous vehicles rely on cameras for navigation, but environmental conditions like fog and humidity can obstruct visibility.</w:t>
      </w:r>
    </w:p>
    <w:p w14:paraId="19374A2E" w14:textId="77777777" w:rsidR="004D57AF" w:rsidRDefault="004D57AF" w:rsidP="004D57AF">
      <w:pPr>
        <w:pStyle w:val="Heading1"/>
        <w:rPr>
          <w:rFonts w:ascii="Times New Roman" w:hAnsi="Times New Roman" w:cs="Times New Roman"/>
          <w:b w:val="0"/>
          <w:bCs/>
        </w:rPr>
      </w:pPr>
    </w:p>
    <w:p w14:paraId="3E8B90B7" w14:textId="77777777" w:rsidR="00EA326F" w:rsidRPr="00EA326F" w:rsidRDefault="00EA326F" w:rsidP="004D57AF">
      <w:pPr>
        <w:pStyle w:val="Heading1"/>
        <w:rPr>
          <w:rFonts w:ascii="Times New Roman" w:hAnsi="Times New Roman" w:cs="Times New Roman"/>
          <w:b w:val="0"/>
          <w:bCs/>
        </w:rPr>
      </w:pPr>
    </w:p>
    <w:p w14:paraId="7925762D" w14:textId="4C3028F1" w:rsidR="004D57AF" w:rsidRDefault="004D57AF" w:rsidP="004D57AF">
      <w:pPr>
        <w:pStyle w:val="Heading1"/>
        <w:rPr>
          <w:rFonts w:ascii="Times New Roman" w:hAnsi="Times New Roman" w:cs="Times New Roman"/>
        </w:rPr>
      </w:pPr>
      <w:r w:rsidRPr="004D57AF">
        <w:rPr>
          <w:rFonts w:ascii="Times New Roman" w:hAnsi="Times New Roman" w:cs="Times New Roman"/>
        </w:rPr>
        <w:t>How It Works:</w:t>
      </w:r>
    </w:p>
    <w:p w14:paraId="0B2961D7" w14:textId="77777777" w:rsidR="00EA326F" w:rsidRPr="00EA326F" w:rsidRDefault="00EA326F" w:rsidP="004D57AF">
      <w:pPr>
        <w:pStyle w:val="Heading1"/>
        <w:rPr>
          <w:rFonts w:ascii="Times New Roman" w:hAnsi="Times New Roman" w:cs="Times New Roman"/>
          <w:b w:val="0"/>
          <w:bCs/>
        </w:rPr>
      </w:pPr>
    </w:p>
    <w:p w14:paraId="2D338C08"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A special hydrophobic and anti-fog coating is applied to dash cameras.</w:t>
      </w:r>
    </w:p>
    <w:p w14:paraId="2D8FCB86"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The system periodically cleans the camera lens to ensure clear visibility.</w:t>
      </w:r>
    </w:p>
    <w:p w14:paraId="007FAB80"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AI-based adjustments enhance image processing in foggy conditions.</w:t>
      </w:r>
    </w:p>
    <w:p w14:paraId="3CE2FC7B" w14:textId="77777777" w:rsidR="004D57AF" w:rsidRDefault="004D57AF" w:rsidP="004D57AF">
      <w:pPr>
        <w:pStyle w:val="Heading1"/>
        <w:rPr>
          <w:rFonts w:ascii="Times New Roman" w:hAnsi="Times New Roman" w:cs="Times New Roman"/>
        </w:rPr>
      </w:pPr>
    </w:p>
    <w:p w14:paraId="53E993E1" w14:textId="77777777" w:rsidR="00EA326F" w:rsidRPr="004D57AF" w:rsidRDefault="00EA326F" w:rsidP="004D57AF">
      <w:pPr>
        <w:pStyle w:val="Heading1"/>
        <w:rPr>
          <w:rFonts w:ascii="Times New Roman" w:hAnsi="Times New Roman" w:cs="Times New Roman"/>
        </w:rPr>
      </w:pPr>
    </w:p>
    <w:p w14:paraId="6AFCD040" w14:textId="474DAA58" w:rsidR="004D57AF" w:rsidRDefault="004D57AF" w:rsidP="004D57AF">
      <w:pPr>
        <w:pStyle w:val="Heading1"/>
        <w:rPr>
          <w:rFonts w:ascii="Times New Roman" w:hAnsi="Times New Roman" w:cs="Times New Roman"/>
        </w:rPr>
      </w:pPr>
      <w:r w:rsidRPr="004D57AF">
        <w:rPr>
          <w:rFonts w:ascii="Times New Roman" w:hAnsi="Times New Roman" w:cs="Times New Roman"/>
        </w:rPr>
        <w:t>Impact:</w:t>
      </w:r>
    </w:p>
    <w:p w14:paraId="78CFBD3D" w14:textId="77777777" w:rsidR="00EA326F" w:rsidRPr="00EA326F" w:rsidRDefault="00EA326F" w:rsidP="004D57AF">
      <w:pPr>
        <w:pStyle w:val="Heading1"/>
        <w:rPr>
          <w:rFonts w:ascii="Times New Roman" w:hAnsi="Times New Roman" w:cs="Times New Roman"/>
          <w:b w:val="0"/>
          <w:bCs/>
        </w:rPr>
      </w:pPr>
    </w:p>
    <w:p w14:paraId="7FCE1D2F"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Ensures accurate object detection despite harsh weather.</w:t>
      </w:r>
    </w:p>
    <w:p w14:paraId="214290AF"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Reduces the risk of accidents due to impaired vision.</w:t>
      </w:r>
    </w:p>
    <w:p w14:paraId="11B53FC0"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Improves reliability of autonomous systems in diverse environments.</w:t>
      </w:r>
    </w:p>
    <w:p w14:paraId="715B68BC" w14:textId="77777777" w:rsidR="004D57AF" w:rsidRDefault="004D57AF" w:rsidP="004D57AF">
      <w:pPr>
        <w:pStyle w:val="Heading1"/>
        <w:rPr>
          <w:rFonts w:ascii="Times New Roman" w:hAnsi="Times New Roman" w:cs="Times New Roman"/>
        </w:rPr>
      </w:pPr>
    </w:p>
    <w:p w14:paraId="3659C843" w14:textId="77777777" w:rsidR="00EA326F" w:rsidRPr="004D57AF" w:rsidRDefault="00EA326F" w:rsidP="004D57AF">
      <w:pPr>
        <w:pStyle w:val="Heading1"/>
        <w:rPr>
          <w:rFonts w:ascii="Times New Roman" w:hAnsi="Times New Roman" w:cs="Times New Roman"/>
        </w:rPr>
      </w:pPr>
    </w:p>
    <w:p w14:paraId="5ACDF925" w14:textId="114DC221" w:rsidR="004D57AF" w:rsidRDefault="004D57AF" w:rsidP="004D57AF">
      <w:pPr>
        <w:pStyle w:val="Heading1"/>
        <w:rPr>
          <w:rFonts w:ascii="Times New Roman" w:hAnsi="Times New Roman" w:cs="Times New Roman"/>
        </w:rPr>
      </w:pPr>
      <w:r w:rsidRPr="004D57AF">
        <w:rPr>
          <w:rFonts w:ascii="Times New Roman" w:hAnsi="Times New Roman" w:cs="Times New Roman"/>
        </w:rPr>
        <w:t>Additional Insights:</w:t>
      </w:r>
    </w:p>
    <w:p w14:paraId="49F1198D" w14:textId="77777777" w:rsidR="00EA326F" w:rsidRPr="00EA326F" w:rsidRDefault="00EA326F" w:rsidP="004D57AF">
      <w:pPr>
        <w:pStyle w:val="Heading1"/>
        <w:rPr>
          <w:rFonts w:ascii="Times New Roman" w:hAnsi="Times New Roman" w:cs="Times New Roman"/>
          <w:b w:val="0"/>
          <w:bCs/>
        </w:rPr>
      </w:pPr>
    </w:p>
    <w:p w14:paraId="2ADBDC3B"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Integration with thermal imaging can further improve visibility in extreme conditions.</w:t>
      </w:r>
    </w:p>
    <w:p w14:paraId="4F9C8A77"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Smart wipers or air-blow mechanisms may enhance long-term maintenance.</w:t>
      </w:r>
    </w:p>
    <w:p w14:paraId="4378D890" w14:textId="77777777" w:rsidR="004D57AF" w:rsidRPr="00EA326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 Collaboration with material scientists can lead to more advanced fog-resistant coatings.</w:t>
      </w:r>
    </w:p>
    <w:p w14:paraId="0E18E448" w14:textId="77777777" w:rsidR="004D57AF" w:rsidRPr="004D57AF" w:rsidRDefault="004D57AF" w:rsidP="004D57AF">
      <w:pPr>
        <w:pStyle w:val="Heading1"/>
        <w:rPr>
          <w:rFonts w:ascii="Times New Roman" w:hAnsi="Times New Roman" w:cs="Times New Roman"/>
        </w:rPr>
      </w:pPr>
    </w:p>
    <w:p w14:paraId="6C6A3FB3" w14:textId="6BFA5B12" w:rsidR="004D57AF" w:rsidRDefault="004D57AF" w:rsidP="004D57AF">
      <w:pPr>
        <w:pStyle w:val="Heading1"/>
        <w:rPr>
          <w:rFonts w:ascii="Times New Roman" w:hAnsi="Times New Roman" w:cs="Times New Roman"/>
          <w:b w:val="0"/>
          <w:bCs/>
        </w:rPr>
      </w:pPr>
      <w:r w:rsidRPr="00EA326F">
        <w:rPr>
          <w:rFonts w:ascii="Times New Roman" w:hAnsi="Times New Roman" w:cs="Times New Roman"/>
          <w:b w:val="0"/>
          <w:bCs/>
        </w:rPr>
        <w:t>These innovations redefine mobility by integrating AI, safety mechanisms, energy efficiency, and real-time data processing, making autonomous transport more sustainable, intelligent, and secure.</w:t>
      </w:r>
    </w:p>
    <w:p w14:paraId="03462AB3" w14:textId="77777777" w:rsidR="00EA326F" w:rsidRDefault="00EA326F" w:rsidP="004D57AF">
      <w:pPr>
        <w:pStyle w:val="Heading1"/>
        <w:rPr>
          <w:rFonts w:ascii="Times New Roman" w:hAnsi="Times New Roman" w:cs="Times New Roman"/>
          <w:b w:val="0"/>
          <w:bCs/>
        </w:rPr>
      </w:pPr>
    </w:p>
    <w:p w14:paraId="0C870262" w14:textId="77777777" w:rsidR="00EA326F" w:rsidRDefault="00EA326F" w:rsidP="004D57AF">
      <w:pPr>
        <w:pStyle w:val="Heading1"/>
        <w:rPr>
          <w:rFonts w:ascii="Times New Roman" w:hAnsi="Times New Roman" w:cs="Times New Roman"/>
          <w:b w:val="0"/>
          <w:bCs/>
        </w:rPr>
      </w:pPr>
    </w:p>
    <w:p w14:paraId="18BBD5E0" w14:textId="5206E30D" w:rsidR="00772E02" w:rsidRDefault="00772E02" w:rsidP="004D57AF">
      <w:pPr>
        <w:pStyle w:val="Heading1"/>
        <w:rPr>
          <w:rFonts w:ascii="Times New Roman" w:hAnsi="Times New Roman" w:cs="Times New Roman"/>
          <w:b w:val="0"/>
          <w:bCs/>
        </w:rPr>
      </w:pPr>
      <w:r>
        <w:rPr>
          <w:noProof/>
        </w:rPr>
        <w:lastRenderedPageBreak/>
        <w:drawing>
          <wp:inline distT="0" distB="0" distL="0" distR="0" wp14:anchorId="6D414ECC" wp14:editId="1AE898B4">
            <wp:extent cx="4565650" cy="4565650"/>
            <wp:effectExtent l="0" t="0" r="6350" b="6350"/>
            <wp:docPr id="79042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22941" name=""/>
                    <pic:cNvPicPr/>
                  </pic:nvPicPr>
                  <pic:blipFill>
                    <a:blip r:embed="rId16"/>
                    <a:stretch>
                      <a:fillRect/>
                    </a:stretch>
                  </pic:blipFill>
                  <pic:spPr>
                    <a:xfrm>
                      <a:off x="0" y="0"/>
                      <a:ext cx="4565650" cy="4565650"/>
                    </a:xfrm>
                    <a:prstGeom prst="rect">
                      <a:avLst/>
                    </a:prstGeom>
                  </pic:spPr>
                </pic:pic>
              </a:graphicData>
            </a:graphic>
          </wp:inline>
        </w:drawing>
      </w:r>
    </w:p>
    <w:p w14:paraId="6F242A09" w14:textId="77777777" w:rsidR="00EA326F" w:rsidRDefault="00EA326F" w:rsidP="004D57AF">
      <w:pPr>
        <w:pStyle w:val="Heading1"/>
        <w:rPr>
          <w:rFonts w:ascii="Times New Roman" w:hAnsi="Times New Roman" w:cs="Times New Roman"/>
          <w:b w:val="0"/>
          <w:bCs/>
        </w:rPr>
      </w:pPr>
    </w:p>
    <w:p w14:paraId="59B947BF" w14:textId="77777777" w:rsidR="00EA326F" w:rsidRDefault="00EA326F" w:rsidP="004D57AF">
      <w:pPr>
        <w:pStyle w:val="Heading1"/>
        <w:rPr>
          <w:rFonts w:ascii="Times New Roman" w:hAnsi="Times New Roman" w:cs="Times New Roman"/>
          <w:b w:val="0"/>
          <w:bCs/>
        </w:rPr>
      </w:pPr>
    </w:p>
    <w:p w14:paraId="54F4E2C5" w14:textId="77777777" w:rsidR="00EA326F" w:rsidRDefault="00EA326F" w:rsidP="004D57AF">
      <w:pPr>
        <w:pStyle w:val="Heading1"/>
        <w:rPr>
          <w:rFonts w:ascii="Times New Roman" w:hAnsi="Times New Roman" w:cs="Times New Roman"/>
          <w:b w:val="0"/>
          <w:bCs/>
        </w:rPr>
      </w:pPr>
    </w:p>
    <w:p w14:paraId="609ABDE0" w14:textId="77777777" w:rsidR="00EA326F" w:rsidRDefault="00EA326F" w:rsidP="004D57AF">
      <w:pPr>
        <w:pStyle w:val="Heading1"/>
        <w:rPr>
          <w:rFonts w:ascii="Times New Roman" w:hAnsi="Times New Roman" w:cs="Times New Roman"/>
          <w:b w:val="0"/>
          <w:bCs/>
        </w:rPr>
      </w:pPr>
    </w:p>
    <w:p w14:paraId="49F86D07" w14:textId="125354F8"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sz w:val="32"/>
        </w:rPr>
        <w:t>Technical Implementation</w:t>
      </w:r>
      <w:r>
        <w:rPr>
          <w:rFonts w:ascii="Times New Roman" w:hAnsi="Times New Roman" w:cs="Times New Roman"/>
          <w:sz w:val="32"/>
        </w:rPr>
        <w:t>:</w:t>
      </w:r>
    </w:p>
    <w:p w14:paraId="5A7B74BE" w14:textId="77777777" w:rsidR="00EA326F" w:rsidRDefault="00EA326F" w:rsidP="00EA326F">
      <w:pPr>
        <w:pStyle w:val="Heading1"/>
        <w:rPr>
          <w:rFonts w:ascii="Times New Roman" w:hAnsi="Times New Roman" w:cs="Times New Roman"/>
          <w:b w:val="0"/>
          <w:bCs/>
        </w:rPr>
      </w:pPr>
    </w:p>
    <w:p w14:paraId="7A368C3A" w14:textId="77777777" w:rsidR="00EA326F" w:rsidRPr="00EA326F" w:rsidRDefault="00EA326F" w:rsidP="00EA326F">
      <w:pPr>
        <w:pStyle w:val="Heading1"/>
        <w:rPr>
          <w:rFonts w:ascii="Times New Roman" w:hAnsi="Times New Roman" w:cs="Times New Roman"/>
          <w:b w:val="0"/>
          <w:bCs/>
        </w:rPr>
      </w:pPr>
    </w:p>
    <w:p w14:paraId="4D3A76A3" w14:textId="3D8542FE" w:rsidR="00EA326F" w:rsidRPr="00EA326F" w:rsidRDefault="00EA326F" w:rsidP="00EA326F">
      <w:pPr>
        <w:pStyle w:val="Heading1"/>
        <w:rPr>
          <w:rFonts w:ascii="Times New Roman" w:hAnsi="Times New Roman" w:cs="Times New Roman"/>
        </w:rPr>
      </w:pPr>
      <w:r w:rsidRPr="00EA326F">
        <w:rPr>
          <w:rFonts w:ascii="Times New Roman" w:hAnsi="Times New Roman" w:cs="Times New Roman"/>
        </w:rPr>
        <w:t>1. Intelligent Fuel and Energy Management</w:t>
      </w:r>
    </w:p>
    <w:p w14:paraId="58C1E45A" w14:textId="77777777" w:rsidR="00EA326F" w:rsidRDefault="00EA326F" w:rsidP="00EA326F">
      <w:pPr>
        <w:pStyle w:val="Heading1"/>
        <w:rPr>
          <w:rFonts w:ascii="Times New Roman" w:hAnsi="Times New Roman" w:cs="Times New Roman"/>
          <w:b w:val="0"/>
          <w:bCs/>
        </w:rPr>
      </w:pPr>
    </w:p>
    <w:p w14:paraId="56E62E58" w14:textId="19AE8F73"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This system utilizes GPS navigation integrated with fuel level sensors. The vehicle continuously monitors its fuel or battery level and cross-references it with a database of nearby refueling stations. If no stations are available along the intended route before depletion, the navigation system recalculates an optimized route to reach the nearest available station.</w:t>
      </w:r>
    </w:p>
    <w:p w14:paraId="578CCBB8" w14:textId="77777777" w:rsidR="00EA326F" w:rsidRPr="00EA326F" w:rsidRDefault="00EA326F" w:rsidP="00EA326F">
      <w:pPr>
        <w:pStyle w:val="Heading1"/>
        <w:rPr>
          <w:rFonts w:ascii="Times New Roman" w:hAnsi="Times New Roman" w:cs="Times New Roman"/>
          <w:b w:val="0"/>
          <w:bCs/>
        </w:rPr>
      </w:pPr>
    </w:p>
    <w:p w14:paraId="2CA3D4CA" w14:textId="77777777" w:rsidR="00EA326F" w:rsidRDefault="00EA326F" w:rsidP="00EA326F">
      <w:pPr>
        <w:pStyle w:val="Heading1"/>
        <w:rPr>
          <w:rFonts w:ascii="Times New Roman" w:hAnsi="Times New Roman" w:cs="Times New Roman"/>
        </w:rPr>
      </w:pPr>
    </w:p>
    <w:p w14:paraId="06903262" w14:textId="77777777" w:rsidR="00EA326F" w:rsidRDefault="00EA326F" w:rsidP="00EA326F">
      <w:pPr>
        <w:pStyle w:val="Heading1"/>
        <w:rPr>
          <w:rFonts w:ascii="Times New Roman" w:hAnsi="Times New Roman" w:cs="Times New Roman"/>
        </w:rPr>
      </w:pPr>
    </w:p>
    <w:p w14:paraId="6EEFE8C5" w14:textId="77777777" w:rsidR="00EA326F" w:rsidRDefault="00EA326F" w:rsidP="00EA326F">
      <w:pPr>
        <w:pStyle w:val="Heading1"/>
        <w:rPr>
          <w:rFonts w:ascii="Times New Roman" w:hAnsi="Times New Roman" w:cs="Times New Roman"/>
        </w:rPr>
      </w:pPr>
    </w:p>
    <w:p w14:paraId="71F6D229" w14:textId="77777777" w:rsidR="00EA326F" w:rsidRDefault="00EA326F" w:rsidP="00EA326F">
      <w:pPr>
        <w:pStyle w:val="Heading1"/>
        <w:rPr>
          <w:rFonts w:ascii="Times New Roman" w:hAnsi="Times New Roman" w:cs="Times New Roman"/>
        </w:rPr>
      </w:pPr>
    </w:p>
    <w:p w14:paraId="4F70454F" w14:textId="1F5F78A3"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rPr>
        <w:t>2. Emergency Security System</w:t>
      </w:r>
    </w:p>
    <w:p w14:paraId="0BEF59D9" w14:textId="77777777" w:rsidR="00EA326F" w:rsidRDefault="00EA326F" w:rsidP="00EA326F">
      <w:pPr>
        <w:pStyle w:val="Heading1"/>
        <w:rPr>
          <w:rFonts w:ascii="Times New Roman" w:hAnsi="Times New Roman" w:cs="Times New Roman"/>
          <w:b w:val="0"/>
          <w:bCs/>
        </w:rPr>
      </w:pPr>
    </w:p>
    <w:p w14:paraId="211FBE05" w14:textId="24271F7A"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This feature employs real-time GPS tracking and an emergency alert button. Once triggered, it activates an in-vehicle siren and sends alerts to the nearest police station using IoT-based communication. Additionally, nearby travelers receive notifications via vehicle-to-vehicle (V2V) communication, prompting assistance from fellow commuters.</w:t>
      </w:r>
    </w:p>
    <w:p w14:paraId="59C982E2" w14:textId="77777777" w:rsidR="00EA326F" w:rsidRDefault="00EA326F" w:rsidP="00EA326F">
      <w:pPr>
        <w:pStyle w:val="Heading1"/>
        <w:rPr>
          <w:rFonts w:ascii="Times New Roman" w:hAnsi="Times New Roman" w:cs="Times New Roman"/>
          <w:b w:val="0"/>
          <w:bCs/>
        </w:rPr>
      </w:pPr>
    </w:p>
    <w:p w14:paraId="2D88C994" w14:textId="77777777" w:rsidR="00EA326F" w:rsidRDefault="00EA326F" w:rsidP="00EA326F">
      <w:pPr>
        <w:pStyle w:val="Heading1"/>
        <w:rPr>
          <w:rFonts w:ascii="Times New Roman" w:hAnsi="Times New Roman" w:cs="Times New Roman"/>
          <w:b w:val="0"/>
          <w:bCs/>
        </w:rPr>
      </w:pPr>
    </w:p>
    <w:p w14:paraId="29860D59" w14:textId="77777777" w:rsidR="00EA326F" w:rsidRDefault="00EA326F" w:rsidP="00EA326F">
      <w:pPr>
        <w:pStyle w:val="Heading1"/>
        <w:rPr>
          <w:rFonts w:ascii="Times New Roman" w:hAnsi="Times New Roman" w:cs="Times New Roman"/>
          <w:b w:val="0"/>
          <w:bCs/>
        </w:rPr>
      </w:pPr>
    </w:p>
    <w:p w14:paraId="16ECE412" w14:textId="77777777" w:rsidR="00EA326F" w:rsidRDefault="00EA326F" w:rsidP="00EA326F">
      <w:pPr>
        <w:pStyle w:val="Heading1"/>
        <w:rPr>
          <w:rFonts w:ascii="Times New Roman" w:hAnsi="Times New Roman" w:cs="Times New Roman"/>
          <w:b w:val="0"/>
          <w:bCs/>
        </w:rPr>
      </w:pPr>
    </w:p>
    <w:p w14:paraId="3B24C5B8" w14:textId="77777777" w:rsidR="00EA326F" w:rsidRPr="00EA326F" w:rsidRDefault="00EA326F" w:rsidP="00EA326F">
      <w:pPr>
        <w:pStyle w:val="Heading1"/>
        <w:rPr>
          <w:rFonts w:ascii="Times New Roman" w:hAnsi="Times New Roman" w:cs="Times New Roman"/>
          <w:b w:val="0"/>
          <w:bCs/>
        </w:rPr>
      </w:pPr>
    </w:p>
    <w:p w14:paraId="22AEF35E" w14:textId="73A9EEEE" w:rsidR="00EA326F" w:rsidRDefault="00EA326F" w:rsidP="00EA326F">
      <w:pPr>
        <w:pStyle w:val="Heading1"/>
        <w:rPr>
          <w:rFonts w:ascii="Times New Roman" w:hAnsi="Times New Roman" w:cs="Times New Roman"/>
        </w:rPr>
      </w:pPr>
      <w:r w:rsidRPr="00EA326F">
        <w:rPr>
          <w:rFonts w:ascii="Times New Roman" w:hAnsi="Times New Roman" w:cs="Times New Roman"/>
        </w:rPr>
        <w:t>3. Advanced Hand Sign Recognition</w:t>
      </w:r>
    </w:p>
    <w:p w14:paraId="0B601506" w14:textId="77777777" w:rsidR="00EA326F" w:rsidRPr="00EA326F" w:rsidRDefault="00EA326F" w:rsidP="00EA326F">
      <w:pPr>
        <w:pStyle w:val="Heading1"/>
        <w:rPr>
          <w:rFonts w:ascii="Times New Roman" w:hAnsi="Times New Roman" w:cs="Times New Roman"/>
        </w:rPr>
      </w:pPr>
    </w:p>
    <w:p w14:paraId="2CBB19C4" w14:textId="77777777"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The vehicle’s onboard AI model is trained with an extensive dataset of various hand signals and traffic signs. Utilizing real-time image processing via embedded cameras, the system enhances vehicle decision-making, ensuring compliance with human directions and preventing accidental violations.</w:t>
      </w:r>
    </w:p>
    <w:p w14:paraId="20D84C05" w14:textId="77777777" w:rsidR="00EA326F" w:rsidRDefault="00EA326F" w:rsidP="00EA326F">
      <w:pPr>
        <w:pStyle w:val="Heading1"/>
        <w:rPr>
          <w:rFonts w:ascii="Times New Roman" w:hAnsi="Times New Roman" w:cs="Times New Roman"/>
          <w:b w:val="0"/>
          <w:bCs/>
        </w:rPr>
      </w:pPr>
    </w:p>
    <w:p w14:paraId="7E67242F" w14:textId="77777777" w:rsidR="00EA326F" w:rsidRDefault="00EA326F" w:rsidP="00EA326F">
      <w:pPr>
        <w:pStyle w:val="Heading1"/>
        <w:rPr>
          <w:rFonts w:ascii="Times New Roman" w:hAnsi="Times New Roman" w:cs="Times New Roman"/>
        </w:rPr>
      </w:pPr>
    </w:p>
    <w:p w14:paraId="05518A8B" w14:textId="77777777" w:rsidR="00EA326F" w:rsidRDefault="00EA326F" w:rsidP="00EA326F">
      <w:pPr>
        <w:pStyle w:val="Heading1"/>
        <w:rPr>
          <w:rFonts w:ascii="Times New Roman" w:hAnsi="Times New Roman" w:cs="Times New Roman"/>
        </w:rPr>
      </w:pPr>
    </w:p>
    <w:p w14:paraId="437A47D9" w14:textId="77777777" w:rsidR="00EA326F" w:rsidRPr="00EA326F" w:rsidRDefault="00EA326F" w:rsidP="00EA326F">
      <w:pPr>
        <w:pStyle w:val="Heading1"/>
        <w:rPr>
          <w:rFonts w:ascii="Times New Roman" w:hAnsi="Times New Roman" w:cs="Times New Roman"/>
        </w:rPr>
      </w:pPr>
    </w:p>
    <w:p w14:paraId="24E93129" w14:textId="56949E28" w:rsidR="00EA326F" w:rsidRDefault="00EA326F" w:rsidP="00EA326F">
      <w:pPr>
        <w:pStyle w:val="Heading1"/>
        <w:rPr>
          <w:rFonts w:ascii="Times New Roman" w:hAnsi="Times New Roman" w:cs="Times New Roman"/>
        </w:rPr>
      </w:pPr>
      <w:r w:rsidRPr="00EA326F">
        <w:rPr>
          <w:rFonts w:ascii="Times New Roman" w:hAnsi="Times New Roman" w:cs="Times New Roman"/>
        </w:rPr>
        <w:t>4. LoRa-based Notification System</w:t>
      </w:r>
    </w:p>
    <w:p w14:paraId="51488078" w14:textId="77777777" w:rsidR="00EA326F" w:rsidRPr="00EA326F" w:rsidRDefault="00EA326F" w:rsidP="00EA326F">
      <w:pPr>
        <w:pStyle w:val="Heading1"/>
        <w:rPr>
          <w:rFonts w:ascii="Times New Roman" w:hAnsi="Times New Roman" w:cs="Times New Roman"/>
        </w:rPr>
      </w:pPr>
    </w:p>
    <w:p w14:paraId="210FC777" w14:textId="77777777"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 xml:space="preserve">By integrating </w:t>
      </w:r>
      <w:proofErr w:type="spellStart"/>
      <w:r w:rsidRPr="00EA326F">
        <w:rPr>
          <w:rFonts w:ascii="Times New Roman" w:hAnsi="Times New Roman" w:cs="Times New Roman"/>
          <w:b w:val="0"/>
          <w:bCs/>
        </w:rPr>
        <w:t>LoRaWAN</w:t>
      </w:r>
      <w:proofErr w:type="spellEnd"/>
      <w:r w:rsidRPr="00EA326F">
        <w:rPr>
          <w:rFonts w:ascii="Times New Roman" w:hAnsi="Times New Roman" w:cs="Times New Roman"/>
          <w:b w:val="0"/>
          <w:bCs/>
        </w:rPr>
        <w:t xml:space="preserve"> technology, the vehicle continuously communicates road conditions, such as potholes or accidents, to following vehicles within a 1-10 km range. The system transmits low-power, long-range signals using radio waves, enabling reliable communication without requiring internet connectivity.</w:t>
      </w:r>
    </w:p>
    <w:p w14:paraId="7563E456" w14:textId="77777777" w:rsidR="00EA326F" w:rsidRDefault="00EA326F" w:rsidP="00EA326F">
      <w:pPr>
        <w:pStyle w:val="Heading1"/>
        <w:rPr>
          <w:rFonts w:ascii="Times New Roman" w:hAnsi="Times New Roman" w:cs="Times New Roman"/>
          <w:b w:val="0"/>
          <w:bCs/>
        </w:rPr>
      </w:pPr>
    </w:p>
    <w:p w14:paraId="6277E831" w14:textId="77777777" w:rsidR="00EA326F" w:rsidRDefault="00EA326F" w:rsidP="00EA326F">
      <w:pPr>
        <w:pStyle w:val="Heading1"/>
        <w:rPr>
          <w:rFonts w:ascii="Times New Roman" w:hAnsi="Times New Roman" w:cs="Times New Roman"/>
          <w:b w:val="0"/>
          <w:bCs/>
        </w:rPr>
      </w:pPr>
    </w:p>
    <w:p w14:paraId="6136A2D7" w14:textId="77777777" w:rsidR="00EA326F" w:rsidRDefault="00EA326F" w:rsidP="00EA326F">
      <w:pPr>
        <w:pStyle w:val="Heading1"/>
        <w:rPr>
          <w:rFonts w:ascii="Times New Roman" w:hAnsi="Times New Roman" w:cs="Times New Roman"/>
          <w:b w:val="0"/>
          <w:bCs/>
        </w:rPr>
      </w:pPr>
    </w:p>
    <w:p w14:paraId="1A1F6EF8" w14:textId="77777777" w:rsidR="00EA326F" w:rsidRDefault="00EA326F" w:rsidP="00EA326F">
      <w:pPr>
        <w:pStyle w:val="Heading1"/>
        <w:rPr>
          <w:rFonts w:ascii="Times New Roman" w:hAnsi="Times New Roman" w:cs="Times New Roman"/>
          <w:b w:val="0"/>
          <w:bCs/>
        </w:rPr>
      </w:pPr>
    </w:p>
    <w:p w14:paraId="124AD632" w14:textId="77777777" w:rsidR="00803C29" w:rsidRDefault="00803C29" w:rsidP="00EA326F">
      <w:pPr>
        <w:pStyle w:val="Heading1"/>
        <w:rPr>
          <w:rFonts w:ascii="Times New Roman" w:hAnsi="Times New Roman" w:cs="Times New Roman"/>
          <w:b w:val="0"/>
          <w:bCs/>
        </w:rPr>
      </w:pPr>
    </w:p>
    <w:p w14:paraId="398F4096" w14:textId="77777777" w:rsidR="00803C29" w:rsidRDefault="00803C29" w:rsidP="00EA326F">
      <w:pPr>
        <w:pStyle w:val="Heading1"/>
        <w:rPr>
          <w:rFonts w:ascii="Times New Roman" w:hAnsi="Times New Roman" w:cs="Times New Roman"/>
          <w:b w:val="0"/>
          <w:bCs/>
        </w:rPr>
      </w:pPr>
    </w:p>
    <w:p w14:paraId="65465EE8" w14:textId="77777777" w:rsidR="00803C29" w:rsidRDefault="00803C29" w:rsidP="00EA326F">
      <w:pPr>
        <w:pStyle w:val="Heading1"/>
        <w:rPr>
          <w:rFonts w:ascii="Times New Roman" w:hAnsi="Times New Roman" w:cs="Times New Roman"/>
          <w:b w:val="0"/>
          <w:bCs/>
        </w:rPr>
      </w:pPr>
    </w:p>
    <w:p w14:paraId="2B4313B7" w14:textId="77777777" w:rsidR="00803C29" w:rsidRDefault="00803C29" w:rsidP="00EA326F">
      <w:pPr>
        <w:pStyle w:val="Heading1"/>
        <w:rPr>
          <w:rFonts w:ascii="Times New Roman" w:hAnsi="Times New Roman" w:cs="Times New Roman"/>
          <w:b w:val="0"/>
          <w:bCs/>
        </w:rPr>
      </w:pPr>
    </w:p>
    <w:p w14:paraId="17BF0ECA" w14:textId="77777777" w:rsidR="00803C29" w:rsidRDefault="00803C29" w:rsidP="00EA326F">
      <w:pPr>
        <w:pStyle w:val="Heading1"/>
        <w:rPr>
          <w:rFonts w:ascii="Times New Roman" w:hAnsi="Times New Roman" w:cs="Times New Roman"/>
          <w:b w:val="0"/>
          <w:bCs/>
        </w:rPr>
      </w:pPr>
    </w:p>
    <w:p w14:paraId="372806F1" w14:textId="77777777" w:rsidR="00EA326F" w:rsidRPr="00EA326F" w:rsidRDefault="00EA326F" w:rsidP="00EA326F">
      <w:pPr>
        <w:pStyle w:val="Heading1"/>
        <w:rPr>
          <w:rFonts w:ascii="Times New Roman" w:hAnsi="Times New Roman" w:cs="Times New Roman"/>
          <w:b w:val="0"/>
          <w:bCs/>
        </w:rPr>
      </w:pPr>
    </w:p>
    <w:p w14:paraId="143BBBB8" w14:textId="677D4FE5" w:rsidR="00EA326F" w:rsidRPr="00EA326F" w:rsidRDefault="00EA326F" w:rsidP="00EA326F">
      <w:pPr>
        <w:pStyle w:val="Heading1"/>
        <w:rPr>
          <w:rFonts w:ascii="Times New Roman" w:hAnsi="Times New Roman" w:cs="Times New Roman"/>
        </w:rPr>
      </w:pPr>
      <w:r w:rsidRPr="00EA326F">
        <w:rPr>
          <w:rFonts w:ascii="Times New Roman" w:hAnsi="Times New Roman" w:cs="Times New Roman"/>
        </w:rPr>
        <w:lastRenderedPageBreak/>
        <w:t>5. Wind Energy Utilization for Vehicles</w:t>
      </w:r>
    </w:p>
    <w:p w14:paraId="144DABCE" w14:textId="77777777" w:rsidR="00EA326F" w:rsidRDefault="00EA326F" w:rsidP="00EA326F">
      <w:pPr>
        <w:pStyle w:val="Heading1"/>
        <w:rPr>
          <w:rFonts w:ascii="Times New Roman" w:hAnsi="Times New Roman" w:cs="Times New Roman"/>
          <w:b w:val="0"/>
          <w:bCs/>
        </w:rPr>
      </w:pPr>
    </w:p>
    <w:p w14:paraId="529D3AB7" w14:textId="159F1DFA"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Micro wind turbines are embedded into the vehicle’s front grills at a strategic angle to maximize airflow capture. While in motion, these turbines generate supplemental electrical power, reducing dependency on external charging. Additionally, when parked, larger deployable turbines extend to harness wind energy for battery recharging.</w:t>
      </w:r>
    </w:p>
    <w:p w14:paraId="74E25326" w14:textId="77777777" w:rsidR="00EA326F" w:rsidRDefault="00EA326F" w:rsidP="00EA326F">
      <w:pPr>
        <w:pStyle w:val="Heading1"/>
        <w:rPr>
          <w:rFonts w:ascii="Times New Roman" w:hAnsi="Times New Roman" w:cs="Times New Roman"/>
          <w:b w:val="0"/>
          <w:bCs/>
        </w:rPr>
      </w:pPr>
    </w:p>
    <w:p w14:paraId="29EEF766" w14:textId="77777777" w:rsidR="00EA326F" w:rsidRDefault="00EA326F" w:rsidP="00EA326F">
      <w:pPr>
        <w:pStyle w:val="Heading1"/>
        <w:rPr>
          <w:rFonts w:ascii="Times New Roman" w:hAnsi="Times New Roman" w:cs="Times New Roman"/>
          <w:b w:val="0"/>
          <w:bCs/>
        </w:rPr>
      </w:pPr>
    </w:p>
    <w:p w14:paraId="2CEB6E76" w14:textId="77777777" w:rsidR="00EA326F" w:rsidRDefault="00EA326F" w:rsidP="00EA326F">
      <w:pPr>
        <w:pStyle w:val="Heading1"/>
        <w:rPr>
          <w:rFonts w:ascii="Times New Roman" w:hAnsi="Times New Roman" w:cs="Times New Roman"/>
          <w:b w:val="0"/>
          <w:bCs/>
        </w:rPr>
      </w:pPr>
    </w:p>
    <w:p w14:paraId="2270AF18" w14:textId="77777777" w:rsidR="00EA326F" w:rsidRDefault="00EA326F" w:rsidP="00EA326F">
      <w:pPr>
        <w:pStyle w:val="Heading1"/>
        <w:rPr>
          <w:rFonts w:ascii="Times New Roman" w:hAnsi="Times New Roman" w:cs="Times New Roman"/>
          <w:b w:val="0"/>
          <w:bCs/>
        </w:rPr>
      </w:pPr>
    </w:p>
    <w:p w14:paraId="2BABC808" w14:textId="77777777" w:rsidR="00EA326F" w:rsidRPr="00EA326F" w:rsidRDefault="00EA326F" w:rsidP="00EA326F">
      <w:pPr>
        <w:pStyle w:val="Heading1"/>
        <w:rPr>
          <w:rFonts w:ascii="Times New Roman" w:hAnsi="Times New Roman" w:cs="Times New Roman"/>
          <w:b w:val="0"/>
          <w:bCs/>
        </w:rPr>
      </w:pPr>
    </w:p>
    <w:p w14:paraId="299CBC63" w14:textId="0F9339DA" w:rsidR="00EA326F" w:rsidRPr="00EA326F" w:rsidRDefault="00EA326F" w:rsidP="00EA326F">
      <w:pPr>
        <w:pStyle w:val="Heading1"/>
        <w:rPr>
          <w:rFonts w:ascii="Times New Roman" w:hAnsi="Times New Roman" w:cs="Times New Roman"/>
        </w:rPr>
      </w:pPr>
      <w:r w:rsidRPr="00EA326F">
        <w:rPr>
          <w:rFonts w:ascii="Times New Roman" w:hAnsi="Times New Roman" w:cs="Times New Roman"/>
        </w:rPr>
        <w:t>6. Fog &amp; Humidity Resistant Dash Camera</w:t>
      </w:r>
    </w:p>
    <w:p w14:paraId="40CDCA20" w14:textId="77777777" w:rsidR="00EA326F" w:rsidRDefault="00EA326F" w:rsidP="00EA326F">
      <w:pPr>
        <w:pStyle w:val="Heading1"/>
        <w:rPr>
          <w:rFonts w:ascii="Times New Roman" w:hAnsi="Times New Roman" w:cs="Times New Roman"/>
          <w:b w:val="0"/>
          <w:bCs/>
        </w:rPr>
      </w:pPr>
    </w:p>
    <w:p w14:paraId="79D56866" w14:textId="4F95CC5C" w:rsid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The vehicle employs an advanced self-cleaning mechanism for its dash camera, using hydrophobic coatings and micro-vibrations to prevent water droplets and fog accumulation. Additionally, thermal heating elements integrated into the camera housing ensure optimal visibility in adverse weather conditions.</w:t>
      </w:r>
    </w:p>
    <w:p w14:paraId="564F5AB1" w14:textId="77777777" w:rsidR="00EA326F" w:rsidRDefault="00EA326F" w:rsidP="00EA326F">
      <w:pPr>
        <w:pStyle w:val="Heading1"/>
        <w:rPr>
          <w:rFonts w:ascii="Times New Roman" w:hAnsi="Times New Roman" w:cs="Times New Roman"/>
          <w:b w:val="0"/>
          <w:bCs/>
        </w:rPr>
      </w:pPr>
    </w:p>
    <w:p w14:paraId="51CFB032" w14:textId="77777777" w:rsidR="00EA326F" w:rsidRDefault="00EA326F" w:rsidP="00EA326F">
      <w:pPr>
        <w:pStyle w:val="Heading1"/>
        <w:rPr>
          <w:rFonts w:ascii="Times New Roman" w:hAnsi="Times New Roman" w:cs="Times New Roman"/>
          <w:b w:val="0"/>
          <w:bCs/>
        </w:rPr>
      </w:pPr>
    </w:p>
    <w:p w14:paraId="58E0D042" w14:textId="77777777" w:rsidR="00EA326F" w:rsidRDefault="00EA326F" w:rsidP="00EA326F">
      <w:pPr>
        <w:pStyle w:val="Heading1"/>
        <w:rPr>
          <w:rFonts w:ascii="Times New Roman" w:hAnsi="Times New Roman" w:cs="Times New Roman"/>
          <w:b w:val="0"/>
          <w:bCs/>
        </w:rPr>
      </w:pPr>
    </w:p>
    <w:p w14:paraId="43E3A45B" w14:textId="77777777" w:rsidR="00EA326F" w:rsidRDefault="00EA326F" w:rsidP="00EA326F">
      <w:pPr>
        <w:pStyle w:val="Heading1"/>
        <w:rPr>
          <w:rFonts w:ascii="Times New Roman" w:hAnsi="Times New Roman" w:cs="Times New Roman"/>
          <w:b w:val="0"/>
          <w:bCs/>
        </w:rPr>
      </w:pPr>
    </w:p>
    <w:p w14:paraId="1BBE5D30" w14:textId="3231E4EB" w:rsidR="00EA326F" w:rsidRPr="00EA326F" w:rsidRDefault="00EA326F" w:rsidP="00EA326F">
      <w:pPr>
        <w:pStyle w:val="Heading1"/>
        <w:rPr>
          <w:rFonts w:ascii="Times New Roman" w:hAnsi="Times New Roman" w:cs="Times New Roman"/>
          <w:sz w:val="32"/>
        </w:rPr>
      </w:pPr>
      <w:r w:rsidRPr="00EA326F">
        <w:rPr>
          <w:rFonts w:ascii="Times New Roman" w:hAnsi="Times New Roman" w:cs="Times New Roman"/>
          <w:sz w:val="32"/>
        </w:rPr>
        <w:t>Real-World Applications</w:t>
      </w:r>
      <w:r>
        <w:rPr>
          <w:rFonts w:ascii="Times New Roman" w:hAnsi="Times New Roman" w:cs="Times New Roman"/>
          <w:sz w:val="32"/>
        </w:rPr>
        <w:t>:</w:t>
      </w:r>
    </w:p>
    <w:p w14:paraId="7109C5E3" w14:textId="77777777" w:rsidR="00EA326F" w:rsidRDefault="00EA326F" w:rsidP="00EA326F">
      <w:pPr>
        <w:pStyle w:val="Heading1"/>
        <w:rPr>
          <w:rFonts w:ascii="Times New Roman" w:hAnsi="Times New Roman" w:cs="Times New Roman"/>
          <w:b w:val="0"/>
          <w:bCs/>
        </w:rPr>
      </w:pPr>
    </w:p>
    <w:p w14:paraId="7666533F" w14:textId="77777777" w:rsidR="00EA326F" w:rsidRPr="00EA326F" w:rsidRDefault="00EA326F" w:rsidP="00EA326F">
      <w:pPr>
        <w:pStyle w:val="Heading1"/>
        <w:rPr>
          <w:rFonts w:ascii="Times New Roman" w:hAnsi="Times New Roman" w:cs="Times New Roman"/>
          <w:b w:val="0"/>
          <w:bCs/>
        </w:rPr>
      </w:pPr>
    </w:p>
    <w:p w14:paraId="1EF9924C" w14:textId="77777777"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The advancements in autonomous transport offer a range of real-world applications that enhance efficiency, safety, and sustainability in modern mobility solutions.</w:t>
      </w:r>
    </w:p>
    <w:p w14:paraId="676E38C3" w14:textId="77777777" w:rsidR="00EA326F" w:rsidRDefault="00EA326F" w:rsidP="00EA326F">
      <w:pPr>
        <w:pStyle w:val="Heading1"/>
        <w:rPr>
          <w:rFonts w:ascii="Times New Roman" w:hAnsi="Times New Roman" w:cs="Times New Roman"/>
          <w:b w:val="0"/>
          <w:bCs/>
        </w:rPr>
      </w:pPr>
    </w:p>
    <w:p w14:paraId="34006E86" w14:textId="77777777" w:rsidR="00EA326F" w:rsidRPr="00EA326F" w:rsidRDefault="00EA326F" w:rsidP="00EA326F">
      <w:pPr>
        <w:pStyle w:val="Heading1"/>
        <w:rPr>
          <w:rFonts w:ascii="Times New Roman" w:hAnsi="Times New Roman" w:cs="Times New Roman"/>
          <w:b w:val="0"/>
          <w:bCs/>
        </w:rPr>
      </w:pPr>
    </w:p>
    <w:p w14:paraId="0A8471CD" w14:textId="0F9CCB92" w:rsidR="00EA326F" w:rsidRDefault="00EA326F" w:rsidP="00EA326F">
      <w:pPr>
        <w:pStyle w:val="Heading1"/>
        <w:rPr>
          <w:rFonts w:ascii="Times New Roman" w:hAnsi="Times New Roman" w:cs="Times New Roman"/>
        </w:rPr>
      </w:pPr>
      <w:r w:rsidRPr="00EA326F">
        <w:rPr>
          <w:rFonts w:ascii="Times New Roman" w:hAnsi="Times New Roman" w:cs="Times New Roman"/>
        </w:rPr>
        <w:t>Smart Fuel Management for Long-Distance Travel</w:t>
      </w:r>
    </w:p>
    <w:p w14:paraId="135D6CB6" w14:textId="77777777" w:rsidR="00EA326F" w:rsidRPr="00EA326F" w:rsidRDefault="00EA326F" w:rsidP="00EA326F">
      <w:pPr>
        <w:pStyle w:val="Heading1"/>
        <w:rPr>
          <w:rFonts w:ascii="Times New Roman" w:hAnsi="Times New Roman" w:cs="Times New Roman"/>
        </w:rPr>
      </w:pPr>
    </w:p>
    <w:p w14:paraId="160E7A9A" w14:textId="77777777" w:rsid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Long-haul truck drivers and fleet managers can use the intelligent fuel management system to ensure optimal refueling strategies. By preemptively detecting fuel levels and guiding vehicles to the most convenient refueling stations, logistics operations become more cost-effective and reduce the risk of breakdowns due to fuel depletion.</w:t>
      </w:r>
    </w:p>
    <w:p w14:paraId="2B443C68" w14:textId="77777777" w:rsidR="00EA326F" w:rsidRPr="00EA326F" w:rsidRDefault="00EA326F" w:rsidP="00EA326F">
      <w:pPr>
        <w:pStyle w:val="Heading1"/>
        <w:rPr>
          <w:rFonts w:ascii="Times New Roman" w:hAnsi="Times New Roman" w:cs="Times New Roman"/>
          <w:b w:val="0"/>
          <w:bCs/>
        </w:rPr>
      </w:pPr>
    </w:p>
    <w:p w14:paraId="7BE2804B" w14:textId="77777777" w:rsidR="00EA326F" w:rsidRDefault="00EA326F" w:rsidP="00EA326F">
      <w:pPr>
        <w:pStyle w:val="Heading1"/>
        <w:rPr>
          <w:rFonts w:ascii="Times New Roman" w:hAnsi="Times New Roman" w:cs="Times New Roman"/>
          <w:b w:val="0"/>
          <w:bCs/>
        </w:rPr>
      </w:pPr>
    </w:p>
    <w:p w14:paraId="4CD70443" w14:textId="3B60A5B2" w:rsidR="00EA326F" w:rsidRDefault="00EA326F" w:rsidP="00EA326F">
      <w:pPr>
        <w:pStyle w:val="Heading1"/>
        <w:rPr>
          <w:rFonts w:ascii="Times New Roman" w:hAnsi="Times New Roman" w:cs="Times New Roman"/>
        </w:rPr>
      </w:pPr>
      <w:r w:rsidRPr="00EA326F">
        <w:rPr>
          <w:rFonts w:ascii="Times New Roman" w:hAnsi="Times New Roman" w:cs="Times New Roman"/>
        </w:rPr>
        <w:lastRenderedPageBreak/>
        <w:t>Emergency Safety Measures for Public and Private Transport</w:t>
      </w:r>
      <w:r>
        <w:rPr>
          <w:rFonts w:ascii="Times New Roman" w:hAnsi="Times New Roman" w:cs="Times New Roman"/>
        </w:rPr>
        <w:t>:</w:t>
      </w:r>
    </w:p>
    <w:p w14:paraId="6B48D391" w14:textId="77777777" w:rsidR="00EA326F" w:rsidRPr="00EA326F" w:rsidRDefault="00EA326F" w:rsidP="00EA326F">
      <w:pPr>
        <w:pStyle w:val="Heading1"/>
        <w:rPr>
          <w:rFonts w:ascii="Times New Roman" w:hAnsi="Times New Roman" w:cs="Times New Roman"/>
        </w:rPr>
      </w:pPr>
    </w:p>
    <w:p w14:paraId="6FCB54CE" w14:textId="77777777"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The emergency alert system significantly improves personal security for passengers in ride-sharing services, taxis, and public transportation. By quickly notifying authorities and nearby travelers, individuals facing threats or medical emergencies can receive immediate assistance, reducing crime rates and enhancing public safety.</w:t>
      </w:r>
    </w:p>
    <w:p w14:paraId="66815433" w14:textId="77777777" w:rsidR="00EA326F" w:rsidRDefault="00EA326F" w:rsidP="00EA326F">
      <w:pPr>
        <w:pStyle w:val="Heading1"/>
        <w:rPr>
          <w:rFonts w:ascii="Times New Roman" w:hAnsi="Times New Roman" w:cs="Times New Roman"/>
          <w:b w:val="0"/>
          <w:bCs/>
        </w:rPr>
      </w:pPr>
    </w:p>
    <w:p w14:paraId="07D62F19" w14:textId="77777777" w:rsidR="00EA326F" w:rsidRDefault="00EA326F" w:rsidP="00EA326F">
      <w:pPr>
        <w:pStyle w:val="Heading1"/>
        <w:rPr>
          <w:rFonts w:ascii="Times New Roman" w:hAnsi="Times New Roman" w:cs="Times New Roman"/>
          <w:b w:val="0"/>
          <w:bCs/>
        </w:rPr>
      </w:pPr>
    </w:p>
    <w:p w14:paraId="74A44A29" w14:textId="77777777" w:rsidR="00EA326F" w:rsidRPr="00EA326F" w:rsidRDefault="00EA326F" w:rsidP="00EA326F">
      <w:pPr>
        <w:pStyle w:val="Heading1"/>
        <w:rPr>
          <w:rFonts w:ascii="Times New Roman" w:hAnsi="Times New Roman" w:cs="Times New Roman"/>
          <w:b w:val="0"/>
          <w:bCs/>
        </w:rPr>
      </w:pPr>
    </w:p>
    <w:p w14:paraId="0A8821FD" w14:textId="3952F738" w:rsidR="00EA326F" w:rsidRDefault="00EA326F" w:rsidP="00EA326F">
      <w:pPr>
        <w:pStyle w:val="Heading1"/>
        <w:rPr>
          <w:rFonts w:ascii="Times New Roman" w:hAnsi="Times New Roman" w:cs="Times New Roman"/>
        </w:rPr>
      </w:pPr>
      <w:r w:rsidRPr="00EA326F">
        <w:rPr>
          <w:rFonts w:ascii="Times New Roman" w:hAnsi="Times New Roman" w:cs="Times New Roman"/>
        </w:rPr>
        <w:t>Improved Traffic Compliance and Safety</w:t>
      </w:r>
      <w:r>
        <w:rPr>
          <w:rFonts w:ascii="Times New Roman" w:hAnsi="Times New Roman" w:cs="Times New Roman"/>
        </w:rPr>
        <w:t>:</w:t>
      </w:r>
    </w:p>
    <w:p w14:paraId="216D950E" w14:textId="77777777" w:rsidR="00EA326F" w:rsidRPr="00EA326F" w:rsidRDefault="00EA326F" w:rsidP="00EA326F">
      <w:pPr>
        <w:pStyle w:val="Heading1"/>
        <w:rPr>
          <w:rFonts w:ascii="Times New Roman" w:hAnsi="Times New Roman" w:cs="Times New Roman"/>
        </w:rPr>
      </w:pPr>
    </w:p>
    <w:p w14:paraId="29C3ECD7" w14:textId="17A71F92" w:rsid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 xml:space="preserve">Hand sign recognition technology is crucial in densely populated areas </w:t>
      </w:r>
      <w:proofErr w:type="gramStart"/>
      <w:r w:rsidRPr="00EA326F">
        <w:rPr>
          <w:rFonts w:ascii="Times New Roman" w:hAnsi="Times New Roman" w:cs="Times New Roman"/>
          <w:b w:val="0"/>
          <w:bCs/>
        </w:rPr>
        <w:t>where</w:t>
      </w:r>
      <w:proofErr w:type="gramEnd"/>
      <w:r w:rsidRPr="00EA326F">
        <w:rPr>
          <w:rFonts w:ascii="Times New Roman" w:hAnsi="Times New Roman" w:cs="Times New Roman"/>
          <w:b w:val="0"/>
          <w:bCs/>
        </w:rPr>
        <w:t xml:space="preserve"> traffic officers direct movement manually. This system helps autonomous vehicles and human-driven cars interpret non-verbal cues more accurately, reducing confusion and preventing traffic violations.</w:t>
      </w:r>
    </w:p>
    <w:p w14:paraId="2CDF08D7" w14:textId="77777777" w:rsidR="00EA326F" w:rsidRPr="00EA326F" w:rsidRDefault="00EA326F" w:rsidP="00EA326F">
      <w:pPr>
        <w:pStyle w:val="Heading1"/>
        <w:rPr>
          <w:rFonts w:ascii="Times New Roman" w:hAnsi="Times New Roman" w:cs="Times New Roman"/>
          <w:b w:val="0"/>
          <w:bCs/>
        </w:rPr>
      </w:pPr>
    </w:p>
    <w:p w14:paraId="66925C89" w14:textId="77777777" w:rsidR="00EA326F" w:rsidRDefault="00EA326F" w:rsidP="00EA326F">
      <w:pPr>
        <w:pStyle w:val="Heading1"/>
        <w:rPr>
          <w:rFonts w:ascii="Times New Roman" w:hAnsi="Times New Roman" w:cs="Times New Roman"/>
          <w:b w:val="0"/>
          <w:bCs/>
        </w:rPr>
      </w:pPr>
    </w:p>
    <w:p w14:paraId="65FA6586" w14:textId="77777777" w:rsidR="00EA326F" w:rsidRPr="00EA326F" w:rsidRDefault="00EA326F" w:rsidP="00EA326F">
      <w:pPr>
        <w:pStyle w:val="Heading1"/>
        <w:rPr>
          <w:rFonts w:ascii="Times New Roman" w:hAnsi="Times New Roman" w:cs="Times New Roman"/>
          <w:b w:val="0"/>
          <w:bCs/>
        </w:rPr>
      </w:pPr>
    </w:p>
    <w:p w14:paraId="17F4ED02" w14:textId="0BBF075E" w:rsidR="00EA326F" w:rsidRDefault="00EA326F" w:rsidP="00EA326F">
      <w:pPr>
        <w:pStyle w:val="Heading1"/>
        <w:rPr>
          <w:rFonts w:ascii="Times New Roman" w:hAnsi="Times New Roman" w:cs="Times New Roman"/>
        </w:rPr>
      </w:pPr>
      <w:r w:rsidRPr="00EA326F">
        <w:rPr>
          <w:rFonts w:ascii="Times New Roman" w:hAnsi="Times New Roman" w:cs="Times New Roman"/>
        </w:rPr>
        <w:t>Enhanced Road Hazard Communication</w:t>
      </w:r>
    </w:p>
    <w:p w14:paraId="22C940AA" w14:textId="77777777" w:rsidR="00EA326F" w:rsidRPr="00EA326F" w:rsidRDefault="00EA326F" w:rsidP="00EA326F">
      <w:pPr>
        <w:pStyle w:val="Heading1"/>
        <w:rPr>
          <w:rFonts w:ascii="Times New Roman" w:hAnsi="Times New Roman" w:cs="Times New Roman"/>
        </w:rPr>
      </w:pPr>
    </w:p>
    <w:p w14:paraId="2A351528" w14:textId="77777777"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LoRa-based communication is a game-changer for remote and underdeveloped areas with poor network coverage. Vehicles equipped with this system can relay real-time information about road conditions, ensuring that incoming traffic is well-informed about obstacles, potholes, or accidents ahead, reducing accident risks.</w:t>
      </w:r>
    </w:p>
    <w:p w14:paraId="5179788C" w14:textId="77777777" w:rsidR="00EA326F" w:rsidRDefault="00EA326F" w:rsidP="00EA326F">
      <w:pPr>
        <w:pStyle w:val="Heading1"/>
        <w:rPr>
          <w:rFonts w:ascii="Times New Roman" w:hAnsi="Times New Roman" w:cs="Times New Roman"/>
          <w:b w:val="0"/>
          <w:bCs/>
        </w:rPr>
      </w:pPr>
    </w:p>
    <w:p w14:paraId="27DA11A6" w14:textId="77777777" w:rsidR="00531BA3" w:rsidRDefault="00531BA3" w:rsidP="00EA326F">
      <w:pPr>
        <w:pStyle w:val="Heading1"/>
        <w:rPr>
          <w:rFonts w:ascii="Times New Roman" w:hAnsi="Times New Roman" w:cs="Times New Roman"/>
          <w:b w:val="0"/>
          <w:bCs/>
        </w:rPr>
      </w:pPr>
    </w:p>
    <w:p w14:paraId="3A4F912D" w14:textId="77777777" w:rsidR="00EA326F" w:rsidRPr="00EA326F" w:rsidRDefault="00EA326F" w:rsidP="00EA326F">
      <w:pPr>
        <w:pStyle w:val="Heading1"/>
        <w:rPr>
          <w:rFonts w:ascii="Times New Roman" w:hAnsi="Times New Roman" w:cs="Times New Roman"/>
          <w:b w:val="0"/>
          <w:bCs/>
        </w:rPr>
      </w:pPr>
    </w:p>
    <w:p w14:paraId="3C12649B" w14:textId="051D0374"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rPr>
        <w:t>Renewable Energy Solutions for Electric Vehicles</w:t>
      </w:r>
    </w:p>
    <w:p w14:paraId="188A76EF" w14:textId="77777777" w:rsidR="00EA326F" w:rsidRDefault="00EA326F" w:rsidP="00EA326F">
      <w:pPr>
        <w:pStyle w:val="Heading1"/>
        <w:rPr>
          <w:rFonts w:ascii="Times New Roman" w:hAnsi="Times New Roman" w:cs="Times New Roman"/>
          <w:b w:val="0"/>
          <w:bCs/>
        </w:rPr>
      </w:pPr>
    </w:p>
    <w:p w14:paraId="28AA6EAB" w14:textId="451A2F04" w:rsidR="00EA326F" w:rsidRP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t>The integration of wind energy turbines into vehicles provides an innovative way to harness renewable energy. Electric vehicle manufacturers can use this system to extend battery life, reducing the reliance on charging infrastructure and promoting sustainable transport solutions.</w:t>
      </w:r>
    </w:p>
    <w:p w14:paraId="2D64603A" w14:textId="77777777" w:rsidR="00EA326F" w:rsidRDefault="00EA326F" w:rsidP="00EA326F">
      <w:pPr>
        <w:pStyle w:val="Heading1"/>
        <w:rPr>
          <w:rFonts w:ascii="Times New Roman" w:hAnsi="Times New Roman" w:cs="Times New Roman"/>
          <w:b w:val="0"/>
          <w:bCs/>
        </w:rPr>
      </w:pPr>
    </w:p>
    <w:p w14:paraId="0D87A84A" w14:textId="77777777" w:rsidR="00EA326F" w:rsidRDefault="00EA326F" w:rsidP="00EA326F">
      <w:pPr>
        <w:pStyle w:val="Heading1"/>
        <w:rPr>
          <w:rFonts w:ascii="Times New Roman" w:hAnsi="Times New Roman" w:cs="Times New Roman"/>
          <w:b w:val="0"/>
          <w:bCs/>
        </w:rPr>
      </w:pPr>
    </w:p>
    <w:p w14:paraId="03107A64" w14:textId="77777777" w:rsidR="00531BA3" w:rsidRPr="00EA326F" w:rsidRDefault="00531BA3" w:rsidP="00EA326F">
      <w:pPr>
        <w:pStyle w:val="Heading1"/>
        <w:rPr>
          <w:rFonts w:ascii="Times New Roman" w:hAnsi="Times New Roman" w:cs="Times New Roman"/>
          <w:b w:val="0"/>
          <w:bCs/>
        </w:rPr>
      </w:pPr>
    </w:p>
    <w:p w14:paraId="7ECC5D32" w14:textId="01277D0B" w:rsidR="00EA326F" w:rsidRDefault="00EA326F" w:rsidP="00EA326F">
      <w:pPr>
        <w:pStyle w:val="Heading1"/>
        <w:rPr>
          <w:rFonts w:ascii="Times New Roman" w:hAnsi="Times New Roman" w:cs="Times New Roman"/>
        </w:rPr>
      </w:pPr>
      <w:r w:rsidRPr="00EA326F">
        <w:rPr>
          <w:rFonts w:ascii="Times New Roman" w:hAnsi="Times New Roman" w:cs="Times New Roman"/>
        </w:rPr>
        <w:t>Overcoming Visibility Challenges in Autonomous Vehicles</w:t>
      </w:r>
    </w:p>
    <w:p w14:paraId="094CA670" w14:textId="77777777" w:rsidR="00531BA3" w:rsidRPr="00EA326F" w:rsidRDefault="00531BA3" w:rsidP="00EA326F">
      <w:pPr>
        <w:pStyle w:val="Heading1"/>
        <w:rPr>
          <w:rFonts w:ascii="Times New Roman" w:hAnsi="Times New Roman" w:cs="Times New Roman"/>
        </w:rPr>
      </w:pPr>
    </w:p>
    <w:p w14:paraId="28D9CD1C" w14:textId="012035FD" w:rsidR="00EA326F" w:rsidRDefault="00EA326F" w:rsidP="00EA326F">
      <w:pPr>
        <w:pStyle w:val="Heading1"/>
        <w:rPr>
          <w:rFonts w:ascii="Times New Roman" w:hAnsi="Times New Roman" w:cs="Times New Roman"/>
          <w:b w:val="0"/>
          <w:bCs/>
        </w:rPr>
      </w:pPr>
      <w:r w:rsidRPr="00EA326F">
        <w:rPr>
          <w:rFonts w:ascii="Times New Roman" w:hAnsi="Times New Roman" w:cs="Times New Roman"/>
          <w:b w:val="0"/>
          <w:bCs/>
        </w:rPr>
        <w:lastRenderedPageBreak/>
        <w:t>Fog and humidity-resistant dash cameras offer a breakthrough in self-driving technology. By ensuring that sensors and cameras remain fully functional in adverse weather conditions, this system makes autonomous driving safer and more reliable, reducing the number of weather-related vehicle accidents.</w:t>
      </w:r>
    </w:p>
    <w:p w14:paraId="3A344FD9" w14:textId="77777777" w:rsidR="00531BA3" w:rsidRDefault="00531BA3" w:rsidP="00EA326F">
      <w:pPr>
        <w:pStyle w:val="Heading1"/>
        <w:rPr>
          <w:rFonts w:ascii="Times New Roman" w:hAnsi="Times New Roman" w:cs="Times New Roman"/>
          <w:b w:val="0"/>
          <w:bCs/>
        </w:rPr>
      </w:pPr>
    </w:p>
    <w:p w14:paraId="7A67D4BB" w14:textId="77777777" w:rsidR="00531BA3" w:rsidRDefault="00531BA3" w:rsidP="00EA326F">
      <w:pPr>
        <w:pStyle w:val="Heading1"/>
        <w:rPr>
          <w:rFonts w:ascii="Times New Roman" w:hAnsi="Times New Roman" w:cs="Times New Roman"/>
          <w:b w:val="0"/>
          <w:bCs/>
        </w:rPr>
      </w:pPr>
    </w:p>
    <w:p w14:paraId="7B23BDB5" w14:textId="77777777" w:rsidR="00531BA3" w:rsidRDefault="00531BA3" w:rsidP="00EA326F">
      <w:pPr>
        <w:pStyle w:val="Heading1"/>
        <w:rPr>
          <w:rFonts w:ascii="Times New Roman" w:hAnsi="Times New Roman" w:cs="Times New Roman"/>
          <w:b w:val="0"/>
          <w:bCs/>
        </w:rPr>
      </w:pPr>
    </w:p>
    <w:p w14:paraId="01D4B24F" w14:textId="77777777" w:rsidR="00531BA3" w:rsidRDefault="00531BA3" w:rsidP="00EA326F">
      <w:pPr>
        <w:pStyle w:val="Heading1"/>
        <w:rPr>
          <w:rFonts w:ascii="Times New Roman" w:hAnsi="Times New Roman" w:cs="Times New Roman"/>
          <w:b w:val="0"/>
          <w:bCs/>
        </w:rPr>
      </w:pPr>
    </w:p>
    <w:p w14:paraId="59C737D8" w14:textId="77777777" w:rsidR="00531BA3" w:rsidRDefault="00531BA3" w:rsidP="00EA326F">
      <w:pPr>
        <w:pStyle w:val="Heading1"/>
        <w:rPr>
          <w:rFonts w:ascii="Times New Roman" w:hAnsi="Times New Roman" w:cs="Times New Roman"/>
          <w:b w:val="0"/>
          <w:bCs/>
        </w:rPr>
      </w:pPr>
    </w:p>
    <w:p w14:paraId="4CD5189C" w14:textId="77777777" w:rsidR="00531BA3" w:rsidRDefault="00531BA3" w:rsidP="00EA326F">
      <w:pPr>
        <w:pStyle w:val="Heading1"/>
        <w:rPr>
          <w:rFonts w:ascii="Times New Roman" w:hAnsi="Times New Roman" w:cs="Times New Roman"/>
          <w:b w:val="0"/>
          <w:bCs/>
        </w:rPr>
      </w:pPr>
    </w:p>
    <w:p w14:paraId="666617D4" w14:textId="77777777" w:rsidR="00531BA3" w:rsidRDefault="00531BA3" w:rsidP="00EA326F">
      <w:pPr>
        <w:pStyle w:val="Heading1"/>
        <w:rPr>
          <w:rFonts w:ascii="Times New Roman" w:hAnsi="Times New Roman" w:cs="Times New Roman"/>
          <w:b w:val="0"/>
          <w:bCs/>
        </w:rPr>
      </w:pPr>
    </w:p>
    <w:p w14:paraId="0AB778AE" w14:textId="77777777" w:rsidR="00531BA3" w:rsidRDefault="00531BA3" w:rsidP="00EA326F">
      <w:pPr>
        <w:pStyle w:val="Heading1"/>
        <w:rPr>
          <w:rFonts w:ascii="Times New Roman" w:hAnsi="Times New Roman" w:cs="Times New Roman"/>
          <w:b w:val="0"/>
          <w:bCs/>
        </w:rPr>
      </w:pPr>
    </w:p>
    <w:p w14:paraId="1E046619" w14:textId="77777777" w:rsidR="00531BA3" w:rsidRDefault="00531BA3" w:rsidP="00EA326F">
      <w:pPr>
        <w:pStyle w:val="Heading1"/>
        <w:rPr>
          <w:rFonts w:ascii="Times New Roman" w:hAnsi="Times New Roman" w:cs="Times New Roman"/>
          <w:b w:val="0"/>
          <w:bCs/>
        </w:rPr>
      </w:pPr>
    </w:p>
    <w:p w14:paraId="4BE67E54" w14:textId="77777777" w:rsidR="00531BA3" w:rsidRDefault="00531BA3" w:rsidP="00EA326F">
      <w:pPr>
        <w:pStyle w:val="Heading1"/>
        <w:rPr>
          <w:rFonts w:ascii="Times New Roman" w:hAnsi="Times New Roman" w:cs="Times New Roman"/>
          <w:b w:val="0"/>
          <w:bCs/>
        </w:rPr>
      </w:pPr>
    </w:p>
    <w:p w14:paraId="7E78986B" w14:textId="77777777" w:rsidR="00531BA3" w:rsidRDefault="00531BA3" w:rsidP="00EA326F">
      <w:pPr>
        <w:pStyle w:val="Heading1"/>
        <w:rPr>
          <w:rFonts w:ascii="Times New Roman" w:hAnsi="Times New Roman" w:cs="Times New Roman"/>
          <w:b w:val="0"/>
          <w:bCs/>
        </w:rPr>
      </w:pPr>
    </w:p>
    <w:p w14:paraId="2F71E13A" w14:textId="77777777" w:rsidR="00803C29" w:rsidRDefault="00803C29" w:rsidP="00EA326F">
      <w:pPr>
        <w:pStyle w:val="Heading1"/>
        <w:rPr>
          <w:rFonts w:ascii="Times New Roman" w:hAnsi="Times New Roman" w:cs="Times New Roman"/>
          <w:b w:val="0"/>
          <w:bCs/>
        </w:rPr>
      </w:pPr>
    </w:p>
    <w:p w14:paraId="564D9B18" w14:textId="77777777" w:rsidR="00803C29" w:rsidRDefault="00803C29" w:rsidP="00EA326F">
      <w:pPr>
        <w:pStyle w:val="Heading1"/>
        <w:rPr>
          <w:rFonts w:ascii="Times New Roman" w:hAnsi="Times New Roman" w:cs="Times New Roman"/>
          <w:b w:val="0"/>
          <w:bCs/>
        </w:rPr>
      </w:pPr>
    </w:p>
    <w:p w14:paraId="15CCAC75" w14:textId="77777777" w:rsidR="00803C29" w:rsidRDefault="00803C29" w:rsidP="00EA326F">
      <w:pPr>
        <w:pStyle w:val="Heading1"/>
        <w:rPr>
          <w:rFonts w:ascii="Times New Roman" w:hAnsi="Times New Roman" w:cs="Times New Roman"/>
          <w:b w:val="0"/>
          <w:bCs/>
        </w:rPr>
      </w:pPr>
    </w:p>
    <w:p w14:paraId="01DAC49D" w14:textId="77777777" w:rsidR="00803C29" w:rsidRDefault="00803C29" w:rsidP="00EA326F">
      <w:pPr>
        <w:pStyle w:val="Heading1"/>
        <w:rPr>
          <w:rFonts w:ascii="Times New Roman" w:hAnsi="Times New Roman" w:cs="Times New Roman"/>
          <w:b w:val="0"/>
          <w:bCs/>
        </w:rPr>
      </w:pPr>
    </w:p>
    <w:p w14:paraId="0BA825E8" w14:textId="77777777" w:rsidR="00803C29" w:rsidRDefault="00803C29" w:rsidP="00EA326F">
      <w:pPr>
        <w:pStyle w:val="Heading1"/>
        <w:rPr>
          <w:rFonts w:ascii="Times New Roman" w:hAnsi="Times New Roman" w:cs="Times New Roman"/>
          <w:b w:val="0"/>
          <w:bCs/>
        </w:rPr>
      </w:pPr>
    </w:p>
    <w:p w14:paraId="6B3A59BA" w14:textId="77777777" w:rsidR="00803C29" w:rsidRDefault="00803C29" w:rsidP="00EA326F">
      <w:pPr>
        <w:pStyle w:val="Heading1"/>
        <w:rPr>
          <w:rFonts w:ascii="Times New Roman" w:hAnsi="Times New Roman" w:cs="Times New Roman"/>
          <w:b w:val="0"/>
          <w:bCs/>
        </w:rPr>
      </w:pPr>
    </w:p>
    <w:p w14:paraId="316C721A" w14:textId="77777777" w:rsidR="00803C29" w:rsidRDefault="00803C29" w:rsidP="00EA326F">
      <w:pPr>
        <w:pStyle w:val="Heading1"/>
        <w:rPr>
          <w:rFonts w:ascii="Times New Roman" w:hAnsi="Times New Roman" w:cs="Times New Roman"/>
          <w:b w:val="0"/>
          <w:bCs/>
        </w:rPr>
      </w:pPr>
    </w:p>
    <w:p w14:paraId="54A6776E" w14:textId="77777777" w:rsidR="00803C29" w:rsidRDefault="00803C29" w:rsidP="00EA326F">
      <w:pPr>
        <w:pStyle w:val="Heading1"/>
        <w:rPr>
          <w:rFonts w:ascii="Times New Roman" w:hAnsi="Times New Roman" w:cs="Times New Roman"/>
          <w:b w:val="0"/>
          <w:bCs/>
        </w:rPr>
      </w:pPr>
    </w:p>
    <w:p w14:paraId="75533664" w14:textId="77777777" w:rsidR="00803C29" w:rsidRDefault="00803C29" w:rsidP="00EA326F">
      <w:pPr>
        <w:pStyle w:val="Heading1"/>
        <w:rPr>
          <w:rFonts w:ascii="Times New Roman" w:hAnsi="Times New Roman" w:cs="Times New Roman"/>
          <w:b w:val="0"/>
          <w:bCs/>
        </w:rPr>
      </w:pPr>
    </w:p>
    <w:p w14:paraId="722C4DA2" w14:textId="77777777" w:rsidR="00803C29" w:rsidRDefault="00803C29" w:rsidP="00EA326F">
      <w:pPr>
        <w:pStyle w:val="Heading1"/>
        <w:rPr>
          <w:rFonts w:ascii="Times New Roman" w:hAnsi="Times New Roman" w:cs="Times New Roman"/>
          <w:b w:val="0"/>
          <w:bCs/>
        </w:rPr>
      </w:pPr>
    </w:p>
    <w:p w14:paraId="48F0F702" w14:textId="77777777" w:rsidR="00803C29" w:rsidRDefault="00803C29" w:rsidP="00EA326F">
      <w:pPr>
        <w:pStyle w:val="Heading1"/>
        <w:rPr>
          <w:rFonts w:ascii="Times New Roman" w:hAnsi="Times New Roman" w:cs="Times New Roman"/>
          <w:b w:val="0"/>
          <w:bCs/>
        </w:rPr>
      </w:pPr>
    </w:p>
    <w:p w14:paraId="57006A83" w14:textId="77777777" w:rsidR="00803C29" w:rsidRDefault="00803C29" w:rsidP="00EA326F">
      <w:pPr>
        <w:pStyle w:val="Heading1"/>
        <w:rPr>
          <w:rFonts w:ascii="Times New Roman" w:hAnsi="Times New Roman" w:cs="Times New Roman"/>
          <w:b w:val="0"/>
          <w:bCs/>
        </w:rPr>
      </w:pPr>
    </w:p>
    <w:p w14:paraId="7B7F199B" w14:textId="77777777" w:rsidR="00803C29" w:rsidRDefault="00803C29" w:rsidP="00EA326F">
      <w:pPr>
        <w:pStyle w:val="Heading1"/>
        <w:rPr>
          <w:rFonts w:ascii="Times New Roman" w:hAnsi="Times New Roman" w:cs="Times New Roman"/>
          <w:b w:val="0"/>
          <w:bCs/>
        </w:rPr>
      </w:pPr>
    </w:p>
    <w:p w14:paraId="4808EA3C" w14:textId="77777777" w:rsidR="00803C29" w:rsidRDefault="00803C29" w:rsidP="00EA326F">
      <w:pPr>
        <w:pStyle w:val="Heading1"/>
        <w:rPr>
          <w:rFonts w:ascii="Times New Roman" w:hAnsi="Times New Roman" w:cs="Times New Roman"/>
          <w:b w:val="0"/>
          <w:bCs/>
        </w:rPr>
      </w:pPr>
    </w:p>
    <w:p w14:paraId="6A5E2CC6" w14:textId="77777777" w:rsidR="00803C29" w:rsidRDefault="00803C29" w:rsidP="00EA326F">
      <w:pPr>
        <w:pStyle w:val="Heading1"/>
        <w:rPr>
          <w:rFonts w:ascii="Times New Roman" w:hAnsi="Times New Roman" w:cs="Times New Roman"/>
          <w:b w:val="0"/>
          <w:bCs/>
        </w:rPr>
      </w:pPr>
    </w:p>
    <w:p w14:paraId="283D0EF0" w14:textId="77777777" w:rsidR="00803C29" w:rsidRDefault="00803C29" w:rsidP="00EA326F">
      <w:pPr>
        <w:pStyle w:val="Heading1"/>
        <w:rPr>
          <w:rFonts w:ascii="Times New Roman" w:hAnsi="Times New Roman" w:cs="Times New Roman"/>
          <w:b w:val="0"/>
          <w:bCs/>
        </w:rPr>
      </w:pPr>
    </w:p>
    <w:p w14:paraId="55B184C3" w14:textId="77777777" w:rsidR="00803C29" w:rsidRDefault="00803C29" w:rsidP="00EA326F">
      <w:pPr>
        <w:pStyle w:val="Heading1"/>
        <w:rPr>
          <w:rFonts w:ascii="Times New Roman" w:hAnsi="Times New Roman" w:cs="Times New Roman"/>
          <w:b w:val="0"/>
          <w:bCs/>
        </w:rPr>
      </w:pPr>
    </w:p>
    <w:p w14:paraId="0A2F7B8D" w14:textId="77777777" w:rsidR="00803C29" w:rsidRDefault="00803C29" w:rsidP="00EA326F">
      <w:pPr>
        <w:pStyle w:val="Heading1"/>
        <w:rPr>
          <w:rFonts w:ascii="Times New Roman" w:hAnsi="Times New Roman" w:cs="Times New Roman"/>
          <w:b w:val="0"/>
          <w:bCs/>
        </w:rPr>
      </w:pPr>
    </w:p>
    <w:p w14:paraId="4F114F6A" w14:textId="77777777" w:rsidR="00803C29" w:rsidRDefault="00803C29" w:rsidP="00EA326F">
      <w:pPr>
        <w:pStyle w:val="Heading1"/>
        <w:rPr>
          <w:rFonts w:ascii="Times New Roman" w:hAnsi="Times New Roman" w:cs="Times New Roman"/>
          <w:b w:val="0"/>
          <w:bCs/>
        </w:rPr>
      </w:pPr>
    </w:p>
    <w:p w14:paraId="041D695D" w14:textId="77777777" w:rsidR="00803C29" w:rsidRDefault="00803C29" w:rsidP="00EA326F">
      <w:pPr>
        <w:pStyle w:val="Heading1"/>
        <w:rPr>
          <w:rFonts w:ascii="Times New Roman" w:hAnsi="Times New Roman" w:cs="Times New Roman"/>
          <w:b w:val="0"/>
          <w:bCs/>
        </w:rPr>
      </w:pPr>
    </w:p>
    <w:p w14:paraId="7F359A87" w14:textId="77777777" w:rsidR="00531BA3" w:rsidRDefault="00531BA3" w:rsidP="00EA326F">
      <w:pPr>
        <w:pStyle w:val="Heading1"/>
        <w:rPr>
          <w:rFonts w:ascii="Times New Roman" w:hAnsi="Times New Roman" w:cs="Times New Roman"/>
          <w:b w:val="0"/>
          <w:bCs/>
        </w:rPr>
      </w:pPr>
    </w:p>
    <w:p w14:paraId="3DDDE534" w14:textId="77777777" w:rsidR="00531BA3" w:rsidRDefault="00531BA3" w:rsidP="00EA326F">
      <w:pPr>
        <w:pStyle w:val="Heading1"/>
        <w:rPr>
          <w:rFonts w:ascii="Times New Roman" w:hAnsi="Times New Roman" w:cs="Times New Roman"/>
          <w:b w:val="0"/>
          <w:bCs/>
        </w:rPr>
      </w:pPr>
    </w:p>
    <w:p w14:paraId="42F990B7" w14:textId="77777777" w:rsidR="00531BA3" w:rsidRDefault="00531BA3" w:rsidP="00EA326F">
      <w:pPr>
        <w:pStyle w:val="Heading1"/>
        <w:rPr>
          <w:rFonts w:ascii="Times New Roman" w:hAnsi="Times New Roman" w:cs="Times New Roman"/>
          <w:b w:val="0"/>
          <w:bCs/>
        </w:rPr>
      </w:pPr>
    </w:p>
    <w:p w14:paraId="5D86F44B" w14:textId="205CE8BD" w:rsidR="00531BA3" w:rsidRPr="00531BA3" w:rsidRDefault="00531BA3" w:rsidP="00531BA3">
      <w:pPr>
        <w:pStyle w:val="Heading1"/>
        <w:rPr>
          <w:rFonts w:ascii="Times New Roman" w:hAnsi="Times New Roman" w:cs="Times New Roman"/>
          <w:sz w:val="32"/>
        </w:rPr>
      </w:pPr>
      <w:r w:rsidRPr="00531BA3">
        <w:rPr>
          <w:rFonts w:ascii="Times New Roman" w:hAnsi="Times New Roman" w:cs="Times New Roman"/>
          <w:sz w:val="32"/>
        </w:rPr>
        <w:lastRenderedPageBreak/>
        <w:t>Challenges and Solutions</w:t>
      </w:r>
      <w:r>
        <w:rPr>
          <w:rFonts w:ascii="Times New Roman" w:hAnsi="Times New Roman" w:cs="Times New Roman"/>
          <w:sz w:val="32"/>
        </w:rPr>
        <w:t>:</w:t>
      </w:r>
    </w:p>
    <w:p w14:paraId="1D56DC95" w14:textId="77777777" w:rsidR="00531BA3" w:rsidRPr="00531BA3" w:rsidRDefault="00531BA3" w:rsidP="00531BA3">
      <w:pPr>
        <w:pStyle w:val="Heading1"/>
        <w:rPr>
          <w:rFonts w:ascii="Times New Roman" w:hAnsi="Times New Roman" w:cs="Times New Roman"/>
          <w:b w:val="0"/>
          <w:bCs/>
        </w:rPr>
      </w:pPr>
    </w:p>
    <w:p w14:paraId="5F7CC1BB" w14:textId="77777777" w:rsidR="00531BA3" w:rsidRDefault="00531BA3" w:rsidP="00531BA3">
      <w:pPr>
        <w:pStyle w:val="Heading1"/>
        <w:rPr>
          <w:rFonts w:ascii="Times New Roman" w:hAnsi="Times New Roman" w:cs="Times New Roman"/>
          <w:b w:val="0"/>
          <w:bCs/>
        </w:rPr>
      </w:pPr>
    </w:p>
    <w:p w14:paraId="2858F2DB" w14:textId="05671AD3" w:rsidR="00531BA3" w:rsidRDefault="00531BA3" w:rsidP="00531BA3">
      <w:pPr>
        <w:pStyle w:val="Heading1"/>
        <w:rPr>
          <w:rFonts w:ascii="Times New Roman" w:hAnsi="Times New Roman" w:cs="Times New Roman"/>
        </w:rPr>
      </w:pPr>
      <w:r w:rsidRPr="00531BA3">
        <w:rPr>
          <w:rFonts w:ascii="Times New Roman" w:hAnsi="Times New Roman" w:cs="Times New Roman"/>
        </w:rPr>
        <w:t>Challenge 1: Limited Charging and Fuel Infrastructure</w:t>
      </w:r>
    </w:p>
    <w:p w14:paraId="1C68AB49" w14:textId="77777777" w:rsidR="00531BA3" w:rsidRPr="00531BA3" w:rsidRDefault="00531BA3" w:rsidP="00531BA3">
      <w:pPr>
        <w:pStyle w:val="Heading1"/>
        <w:rPr>
          <w:rFonts w:ascii="Times New Roman" w:hAnsi="Times New Roman" w:cs="Times New Roman"/>
        </w:rPr>
      </w:pPr>
    </w:p>
    <w:p w14:paraId="77699445"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One of the primary challenges for autonomous vehicles is the availability of charging and refueling stations, especially in remote areas. Limited infrastructure can hinder widespread adoption and reliability.</w:t>
      </w:r>
    </w:p>
    <w:p w14:paraId="286A1DAB" w14:textId="77777777" w:rsidR="00531BA3" w:rsidRPr="00531BA3" w:rsidRDefault="00531BA3" w:rsidP="00531BA3">
      <w:pPr>
        <w:pStyle w:val="Heading1"/>
        <w:rPr>
          <w:rFonts w:ascii="Times New Roman" w:hAnsi="Times New Roman" w:cs="Times New Roman"/>
          <w:b w:val="0"/>
          <w:bCs/>
        </w:rPr>
      </w:pPr>
    </w:p>
    <w:p w14:paraId="0A00F3AE" w14:textId="209EC8D5"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rPr>
        <w:t xml:space="preserve">Solution: </w:t>
      </w:r>
      <w:r w:rsidRPr="00531BA3">
        <w:rPr>
          <w:rFonts w:ascii="Times New Roman" w:hAnsi="Times New Roman" w:cs="Times New Roman"/>
          <w:b w:val="0"/>
          <w:bCs/>
        </w:rPr>
        <w:t>The integration of intelligent fuel and energy management systems allows vehicles to proactively locate the nearest fueling stations. Additionally, investments in charging station expansion and adoption of renewable energy sources, such as vehicle-mounted wind turbines, can provide alternative solutions.</w:t>
      </w:r>
    </w:p>
    <w:p w14:paraId="6191036B" w14:textId="77777777" w:rsidR="00531BA3" w:rsidRDefault="00531BA3" w:rsidP="00531BA3">
      <w:pPr>
        <w:pStyle w:val="Heading1"/>
        <w:rPr>
          <w:rFonts w:ascii="Times New Roman" w:hAnsi="Times New Roman" w:cs="Times New Roman"/>
          <w:b w:val="0"/>
          <w:bCs/>
        </w:rPr>
      </w:pPr>
    </w:p>
    <w:p w14:paraId="2CECDA66" w14:textId="77777777" w:rsidR="00531BA3" w:rsidRPr="00531BA3" w:rsidRDefault="00531BA3" w:rsidP="00531BA3">
      <w:pPr>
        <w:pStyle w:val="Heading1"/>
        <w:rPr>
          <w:rFonts w:ascii="Times New Roman" w:hAnsi="Times New Roman" w:cs="Times New Roman"/>
          <w:b w:val="0"/>
          <w:bCs/>
        </w:rPr>
      </w:pPr>
    </w:p>
    <w:p w14:paraId="133D1C54" w14:textId="15833F78" w:rsidR="00531BA3" w:rsidRDefault="00531BA3" w:rsidP="00531BA3">
      <w:pPr>
        <w:pStyle w:val="Heading1"/>
        <w:rPr>
          <w:rFonts w:ascii="Times New Roman" w:hAnsi="Times New Roman" w:cs="Times New Roman"/>
        </w:rPr>
      </w:pPr>
      <w:r w:rsidRPr="00531BA3">
        <w:rPr>
          <w:rFonts w:ascii="Times New Roman" w:hAnsi="Times New Roman" w:cs="Times New Roman"/>
        </w:rPr>
        <w:t>Challenge 2: Security Concerns in Autonomous Vehicles</w:t>
      </w:r>
    </w:p>
    <w:p w14:paraId="4CCFF8F2" w14:textId="77777777" w:rsidR="00531BA3" w:rsidRPr="00531BA3" w:rsidRDefault="00531BA3" w:rsidP="00531BA3">
      <w:pPr>
        <w:pStyle w:val="Heading1"/>
        <w:rPr>
          <w:rFonts w:ascii="Times New Roman" w:hAnsi="Times New Roman" w:cs="Times New Roman"/>
        </w:rPr>
      </w:pPr>
    </w:p>
    <w:p w14:paraId="2A74910B"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As vehicles become more connected and reliant on digital communication, the risk of cyber-attacks and personal security threats increases. Unauthorized access to vehicle control systems poses significant risks to passengers and infrastructure.</w:t>
      </w:r>
    </w:p>
    <w:p w14:paraId="54ED1442" w14:textId="77777777" w:rsidR="00531BA3" w:rsidRPr="00531BA3" w:rsidRDefault="00531BA3" w:rsidP="00531BA3">
      <w:pPr>
        <w:pStyle w:val="Heading1"/>
        <w:rPr>
          <w:rFonts w:ascii="Times New Roman" w:hAnsi="Times New Roman" w:cs="Times New Roman"/>
          <w:b w:val="0"/>
          <w:bCs/>
        </w:rPr>
      </w:pPr>
    </w:p>
    <w:p w14:paraId="262F09D6"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rPr>
        <w:t>Solution:</w:t>
      </w:r>
      <w:r w:rsidRPr="00531BA3">
        <w:rPr>
          <w:rFonts w:ascii="Times New Roman" w:hAnsi="Times New Roman" w:cs="Times New Roman"/>
          <w:b w:val="0"/>
          <w:bCs/>
        </w:rPr>
        <w:t xml:space="preserve"> Implementing end-to-end encryption, multi-factor authentication, and blockchain-based security can protect data integrity. Additionally, emergency security systems equipped with real-time police alerts and public notifications enhance passenger safety.</w:t>
      </w:r>
    </w:p>
    <w:p w14:paraId="759912C2" w14:textId="77777777" w:rsidR="00531BA3" w:rsidRDefault="00531BA3" w:rsidP="00531BA3">
      <w:pPr>
        <w:pStyle w:val="Heading1"/>
        <w:rPr>
          <w:rFonts w:ascii="Times New Roman" w:hAnsi="Times New Roman" w:cs="Times New Roman"/>
          <w:b w:val="0"/>
          <w:bCs/>
        </w:rPr>
      </w:pPr>
    </w:p>
    <w:p w14:paraId="27242520" w14:textId="77777777" w:rsidR="00531BA3" w:rsidRPr="00531BA3" w:rsidRDefault="00531BA3" w:rsidP="00531BA3">
      <w:pPr>
        <w:pStyle w:val="Heading1"/>
        <w:rPr>
          <w:rFonts w:ascii="Times New Roman" w:hAnsi="Times New Roman" w:cs="Times New Roman"/>
          <w:b w:val="0"/>
          <w:bCs/>
        </w:rPr>
      </w:pPr>
    </w:p>
    <w:p w14:paraId="0C718947" w14:textId="4C18A644" w:rsidR="00531BA3" w:rsidRDefault="00531BA3" w:rsidP="00531BA3">
      <w:pPr>
        <w:pStyle w:val="Heading1"/>
        <w:rPr>
          <w:rFonts w:ascii="Times New Roman" w:hAnsi="Times New Roman" w:cs="Times New Roman"/>
        </w:rPr>
      </w:pPr>
      <w:r w:rsidRPr="00531BA3">
        <w:rPr>
          <w:rFonts w:ascii="Times New Roman" w:hAnsi="Times New Roman" w:cs="Times New Roman"/>
        </w:rPr>
        <w:t>Challenge 3: Inaccurate Recognition of Hand Signs and Road Symbols</w:t>
      </w:r>
    </w:p>
    <w:p w14:paraId="28B10C02" w14:textId="77777777" w:rsidR="00531BA3" w:rsidRPr="00531BA3" w:rsidRDefault="00531BA3" w:rsidP="00531BA3">
      <w:pPr>
        <w:pStyle w:val="Heading1"/>
        <w:rPr>
          <w:rFonts w:ascii="Times New Roman" w:hAnsi="Times New Roman" w:cs="Times New Roman"/>
        </w:rPr>
      </w:pPr>
    </w:p>
    <w:p w14:paraId="7AAC1260"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Current autonomous systems struggle to interpret hand signals given by traffic police and pedestrians, leading to potential safety hazards.</w:t>
      </w:r>
    </w:p>
    <w:p w14:paraId="3649E5CF" w14:textId="77777777" w:rsidR="00531BA3" w:rsidRPr="00531BA3" w:rsidRDefault="00531BA3" w:rsidP="00531BA3">
      <w:pPr>
        <w:pStyle w:val="Heading1"/>
        <w:rPr>
          <w:rFonts w:ascii="Times New Roman" w:hAnsi="Times New Roman" w:cs="Times New Roman"/>
          <w:b w:val="0"/>
          <w:bCs/>
        </w:rPr>
      </w:pPr>
    </w:p>
    <w:p w14:paraId="4C0216A2"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rPr>
        <w:t>Solution:</w:t>
      </w:r>
      <w:r w:rsidRPr="00531BA3">
        <w:rPr>
          <w:rFonts w:ascii="Times New Roman" w:hAnsi="Times New Roman" w:cs="Times New Roman"/>
          <w:b w:val="0"/>
          <w:bCs/>
        </w:rPr>
        <w:t xml:space="preserve"> Enhancing machine learning models with extensive datasets containing diverse hand signs and road symbols can significantly improve recognition accuracy. Deploying real-time training algorithms allows continuous learning and adaptation to new signals.</w:t>
      </w:r>
    </w:p>
    <w:p w14:paraId="072B15EE" w14:textId="77777777" w:rsidR="00531BA3" w:rsidRDefault="00531BA3" w:rsidP="00531BA3">
      <w:pPr>
        <w:pStyle w:val="Heading1"/>
        <w:rPr>
          <w:rFonts w:ascii="Times New Roman" w:hAnsi="Times New Roman" w:cs="Times New Roman"/>
          <w:b w:val="0"/>
          <w:bCs/>
        </w:rPr>
      </w:pPr>
    </w:p>
    <w:p w14:paraId="7C72089E" w14:textId="77777777" w:rsidR="00531BA3" w:rsidRPr="00531BA3" w:rsidRDefault="00531BA3" w:rsidP="00531BA3">
      <w:pPr>
        <w:pStyle w:val="Heading1"/>
        <w:rPr>
          <w:rFonts w:ascii="Times New Roman" w:hAnsi="Times New Roman" w:cs="Times New Roman"/>
          <w:b w:val="0"/>
          <w:bCs/>
        </w:rPr>
      </w:pPr>
    </w:p>
    <w:p w14:paraId="2585AF7A" w14:textId="77777777" w:rsidR="00531BA3" w:rsidRDefault="00531BA3" w:rsidP="00531BA3">
      <w:pPr>
        <w:pStyle w:val="Heading1"/>
        <w:rPr>
          <w:rFonts w:ascii="Times New Roman" w:hAnsi="Times New Roman" w:cs="Times New Roman"/>
        </w:rPr>
      </w:pPr>
    </w:p>
    <w:p w14:paraId="4AAC5931" w14:textId="77777777" w:rsidR="00531BA3" w:rsidRDefault="00531BA3" w:rsidP="00531BA3">
      <w:pPr>
        <w:pStyle w:val="Heading1"/>
        <w:rPr>
          <w:rFonts w:ascii="Times New Roman" w:hAnsi="Times New Roman" w:cs="Times New Roman"/>
        </w:rPr>
      </w:pPr>
    </w:p>
    <w:p w14:paraId="1AF4ED1B" w14:textId="14A9A1AE" w:rsidR="00531BA3" w:rsidRPr="00531BA3" w:rsidRDefault="00531BA3" w:rsidP="00531BA3">
      <w:pPr>
        <w:pStyle w:val="Heading1"/>
        <w:rPr>
          <w:rFonts w:ascii="Times New Roman" w:hAnsi="Times New Roman" w:cs="Times New Roman"/>
        </w:rPr>
      </w:pPr>
      <w:r w:rsidRPr="00531BA3">
        <w:rPr>
          <w:rFonts w:ascii="Times New Roman" w:hAnsi="Times New Roman" w:cs="Times New Roman"/>
        </w:rPr>
        <w:t>Challenge 4: Communication Failures in Areas with Poor Network Coverage</w:t>
      </w:r>
    </w:p>
    <w:p w14:paraId="2F6E4D4B" w14:textId="77777777" w:rsidR="00531BA3" w:rsidRDefault="00531BA3" w:rsidP="00531BA3">
      <w:pPr>
        <w:pStyle w:val="Heading1"/>
        <w:rPr>
          <w:rFonts w:ascii="Times New Roman" w:hAnsi="Times New Roman" w:cs="Times New Roman"/>
          <w:b w:val="0"/>
          <w:bCs/>
        </w:rPr>
      </w:pPr>
    </w:p>
    <w:p w14:paraId="4138EDA4" w14:textId="43730AB3"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Autonomous vehicles depend on real-time communication for navigation and traffic updates. Poor network coverage in rural or remote areas can lead to disruptions in vehicle operation and safety hazards.</w:t>
      </w:r>
    </w:p>
    <w:p w14:paraId="40017555" w14:textId="77777777" w:rsidR="00531BA3" w:rsidRPr="00531BA3" w:rsidRDefault="00531BA3" w:rsidP="00531BA3">
      <w:pPr>
        <w:pStyle w:val="Heading1"/>
        <w:rPr>
          <w:rFonts w:ascii="Times New Roman" w:hAnsi="Times New Roman" w:cs="Times New Roman"/>
          <w:b w:val="0"/>
          <w:bCs/>
        </w:rPr>
      </w:pPr>
    </w:p>
    <w:p w14:paraId="12FF2608"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rPr>
        <w:t>Solution:</w:t>
      </w:r>
      <w:r w:rsidRPr="00531BA3">
        <w:rPr>
          <w:rFonts w:ascii="Times New Roman" w:hAnsi="Times New Roman" w:cs="Times New Roman"/>
          <w:b w:val="0"/>
          <w:bCs/>
        </w:rPr>
        <w:t xml:space="preserve"> The integration of LoRa (Long Range) communication technology enables vehicles to send and receive messages over long distances without requiring internet connectivity. This enhances situational awareness and enables effective hazard communication among vehicles.</w:t>
      </w:r>
    </w:p>
    <w:p w14:paraId="6162C6D0" w14:textId="77777777" w:rsidR="00531BA3" w:rsidRDefault="00531BA3" w:rsidP="00531BA3">
      <w:pPr>
        <w:pStyle w:val="Heading1"/>
        <w:rPr>
          <w:rFonts w:ascii="Times New Roman" w:hAnsi="Times New Roman" w:cs="Times New Roman"/>
          <w:b w:val="0"/>
          <w:bCs/>
        </w:rPr>
      </w:pPr>
    </w:p>
    <w:p w14:paraId="364F58AF" w14:textId="77777777" w:rsidR="00531BA3" w:rsidRDefault="00531BA3" w:rsidP="00531BA3">
      <w:pPr>
        <w:pStyle w:val="Heading1"/>
        <w:rPr>
          <w:rFonts w:ascii="Times New Roman" w:hAnsi="Times New Roman" w:cs="Times New Roman"/>
          <w:b w:val="0"/>
          <w:bCs/>
        </w:rPr>
      </w:pPr>
    </w:p>
    <w:p w14:paraId="2284D44A" w14:textId="77777777" w:rsidR="00531BA3" w:rsidRPr="00531BA3" w:rsidRDefault="00531BA3" w:rsidP="00531BA3">
      <w:pPr>
        <w:pStyle w:val="Heading1"/>
        <w:rPr>
          <w:rFonts w:ascii="Times New Roman" w:hAnsi="Times New Roman" w:cs="Times New Roman"/>
          <w:b w:val="0"/>
          <w:bCs/>
        </w:rPr>
      </w:pPr>
    </w:p>
    <w:p w14:paraId="25720576" w14:textId="65D37616" w:rsidR="00531BA3" w:rsidRPr="00531BA3" w:rsidRDefault="00531BA3" w:rsidP="00531BA3">
      <w:pPr>
        <w:pStyle w:val="Heading1"/>
        <w:rPr>
          <w:rFonts w:ascii="Times New Roman" w:hAnsi="Times New Roman" w:cs="Times New Roman"/>
        </w:rPr>
      </w:pPr>
      <w:r w:rsidRPr="00531BA3">
        <w:rPr>
          <w:rFonts w:ascii="Times New Roman" w:hAnsi="Times New Roman" w:cs="Times New Roman"/>
        </w:rPr>
        <w:t>Challenge 5: Inefficient Energy Consumption</w:t>
      </w:r>
    </w:p>
    <w:p w14:paraId="224848ED"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Electric and autonomous vehicles often struggle with high energy consumption, reducing their operational efficiency and requiring frequent recharges.</w:t>
      </w:r>
    </w:p>
    <w:p w14:paraId="4A226365" w14:textId="77777777" w:rsidR="00531BA3" w:rsidRPr="00531BA3" w:rsidRDefault="00531BA3" w:rsidP="00531BA3">
      <w:pPr>
        <w:pStyle w:val="Heading1"/>
        <w:rPr>
          <w:rFonts w:ascii="Times New Roman" w:hAnsi="Times New Roman" w:cs="Times New Roman"/>
          <w:b w:val="0"/>
          <w:bCs/>
        </w:rPr>
      </w:pPr>
    </w:p>
    <w:p w14:paraId="244BF57B"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rPr>
        <w:t>Solution:</w:t>
      </w:r>
      <w:r w:rsidRPr="00531BA3">
        <w:rPr>
          <w:rFonts w:ascii="Times New Roman" w:hAnsi="Times New Roman" w:cs="Times New Roman"/>
          <w:b w:val="0"/>
          <w:bCs/>
        </w:rPr>
        <w:t xml:space="preserve"> Incorporating energy regeneration techniques such as wind turbines placed at vehicle grilles and deploying smart energy management systems can improve efficiency. By harvesting energy from motion and airflow, vehicles can extend their battery life and reduce dependency on external power sources.</w:t>
      </w:r>
    </w:p>
    <w:p w14:paraId="111536B8" w14:textId="77777777" w:rsidR="00531BA3" w:rsidRDefault="00531BA3" w:rsidP="00531BA3">
      <w:pPr>
        <w:pStyle w:val="Heading1"/>
        <w:rPr>
          <w:rFonts w:ascii="Times New Roman" w:hAnsi="Times New Roman" w:cs="Times New Roman"/>
          <w:b w:val="0"/>
          <w:bCs/>
        </w:rPr>
      </w:pPr>
    </w:p>
    <w:p w14:paraId="749BE6C9" w14:textId="77777777" w:rsidR="00531BA3" w:rsidRDefault="00531BA3" w:rsidP="00531BA3">
      <w:pPr>
        <w:pStyle w:val="Heading1"/>
        <w:rPr>
          <w:rFonts w:ascii="Times New Roman" w:hAnsi="Times New Roman" w:cs="Times New Roman"/>
          <w:b w:val="0"/>
          <w:bCs/>
        </w:rPr>
      </w:pPr>
    </w:p>
    <w:p w14:paraId="1E0E5DCE" w14:textId="77777777" w:rsidR="00531BA3" w:rsidRPr="00531BA3" w:rsidRDefault="00531BA3" w:rsidP="00531BA3">
      <w:pPr>
        <w:pStyle w:val="Heading1"/>
        <w:rPr>
          <w:rFonts w:ascii="Times New Roman" w:hAnsi="Times New Roman" w:cs="Times New Roman"/>
          <w:b w:val="0"/>
          <w:bCs/>
        </w:rPr>
      </w:pPr>
    </w:p>
    <w:p w14:paraId="75E0EBCF" w14:textId="2831759D" w:rsidR="00531BA3" w:rsidRPr="00531BA3" w:rsidRDefault="00531BA3" w:rsidP="00531BA3">
      <w:pPr>
        <w:pStyle w:val="Heading1"/>
        <w:rPr>
          <w:rFonts w:ascii="Times New Roman" w:hAnsi="Times New Roman" w:cs="Times New Roman"/>
        </w:rPr>
      </w:pPr>
      <w:r w:rsidRPr="00531BA3">
        <w:rPr>
          <w:rFonts w:ascii="Times New Roman" w:hAnsi="Times New Roman" w:cs="Times New Roman"/>
        </w:rPr>
        <w:t>Challenge 6: Reduced Visibility in Adverse Weather Conditions</w:t>
      </w:r>
    </w:p>
    <w:p w14:paraId="50C36287"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Fog, rain, and humidity often impair the visibility of cameras and sensors used in autonomous vehicles, affecting their ability to detect objects accurately.</w:t>
      </w:r>
    </w:p>
    <w:p w14:paraId="72A7B878" w14:textId="77777777" w:rsidR="00531BA3" w:rsidRPr="00531BA3" w:rsidRDefault="00531BA3" w:rsidP="00531BA3">
      <w:pPr>
        <w:pStyle w:val="Heading1"/>
        <w:rPr>
          <w:rFonts w:ascii="Times New Roman" w:hAnsi="Times New Roman" w:cs="Times New Roman"/>
          <w:b w:val="0"/>
          <w:bCs/>
        </w:rPr>
      </w:pPr>
    </w:p>
    <w:p w14:paraId="18A7F84B" w14:textId="275CD539" w:rsidR="00531BA3" w:rsidRDefault="00531BA3" w:rsidP="00531BA3">
      <w:pPr>
        <w:pStyle w:val="Heading1"/>
        <w:rPr>
          <w:rFonts w:ascii="Times New Roman" w:hAnsi="Times New Roman" w:cs="Times New Roman"/>
          <w:b w:val="0"/>
          <w:bCs/>
        </w:rPr>
      </w:pPr>
      <w:r w:rsidRPr="00531BA3">
        <w:rPr>
          <w:rFonts w:ascii="Times New Roman" w:hAnsi="Times New Roman" w:cs="Times New Roman"/>
        </w:rPr>
        <w:t>Solution:</w:t>
      </w:r>
      <w:r w:rsidRPr="00531BA3">
        <w:rPr>
          <w:rFonts w:ascii="Times New Roman" w:hAnsi="Times New Roman" w:cs="Times New Roman"/>
          <w:b w:val="0"/>
          <w:bCs/>
        </w:rPr>
        <w:t xml:space="preserve"> Advanced fog-resistant materials and self-cleaning mechanisms for cameras ensure clear visibility in harsh weather conditions. Additionally, implementing LiDAR-based sensing provides a more reliable alternative to traditional camera-based detection.</w:t>
      </w:r>
    </w:p>
    <w:p w14:paraId="383A7E4F" w14:textId="77777777" w:rsidR="00531BA3" w:rsidRDefault="00531BA3" w:rsidP="00531BA3">
      <w:pPr>
        <w:pStyle w:val="Heading1"/>
        <w:rPr>
          <w:rFonts w:ascii="Times New Roman" w:hAnsi="Times New Roman" w:cs="Times New Roman"/>
          <w:b w:val="0"/>
          <w:bCs/>
        </w:rPr>
      </w:pPr>
    </w:p>
    <w:p w14:paraId="74E45586" w14:textId="77777777" w:rsidR="00531BA3" w:rsidRDefault="00531BA3" w:rsidP="00531BA3">
      <w:pPr>
        <w:pStyle w:val="Heading1"/>
        <w:rPr>
          <w:rFonts w:ascii="Times New Roman" w:hAnsi="Times New Roman" w:cs="Times New Roman"/>
          <w:b w:val="0"/>
          <w:bCs/>
        </w:rPr>
      </w:pPr>
    </w:p>
    <w:p w14:paraId="24D96959" w14:textId="77777777" w:rsidR="00531BA3" w:rsidRDefault="00531BA3" w:rsidP="00531BA3">
      <w:pPr>
        <w:pStyle w:val="Heading1"/>
        <w:rPr>
          <w:rFonts w:ascii="Times New Roman" w:hAnsi="Times New Roman" w:cs="Times New Roman"/>
          <w:b w:val="0"/>
          <w:bCs/>
        </w:rPr>
      </w:pPr>
    </w:p>
    <w:p w14:paraId="1E990E8A" w14:textId="77777777" w:rsidR="00531BA3" w:rsidRDefault="00531BA3" w:rsidP="00531BA3">
      <w:pPr>
        <w:pStyle w:val="Heading1"/>
        <w:rPr>
          <w:rFonts w:ascii="Times New Roman" w:hAnsi="Times New Roman" w:cs="Times New Roman"/>
          <w:b w:val="0"/>
          <w:bCs/>
        </w:rPr>
      </w:pPr>
    </w:p>
    <w:p w14:paraId="6362DF60" w14:textId="77777777" w:rsidR="00531BA3" w:rsidRDefault="00531BA3" w:rsidP="00531BA3">
      <w:pPr>
        <w:pStyle w:val="Heading1"/>
        <w:rPr>
          <w:rFonts w:ascii="Times New Roman" w:hAnsi="Times New Roman" w:cs="Times New Roman"/>
          <w:b w:val="0"/>
          <w:bCs/>
        </w:rPr>
      </w:pPr>
    </w:p>
    <w:p w14:paraId="702DC4B7" w14:textId="09FECB93"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sz w:val="32"/>
        </w:rPr>
        <w:lastRenderedPageBreak/>
        <w:t>Future Scope</w:t>
      </w:r>
    </w:p>
    <w:p w14:paraId="26E093DF" w14:textId="77777777" w:rsidR="00531BA3" w:rsidRDefault="00531BA3" w:rsidP="00531BA3">
      <w:pPr>
        <w:pStyle w:val="Heading1"/>
        <w:rPr>
          <w:rFonts w:ascii="Times New Roman" w:hAnsi="Times New Roman" w:cs="Times New Roman"/>
          <w:b w:val="0"/>
          <w:bCs/>
        </w:rPr>
      </w:pPr>
    </w:p>
    <w:p w14:paraId="4C3FCFE6" w14:textId="77777777" w:rsidR="00531BA3" w:rsidRDefault="00531BA3" w:rsidP="00531BA3">
      <w:pPr>
        <w:pStyle w:val="Heading1"/>
        <w:rPr>
          <w:rFonts w:ascii="Times New Roman" w:hAnsi="Times New Roman" w:cs="Times New Roman"/>
          <w:b w:val="0"/>
          <w:bCs/>
        </w:rPr>
      </w:pPr>
    </w:p>
    <w:p w14:paraId="098AF072" w14:textId="77777777" w:rsidR="00531BA3" w:rsidRPr="00531BA3" w:rsidRDefault="00531BA3" w:rsidP="00531BA3">
      <w:pPr>
        <w:pStyle w:val="Heading1"/>
        <w:rPr>
          <w:rFonts w:ascii="Times New Roman" w:hAnsi="Times New Roman" w:cs="Times New Roman"/>
          <w:b w:val="0"/>
          <w:bCs/>
        </w:rPr>
      </w:pPr>
    </w:p>
    <w:p w14:paraId="1095A15D" w14:textId="323707BA" w:rsidR="00531BA3" w:rsidRDefault="00531BA3" w:rsidP="00531BA3">
      <w:pPr>
        <w:pStyle w:val="Heading1"/>
        <w:rPr>
          <w:rFonts w:ascii="Times New Roman" w:hAnsi="Times New Roman" w:cs="Times New Roman"/>
        </w:rPr>
      </w:pPr>
      <w:r w:rsidRPr="00531BA3">
        <w:rPr>
          <w:rFonts w:ascii="Times New Roman" w:hAnsi="Times New Roman" w:cs="Times New Roman"/>
        </w:rPr>
        <w:t>Expansion of Autonomous Transport Networks</w:t>
      </w:r>
    </w:p>
    <w:p w14:paraId="4950323E" w14:textId="77777777" w:rsidR="00531BA3" w:rsidRPr="00531BA3" w:rsidRDefault="00531BA3" w:rsidP="00531BA3">
      <w:pPr>
        <w:pStyle w:val="Heading1"/>
        <w:rPr>
          <w:rFonts w:ascii="Times New Roman" w:hAnsi="Times New Roman" w:cs="Times New Roman"/>
        </w:rPr>
      </w:pPr>
    </w:p>
    <w:p w14:paraId="575C2DF9"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As autonomous vehicles become more reliable and widely accepted, future developments will focus on creating interconnected transport networks. These networks will enable seamless communication between vehicles, infrastructure, and smart cities, optimizing traffic flow and reducing congestion.</w:t>
      </w:r>
    </w:p>
    <w:p w14:paraId="065C8459" w14:textId="77777777" w:rsidR="00531BA3" w:rsidRDefault="00531BA3" w:rsidP="00531BA3">
      <w:pPr>
        <w:pStyle w:val="Heading1"/>
        <w:rPr>
          <w:rFonts w:ascii="Times New Roman" w:hAnsi="Times New Roman" w:cs="Times New Roman"/>
          <w:b w:val="0"/>
          <w:bCs/>
        </w:rPr>
      </w:pPr>
    </w:p>
    <w:p w14:paraId="4EEBB44B" w14:textId="4EA19BFB" w:rsidR="00531BA3" w:rsidRDefault="00531BA3" w:rsidP="00531BA3">
      <w:pPr>
        <w:pStyle w:val="Heading1"/>
        <w:rPr>
          <w:rFonts w:ascii="Times New Roman" w:hAnsi="Times New Roman" w:cs="Times New Roman"/>
          <w:b w:val="0"/>
          <w:bCs/>
        </w:rPr>
      </w:pPr>
    </w:p>
    <w:p w14:paraId="2C1F3D30" w14:textId="77777777" w:rsidR="00531BA3" w:rsidRPr="00531BA3" w:rsidRDefault="00531BA3" w:rsidP="00531BA3">
      <w:pPr>
        <w:pStyle w:val="Heading1"/>
        <w:rPr>
          <w:rFonts w:ascii="Times New Roman" w:hAnsi="Times New Roman" w:cs="Times New Roman"/>
          <w:b w:val="0"/>
          <w:bCs/>
        </w:rPr>
      </w:pPr>
    </w:p>
    <w:p w14:paraId="264E0A79" w14:textId="15165739" w:rsidR="00531BA3" w:rsidRDefault="00531BA3" w:rsidP="00531BA3">
      <w:pPr>
        <w:pStyle w:val="Heading1"/>
        <w:rPr>
          <w:rFonts w:ascii="Times New Roman" w:hAnsi="Times New Roman" w:cs="Times New Roman"/>
        </w:rPr>
      </w:pPr>
      <w:r w:rsidRPr="00531BA3">
        <w:rPr>
          <w:rFonts w:ascii="Times New Roman" w:hAnsi="Times New Roman" w:cs="Times New Roman"/>
        </w:rPr>
        <w:t>Integration with Smart Cities</w:t>
      </w:r>
    </w:p>
    <w:p w14:paraId="10E6D92D" w14:textId="77777777" w:rsidR="00531BA3" w:rsidRPr="00531BA3" w:rsidRDefault="00531BA3" w:rsidP="00531BA3">
      <w:pPr>
        <w:pStyle w:val="Heading1"/>
        <w:rPr>
          <w:rFonts w:ascii="Times New Roman" w:hAnsi="Times New Roman" w:cs="Times New Roman"/>
          <w:b w:val="0"/>
          <w:bCs/>
        </w:rPr>
      </w:pPr>
    </w:p>
    <w:p w14:paraId="1AF48A04" w14:textId="77777777" w:rsid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With the rapid growth of smart cities, autonomous transport will play a crucial role in improving urban mobility. Integration with intelligent traffic management systems, automated toll collection, and predictive maintenance of roads will enhance efficiency and sustainability.</w:t>
      </w:r>
    </w:p>
    <w:p w14:paraId="71CAB80A" w14:textId="77777777" w:rsidR="00531BA3" w:rsidRPr="00531BA3" w:rsidRDefault="00531BA3" w:rsidP="00531BA3">
      <w:pPr>
        <w:pStyle w:val="Heading1"/>
        <w:rPr>
          <w:rFonts w:ascii="Times New Roman" w:hAnsi="Times New Roman" w:cs="Times New Roman"/>
          <w:b w:val="0"/>
          <w:bCs/>
        </w:rPr>
      </w:pPr>
    </w:p>
    <w:p w14:paraId="325F8EED" w14:textId="77777777" w:rsidR="00531BA3" w:rsidRDefault="00531BA3" w:rsidP="00531BA3">
      <w:pPr>
        <w:pStyle w:val="Heading1"/>
        <w:rPr>
          <w:rFonts w:ascii="Times New Roman" w:hAnsi="Times New Roman" w:cs="Times New Roman"/>
          <w:b w:val="0"/>
          <w:bCs/>
        </w:rPr>
      </w:pPr>
    </w:p>
    <w:p w14:paraId="215DC74E" w14:textId="77777777" w:rsidR="00531BA3" w:rsidRPr="00531BA3" w:rsidRDefault="00531BA3" w:rsidP="00531BA3">
      <w:pPr>
        <w:pStyle w:val="Heading1"/>
        <w:rPr>
          <w:rFonts w:ascii="Times New Roman" w:hAnsi="Times New Roman" w:cs="Times New Roman"/>
          <w:b w:val="0"/>
          <w:bCs/>
        </w:rPr>
      </w:pPr>
    </w:p>
    <w:p w14:paraId="16FADAEA" w14:textId="09035F2F" w:rsidR="00531BA3" w:rsidRDefault="00531BA3" w:rsidP="00531BA3">
      <w:pPr>
        <w:pStyle w:val="Heading1"/>
        <w:rPr>
          <w:rFonts w:ascii="Times New Roman" w:hAnsi="Times New Roman" w:cs="Times New Roman"/>
        </w:rPr>
      </w:pPr>
      <w:r w:rsidRPr="00531BA3">
        <w:rPr>
          <w:rFonts w:ascii="Times New Roman" w:hAnsi="Times New Roman" w:cs="Times New Roman"/>
        </w:rPr>
        <w:t>Advancements in AI and Machine Learning</w:t>
      </w:r>
    </w:p>
    <w:p w14:paraId="525E837A" w14:textId="77777777" w:rsidR="00531BA3" w:rsidRPr="00531BA3" w:rsidRDefault="00531BA3" w:rsidP="00531BA3">
      <w:pPr>
        <w:pStyle w:val="Heading1"/>
        <w:rPr>
          <w:rFonts w:ascii="Times New Roman" w:hAnsi="Times New Roman" w:cs="Times New Roman"/>
        </w:rPr>
      </w:pPr>
    </w:p>
    <w:p w14:paraId="30ACFB0E" w14:textId="77777777" w:rsid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The continuous improvement of AI and machine learning algorithms will allow autonomous vehicles to adapt to new driving environments more effectively. Future research will focus on developing self-learning systems that can analyze real-time traffic conditions and improve decision-making without human intervention.</w:t>
      </w:r>
    </w:p>
    <w:p w14:paraId="483CBED2" w14:textId="77777777" w:rsidR="00531BA3" w:rsidRDefault="00531BA3" w:rsidP="00531BA3">
      <w:pPr>
        <w:pStyle w:val="Heading1"/>
        <w:rPr>
          <w:rFonts w:ascii="Times New Roman" w:hAnsi="Times New Roman" w:cs="Times New Roman"/>
          <w:b w:val="0"/>
          <w:bCs/>
        </w:rPr>
      </w:pPr>
    </w:p>
    <w:p w14:paraId="7C0C334A" w14:textId="77777777" w:rsidR="00531BA3" w:rsidRPr="00531BA3" w:rsidRDefault="00531BA3" w:rsidP="00531BA3">
      <w:pPr>
        <w:pStyle w:val="Heading1"/>
        <w:rPr>
          <w:rFonts w:ascii="Times New Roman" w:hAnsi="Times New Roman" w:cs="Times New Roman"/>
          <w:b w:val="0"/>
          <w:bCs/>
        </w:rPr>
      </w:pPr>
    </w:p>
    <w:p w14:paraId="5EB0BC29" w14:textId="77777777" w:rsidR="00531BA3" w:rsidRDefault="00531BA3" w:rsidP="00531BA3">
      <w:pPr>
        <w:pStyle w:val="Heading1"/>
        <w:rPr>
          <w:rFonts w:ascii="Times New Roman" w:hAnsi="Times New Roman" w:cs="Times New Roman"/>
          <w:b w:val="0"/>
          <w:bCs/>
        </w:rPr>
      </w:pPr>
    </w:p>
    <w:p w14:paraId="58E6DB90" w14:textId="4F2522B1" w:rsidR="00531BA3" w:rsidRDefault="00531BA3" w:rsidP="00531BA3">
      <w:pPr>
        <w:pStyle w:val="Heading1"/>
        <w:rPr>
          <w:rFonts w:ascii="Times New Roman" w:hAnsi="Times New Roman" w:cs="Times New Roman"/>
        </w:rPr>
      </w:pPr>
      <w:r w:rsidRPr="00531BA3">
        <w:rPr>
          <w:rFonts w:ascii="Times New Roman" w:hAnsi="Times New Roman" w:cs="Times New Roman"/>
        </w:rPr>
        <w:t>Sustainable Energy Solutions</w:t>
      </w:r>
    </w:p>
    <w:p w14:paraId="5E4C7230" w14:textId="77777777" w:rsidR="00531BA3" w:rsidRPr="00531BA3" w:rsidRDefault="00531BA3" w:rsidP="00531BA3">
      <w:pPr>
        <w:pStyle w:val="Heading1"/>
        <w:rPr>
          <w:rFonts w:ascii="Times New Roman" w:hAnsi="Times New Roman" w:cs="Times New Roman"/>
        </w:rPr>
      </w:pPr>
    </w:p>
    <w:p w14:paraId="2B82088B" w14:textId="77777777" w:rsid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As the world shifts towards green energy, autonomous transport will integrate renewable energy sources, such as solar panels and regenerative braking systems. Vehicles will become more energy-efficient, reducing carbon footprints and contributing to environmental conservation.</w:t>
      </w:r>
    </w:p>
    <w:p w14:paraId="72F7790C" w14:textId="77777777" w:rsidR="00531BA3" w:rsidRDefault="00531BA3" w:rsidP="00531BA3">
      <w:pPr>
        <w:pStyle w:val="Heading1"/>
        <w:rPr>
          <w:rFonts w:ascii="Times New Roman" w:hAnsi="Times New Roman" w:cs="Times New Roman"/>
          <w:b w:val="0"/>
          <w:bCs/>
        </w:rPr>
      </w:pPr>
    </w:p>
    <w:p w14:paraId="6236BA01" w14:textId="77777777" w:rsidR="00531BA3" w:rsidRPr="00531BA3" w:rsidRDefault="00531BA3" w:rsidP="00531BA3">
      <w:pPr>
        <w:pStyle w:val="Heading1"/>
        <w:rPr>
          <w:rFonts w:ascii="Times New Roman" w:hAnsi="Times New Roman" w:cs="Times New Roman"/>
          <w:b w:val="0"/>
          <w:bCs/>
        </w:rPr>
      </w:pPr>
    </w:p>
    <w:p w14:paraId="368E7F2F" w14:textId="77777777" w:rsidR="00531BA3" w:rsidRPr="00531BA3" w:rsidRDefault="00531BA3" w:rsidP="00531BA3">
      <w:pPr>
        <w:pStyle w:val="Heading1"/>
        <w:rPr>
          <w:rFonts w:ascii="Times New Roman" w:hAnsi="Times New Roman" w:cs="Times New Roman"/>
          <w:b w:val="0"/>
          <w:bCs/>
        </w:rPr>
      </w:pPr>
    </w:p>
    <w:p w14:paraId="13B1FAE1" w14:textId="688AAB27" w:rsidR="00531BA3" w:rsidRDefault="00531BA3" w:rsidP="00531BA3">
      <w:pPr>
        <w:pStyle w:val="Heading1"/>
        <w:rPr>
          <w:rFonts w:ascii="Times New Roman" w:hAnsi="Times New Roman" w:cs="Times New Roman"/>
        </w:rPr>
      </w:pPr>
      <w:r w:rsidRPr="00531BA3">
        <w:rPr>
          <w:rFonts w:ascii="Times New Roman" w:hAnsi="Times New Roman" w:cs="Times New Roman"/>
        </w:rPr>
        <w:t>Enhanced Vehicle-to-Everything (V2X) Communication</w:t>
      </w:r>
    </w:p>
    <w:p w14:paraId="42F5794B" w14:textId="77777777" w:rsidR="00531BA3" w:rsidRPr="00531BA3" w:rsidRDefault="00531BA3" w:rsidP="00531BA3">
      <w:pPr>
        <w:pStyle w:val="Heading1"/>
        <w:rPr>
          <w:rFonts w:ascii="Times New Roman" w:hAnsi="Times New Roman" w:cs="Times New Roman"/>
        </w:rPr>
      </w:pPr>
    </w:p>
    <w:p w14:paraId="2DF2442F"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Future advancements will enable vehicles to communicate not only with each other but also with pedestrians, cyclists, and infrastructure. This enhanced V2X communication will improve road safety by providing real-time hazard alerts and optimizing traffic movement.</w:t>
      </w:r>
    </w:p>
    <w:p w14:paraId="422E8CA0" w14:textId="77777777" w:rsidR="00531BA3" w:rsidRDefault="00531BA3" w:rsidP="00531BA3">
      <w:pPr>
        <w:pStyle w:val="Heading1"/>
        <w:rPr>
          <w:rFonts w:ascii="Times New Roman" w:hAnsi="Times New Roman" w:cs="Times New Roman"/>
          <w:b w:val="0"/>
          <w:bCs/>
        </w:rPr>
      </w:pPr>
    </w:p>
    <w:p w14:paraId="775387BE" w14:textId="77777777" w:rsidR="00531BA3" w:rsidRDefault="00531BA3" w:rsidP="00531BA3">
      <w:pPr>
        <w:pStyle w:val="Heading1"/>
        <w:rPr>
          <w:rFonts w:ascii="Times New Roman" w:hAnsi="Times New Roman" w:cs="Times New Roman"/>
          <w:b w:val="0"/>
          <w:bCs/>
        </w:rPr>
      </w:pPr>
    </w:p>
    <w:p w14:paraId="1A00BD07" w14:textId="77777777" w:rsidR="00531BA3" w:rsidRPr="00531BA3" w:rsidRDefault="00531BA3" w:rsidP="00531BA3">
      <w:pPr>
        <w:pStyle w:val="Heading1"/>
        <w:rPr>
          <w:rFonts w:ascii="Times New Roman" w:hAnsi="Times New Roman" w:cs="Times New Roman"/>
          <w:b w:val="0"/>
          <w:bCs/>
        </w:rPr>
      </w:pPr>
    </w:p>
    <w:p w14:paraId="0ED5AFE4" w14:textId="697781E1"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rPr>
        <w:t>Increased Public and Commercial Adoption</w:t>
      </w:r>
    </w:p>
    <w:p w14:paraId="2D31CF1A" w14:textId="77777777" w:rsidR="00531BA3" w:rsidRDefault="00531BA3" w:rsidP="00531BA3">
      <w:pPr>
        <w:pStyle w:val="Heading1"/>
        <w:rPr>
          <w:rFonts w:ascii="Times New Roman" w:hAnsi="Times New Roman" w:cs="Times New Roman"/>
          <w:b w:val="0"/>
          <w:bCs/>
        </w:rPr>
      </w:pPr>
    </w:p>
    <w:p w14:paraId="36C98888" w14:textId="28BE7240"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Autonomous transport will extend beyond personal vehicles to public transportation and logistics. Self-driving buses, autonomous delivery vehicles, and smart cargo management will revolutionize transportation industries, making travel and goods transportation safer and more efficient.</w:t>
      </w:r>
    </w:p>
    <w:p w14:paraId="6C87A6EA" w14:textId="77777777" w:rsidR="00531BA3" w:rsidRDefault="00531BA3" w:rsidP="00531BA3">
      <w:pPr>
        <w:pStyle w:val="Heading1"/>
        <w:rPr>
          <w:rFonts w:ascii="Times New Roman" w:hAnsi="Times New Roman" w:cs="Times New Roman"/>
          <w:b w:val="0"/>
          <w:bCs/>
        </w:rPr>
      </w:pPr>
    </w:p>
    <w:p w14:paraId="3522F968" w14:textId="77777777" w:rsidR="00531BA3" w:rsidRDefault="00531BA3" w:rsidP="00531BA3">
      <w:pPr>
        <w:pStyle w:val="Heading1"/>
        <w:rPr>
          <w:rFonts w:ascii="Times New Roman" w:hAnsi="Times New Roman" w:cs="Times New Roman"/>
          <w:b w:val="0"/>
          <w:bCs/>
        </w:rPr>
      </w:pPr>
    </w:p>
    <w:p w14:paraId="1DE05E6E" w14:textId="77777777" w:rsidR="00531BA3" w:rsidRPr="00531BA3" w:rsidRDefault="00531BA3" w:rsidP="00531BA3">
      <w:pPr>
        <w:pStyle w:val="Heading1"/>
        <w:rPr>
          <w:rFonts w:ascii="Times New Roman" w:hAnsi="Times New Roman" w:cs="Times New Roman"/>
          <w:b w:val="0"/>
          <w:bCs/>
        </w:rPr>
      </w:pPr>
    </w:p>
    <w:p w14:paraId="2B1B5339" w14:textId="54FB54FB" w:rsidR="00531BA3" w:rsidRDefault="00531BA3" w:rsidP="00531BA3">
      <w:pPr>
        <w:pStyle w:val="Heading1"/>
        <w:rPr>
          <w:rFonts w:ascii="Times New Roman" w:hAnsi="Times New Roman" w:cs="Times New Roman"/>
        </w:rPr>
      </w:pPr>
      <w:r w:rsidRPr="00531BA3">
        <w:rPr>
          <w:rFonts w:ascii="Times New Roman" w:hAnsi="Times New Roman" w:cs="Times New Roman"/>
        </w:rPr>
        <w:t>Policy and Regulatory Developments</w:t>
      </w:r>
    </w:p>
    <w:p w14:paraId="6D969924" w14:textId="77777777" w:rsidR="00531BA3" w:rsidRPr="00531BA3" w:rsidRDefault="00531BA3" w:rsidP="00531BA3">
      <w:pPr>
        <w:pStyle w:val="Heading1"/>
        <w:rPr>
          <w:rFonts w:ascii="Times New Roman" w:hAnsi="Times New Roman" w:cs="Times New Roman"/>
          <w:b w:val="0"/>
          <w:bCs/>
        </w:rPr>
      </w:pPr>
    </w:p>
    <w:p w14:paraId="5254810E"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Governments and regulatory bodies will establish standardized policies for autonomous vehicles, ensuring safety, security, and ethical AI use. The development of international guidelines will facilitate cross-border travel and global adoption of self-driving technology.</w:t>
      </w:r>
    </w:p>
    <w:p w14:paraId="0EE7DDA4" w14:textId="77777777" w:rsidR="00531BA3" w:rsidRDefault="00531BA3" w:rsidP="00531BA3">
      <w:pPr>
        <w:pStyle w:val="Heading1"/>
        <w:rPr>
          <w:rFonts w:ascii="Times New Roman" w:hAnsi="Times New Roman" w:cs="Times New Roman"/>
          <w:b w:val="0"/>
          <w:bCs/>
        </w:rPr>
      </w:pPr>
    </w:p>
    <w:p w14:paraId="7A524691" w14:textId="77777777" w:rsidR="00531BA3" w:rsidRDefault="00531BA3" w:rsidP="00531BA3">
      <w:pPr>
        <w:pStyle w:val="Heading1"/>
        <w:rPr>
          <w:rFonts w:ascii="Times New Roman" w:hAnsi="Times New Roman" w:cs="Times New Roman"/>
          <w:b w:val="0"/>
          <w:bCs/>
        </w:rPr>
      </w:pPr>
    </w:p>
    <w:p w14:paraId="0AAD084A" w14:textId="77777777" w:rsidR="00531BA3" w:rsidRPr="00531BA3" w:rsidRDefault="00531BA3" w:rsidP="00531BA3">
      <w:pPr>
        <w:pStyle w:val="Heading1"/>
        <w:rPr>
          <w:rFonts w:ascii="Times New Roman" w:hAnsi="Times New Roman" w:cs="Times New Roman"/>
          <w:b w:val="0"/>
          <w:bCs/>
        </w:rPr>
      </w:pPr>
    </w:p>
    <w:p w14:paraId="702E911A" w14:textId="70DD101D"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rPr>
        <w:t>Improved Accessibility and Mobility</w:t>
      </w:r>
    </w:p>
    <w:p w14:paraId="441BC119" w14:textId="77777777" w:rsidR="00531BA3" w:rsidRDefault="00531BA3" w:rsidP="00531BA3">
      <w:pPr>
        <w:pStyle w:val="Heading1"/>
        <w:rPr>
          <w:rFonts w:ascii="Times New Roman" w:hAnsi="Times New Roman" w:cs="Times New Roman"/>
          <w:b w:val="0"/>
          <w:bCs/>
        </w:rPr>
      </w:pPr>
    </w:p>
    <w:p w14:paraId="458178F2" w14:textId="6BC01CBF"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Autonomous transport will greatly benefit individuals with disabilities and elderly populations by providing accessible, user-friendly mobility solutions. Future designs will focus on enhancing passenger comfort and personalizing travel experiences through AI-driven assistance.</w:t>
      </w:r>
    </w:p>
    <w:p w14:paraId="1309C857" w14:textId="77777777" w:rsidR="00531BA3" w:rsidRDefault="00531BA3" w:rsidP="00531BA3">
      <w:pPr>
        <w:pStyle w:val="Heading1"/>
        <w:rPr>
          <w:rFonts w:ascii="Times New Roman" w:hAnsi="Times New Roman" w:cs="Times New Roman"/>
          <w:b w:val="0"/>
          <w:bCs/>
        </w:rPr>
      </w:pPr>
    </w:p>
    <w:p w14:paraId="1DAF93F1" w14:textId="77777777" w:rsidR="00531BA3" w:rsidRDefault="00531BA3" w:rsidP="00531BA3">
      <w:pPr>
        <w:pStyle w:val="Heading1"/>
        <w:rPr>
          <w:rFonts w:ascii="Times New Roman" w:hAnsi="Times New Roman" w:cs="Times New Roman"/>
          <w:b w:val="0"/>
          <w:bCs/>
        </w:rPr>
      </w:pPr>
    </w:p>
    <w:p w14:paraId="5F1FD89C" w14:textId="77777777" w:rsidR="00531BA3" w:rsidRPr="00531BA3" w:rsidRDefault="00531BA3" w:rsidP="00531BA3">
      <w:pPr>
        <w:pStyle w:val="Heading1"/>
        <w:rPr>
          <w:rFonts w:ascii="Times New Roman" w:hAnsi="Times New Roman" w:cs="Times New Roman"/>
          <w:b w:val="0"/>
          <w:bCs/>
        </w:rPr>
      </w:pPr>
    </w:p>
    <w:p w14:paraId="79575EB6" w14:textId="010D67AF" w:rsidR="00531BA3" w:rsidRDefault="00531BA3" w:rsidP="00531BA3">
      <w:pPr>
        <w:pStyle w:val="Heading1"/>
        <w:rPr>
          <w:rFonts w:ascii="Times New Roman" w:hAnsi="Times New Roman" w:cs="Times New Roman"/>
        </w:rPr>
      </w:pPr>
      <w:r w:rsidRPr="00531BA3">
        <w:rPr>
          <w:rFonts w:ascii="Times New Roman" w:hAnsi="Times New Roman" w:cs="Times New Roman"/>
        </w:rPr>
        <w:lastRenderedPageBreak/>
        <w:t>Infrastructure Adaptation for Autonomous Vehicles</w:t>
      </w:r>
    </w:p>
    <w:p w14:paraId="50DABD6E" w14:textId="77777777" w:rsidR="00531BA3" w:rsidRPr="00531BA3" w:rsidRDefault="00531BA3" w:rsidP="00531BA3">
      <w:pPr>
        <w:pStyle w:val="Heading1"/>
        <w:rPr>
          <w:rFonts w:ascii="Times New Roman" w:hAnsi="Times New Roman" w:cs="Times New Roman"/>
          <w:b w:val="0"/>
          <w:bCs/>
        </w:rPr>
      </w:pPr>
    </w:p>
    <w:p w14:paraId="27D9534C" w14:textId="77777777" w:rsidR="00531BA3" w:rsidRP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Future urban planning will incorporate autonomous transport-friendly infrastructure, including dedicated lanes, smart parking systems, and AI-powered intersections. These adaptations will optimize road usage and ensure the smooth operation of self-driving vehicles.</w:t>
      </w:r>
    </w:p>
    <w:p w14:paraId="575D42BB" w14:textId="77777777" w:rsidR="00531BA3" w:rsidRDefault="00531BA3" w:rsidP="00531BA3">
      <w:pPr>
        <w:pStyle w:val="Heading1"/>
        <w:rPr>
          <w:rFonts w:ascii="Times New Roman" w:hAnsi="Times New Roman" w:cs="Times New Roman"/>
          <w:b w:val="0"/>
          <w:bCs/>
        </w:rPr>
      </w:pPr>
    </w:p>
    <w:p w14:paraId="5A0B29DB" w14:textId="77777777" w:rsidR="00531BA3" w:rsidRDefault="00531BA3" w:rsidP="00531BA3">
      <w:pPr>
        <w:pStyle w:val="Heading1"/>
        <w:rPr>
          <w:rFonts w:ascii="Times New Roman" w:hAnsi="Times New Roman" w:cs="Times New Roman"/>
          <w:b w:val="0"/>
          <w:bCs/>
        </w:rPr>
      </w:pPr>
    </w:p>
    <w:p w14:paraId="49F22128" w14:textId="77777777" w:rsidR="00531BA3" w:rsidRPr="00531BA3" w:rsidRDefault="00531BA3" w:rsidP="00531BA3">
      <w:pPr>
        <w:pStyle w:val="Heading1"/>
        <w:rPr>
          <w:rFonts w:ascii="Times New Roman" w:hAnsi="Times New Roman" w:cs="Times New Roman"/>
          <w:b w:val="0"/>
          <w:bCs/>
        </w:rPr>
      </w:pPr>
    </w:p>
    <w:p w14:paraId="2FD5DBA6" w14:textId="35BDE216" w:rsidR="00531BA3" w:rsidRDefault="00531BA3" w:rsidP="00531BA3">
      <w:pPr>
        <w:pStyle w:val="Heading1"/>
        <w:rPr>
          <w:rFonts w:ascii="Times New Roman" w:hAnsi="Times New Roman" w:cs="Times New Roman"/>
          <w:b w:val="0"/>
          <w:bCs/>
        </w:rPr>
      </w:pPr>
      <w:r w:rsidRPr="00531BA3">
        <w:rPr>
          <w:rFonts w:ascii="Times New Roman" w:hAnsi="Times New Roman" w:cs="Times New Roman"/>
        </w:rPr>
        <w:t>Long-Term Socioeconomic Impact</w:t>
      </w:r>
    </w:p>
    <w:p w14:paraId="4C934651" w14:textId="77777777" w:rsidR="00531BA3" w:rsidRPr="00531BA3" w:rsidRDefault="00531BA3" w:rsidP="00531BA3">
      <w:pPr>
        <w:pStyle w:val="Heading1"/>
        <w:rPr>
          <w:rFonts w:ascii="Times New Roman" w:hAnsi="Times New Roman" w:cs="Times New Roman"/>
          <w:b w:val="0"/>
          <w:bCs/>
        </w:rPr>
      </w:pPr>
    </w:p>
    <w:p w14:paraId="69780749" w14:textId="3A582F5E" w:rsidR="00531BA3"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The widespread adoption of autonomous transport will transform industries, create new job opportunities, and redefine urban planning. Research into the societal impact of autonomous vehicles will guide policies to maximize benefits while addressing potential challenges such as workforce displacement.</w:t>
      </w:r>
    </w:p>
    <w:p w14:paraId="2DB5EC99" w14:textId="77777777" w:rsidR="00531BA3" w:rsidRDefault="00531BA3" w:rsidP="00531BA3">
      <w:pPr>
        <w:pStyle w:val="Heading1"/>
        <w:rPr>
          <w:rFonts w:ascii="Times New Roman" w:hAnsi="Times New Roman" w:cs="Times New Roman"/>
          <w:b w:val="0"/>
          <w:bCs/>
        </w:rPr>
      </w:pPr>
    </w:p>
    <w:p w14:paraId="0CCCE284" w14:textId="77777777" w:rsidR="00531BA3" w:rsidRDefault="00531BA3" w:rsidP="00531BA3">
      <w:pPr>
        <w:pStyle w:val="Heading1"/>
        <w:rPr>
          <w:rFonts w:ascii="Times New Roman" w:hAnsi="Times New Roman" w:cs="Times New Roman"/>
          <w:b w:val="0"/>
          <w:bCs/>
        </w:rPr>
      </w:pPr>
    </w:p>
    <w:p w14:paraId="34B87C15" w14:textId="77777777" w:rsidR="00531BA3" w:rsidRDefault="00531BA3" w:rsidP="00531BA3">
      <w:pPr>
        <w:pStyle w:val="Heading1"/>
        <w:rPr>
          <w:rFonts w:ascii="Times New Roman" w:hAnsi="Times New Roman" w:cs="Times New Roman"/>
          <w:b w:val="0"/>
          <w:bCs/>
        </w:rPr>
      </w:pPr>
    </w:p>
    <w:p w14:paraId="6D1981A9" w14:textId="77777777" w:rsidR="00531BA3" w:rsidRDefault="00531BA3" w:rsidP="00531BA3">
      <w:pPr>
        <w:pStyle w:val="Heading1"/>
        <w:rPr>
          <w:rFonts w:ascii="Times New Roman" w:hAnsi="Times New Roman" w:cs="Times New Roman"/>
          <w:b w:val="0"/>
          <w:bCs/>
        </w:rPr>
      </w:pPr>
    </w:p>
    <w:p w14:paraId="5FEDE5A5" w14:textId="77777777" w:rsidR="00531BA3" w:rsidRDefault="00531BA3" w:rsidP="00531BA3">
      <w:pPr>
        <w:pStyle w:val="Heading1"/>
        <w:rPr>
          <w:rFonts w:ascii="Times New Roman" w:hAnsi="Times New Roman" w:cs="Times New Roman"/>
          <w:b w:val="0"/>
          <w:bCs/>
        </w:rPr>
      </w:pPr>
    </w:p>
    <w:p w14:paraId="5C238B51" w14:textId="77777777" w:rsidR="00531BA3" w:rsidRDefault="00531BA3" w:rsidP="00531BA3">
      <w:pPr>
        <w:pStyle w:val="Heading1"/>
        <w:rPr>
          <w:rFonts w:ascii="Times New Roman" w:hAnsi="Times New Roman" w:cs="Times New Roman"/>
          <w:b w:val="0"/>
          <w:bCs/>
        </w:rPr>
      </w:pPr>
    </w:p>
    <w:p w14:paraId="7462614F" w14:textId="77777777" w:rsidR="00531BA3" w:rsidRDefault="00531BA3" w:rsidP="00531BA3">
      <w:pPr>
        <w:pStyle w:val="Heading1"/>
        <w:rPr>
          <w:rFonts w:ascii="Times New Roman" w:hAnsi="Times New Roman" w:cs="Times New Roman"/>
          <w:b w:val="0"/>
          <w:bCs/>
        </w:rPr>
      </w:pPr>
    </w:p>
    <w:p w14:paraId="05A06D90" w14:textId="77777777" w:rsidR="00531BA3" w:rsidRDefault="00531BA3" w:rsidP="00531BA3">
      <w:pPr>
        <w:pStyle w:val="Heading1"/>
        <w:rPr>
          <w:rFonts w:ascii="Times New Roman" w:hAnsi="Times New Roman" w:cs="Times New Roman"/>
          <w:b w:val="0"/>
          <w:bCs/>
        </w:rPr>
      </w:pPr>
    </w:p>
    <w:p w14:paraId="3A050929" w14:textId="77777777" w:rsidR="00531BA3" w:rsidRDefault="00531BA3" w:rsidP="00531BA3">
      <w:pPr>
        <w:pStyle w:val="Heading1"/>
        <w:rPr>
          <w:rFonts w:ascii="Times New Roman" w:hAnsi="Times New Roman" w:cs="Times New Roman"/>
          <w:b w:val="0"/>
          <w:bCs/>
        </w:rPr>
      </w:pPr>
    </w:p>
    <w:p w14:paraId="3F8A52E6" w14:textId="77777777" w:rsidR="00531BA3" w:rsidRDefault="00531BA3" w:rsidP="00531BA3">
      <w:pPr>
        <w:pStyle w:val="Heading1"/>
        <w:rPr>
          <w:rFonts w:ascii="Times New Roman" w:hAnsi="Times New Roman" w:cs="Times New Roman"/>
          <w:b w:val="0"/>
          <w:bCs/>
        </w:rPr>
      </w:pPr>
    </w:p>
    <w:p w14:paraId="33093142" w14:textId="77777777" w:rsidR="00531BA3" w:rsidRDefault="00531BA3" w:rsidP="00531BA3">
      <w:pPr>
        <w:pStyle w:val="Heading1"/>
        <w:rPr>
          <w:rFonts w:ascii="Times New Roman" w:hAnsi="Times New Roman" w:cs="Times New Roman"/>
          <w:b w:val="0"/>
          <w:bCs/>
        </w:rPr>
      </w:pPr>
    </w:p>
    <w:p w14:paraId="3C9688F6" w14:textId="77777777" w:rsidR="00531BA3" w:rsidRDefault="00531BA3" w:rsidP="00531BA3">
      <w:pPr>
        <w:pStyle w:val="Heading1"/>
        <w:rPr>
          <w:rFonts w:ascii="Times New Roman" w:hAnsi="Times New Roman" w:cs="Times New Roman"/>
          <w:b w:val="0"/>
          <w:bCs/>
        </w:rPr>
      </w:pPr>
    </w:p>
    <w:p w14:paraId="08A52B6B" w14:textId="77777777" w:rsidR="00531BA3" w:rsidRDefault="00531BA3" w:rsidP="00531BA3">
      <w:pPr>
        <w:pStyle w:val="Heading1"/>
        <w:rPr>
          <w:rFonts w:ascii="Times New Roman" w:hAnsi="Times New Roman" w:cs="Times New Roman"/>
          <w:b w:val="0"/>
          <w:bCs/>
        </w:rPr>
      </w:pPr>
    </w:p>
    <w:p w14:paraId="06A4053C" w14:textId="77777777" w:rsidR="00531BA3" w:rsidRDefault="00531BA3" w:rsidP="00531BA3">
      <w:pPr>
        <w:pStyle w:val="Heading1"/>
        <w:rPr>
          <w:rFonts w:ascii="Times New Roman" w:hAnsi="Times New Roman" w:cs="Times New Roman"/>
          <w:b w:val="0"/>
          <w:bCs/>
        </w:rPr>
      </w:pPr>
    </w:p>
    <w:p w14:paraId="32981609" w14:textId="77777777" w:rsidR="00531BA3" w:rsidRDefault="00531BA3" w:rsidP="00531BA3">
      <w:pPr>
        <w:pStyle w:val="Heading1"/>
        <w:rPr>
          <w:rFonts w:ascii="Times New Roman" w:hAnsi="Times New Roman" w:cs="Times New Roman"/>
          <w:b w:val="0"/>
          <w:bCs/>
        </w:rPr>
      </w:pPr>
    </w:p>
    <w:p w14:paraId="74E622B0" w14:textId="77777777" w:rsidR="00531BA3" w:rsidRDefault="00531BA3" w:rsidP="00531BA3">
      <w:pPr>
        <w:pStyle w:val="Heading1"/>
        <w:rPr>
          <w:rFonts w:ascii="Times New Roman" w:hAnsi="Times New Roman" w:cs="Times New Roman"/>
          <w:b w:val="0"/>
          <w:bCs/>
        </w:rPr>
      </w:pPr>
    </w:p>
    <w:p w14:paraId="5D56D53D" w14:textId="77777777" w:rsidR="00531BA3" w:rsidRDefault="00531BA3" w:rsidP="00531BA3">
      <w:pPr>
        <w:pStyle w:val="Heading1"/>
        <w:rPr>
          <w:rFonts w:ascii="Times New Roman" w:hAnsi="Times New Roman" w:cs="Times New Roman"/>
          <w:b w:val="0"/>
          <w:bCs/>
        </w:rPr>
      </w:pPr>
    </w:p>
    <w:p w14:paraId="07F254BB" w14:textId="77777777" w:rsidR="00531BA3" w:rsidRDefault="00531BA3" w:rsidP="00531BA3">
      <w:pPr>
        <w:pStyle w:val="Heading1"/>
        <w:rPr>
          <w:rFonts w:ascii="Times New Roman" w:hAnsi="Times New Roman" w:cs="Times New Roman"/>
          <w:b w:val="0"/>
          <w:bCs/>
        </w:rPr>
      </w:pPr>
    </w:p>
    <w:p w14:paraId="584378AF" w14:textId="77777777" w:rsidR="00531BA3" w:rsidRDefault="00531BA3" w:rsidP="00531BA3">
      <w:pPr>
        <w:pStyle w:val="Heading1"/>
        <w:rPr>
          <w:rFonts w:ascii="Times New Roman" w:hAnsi="Times New Roman" w:cs="Times New Roman"/>
          <w:b w:val="0"/>
          <w:bCs/>
        </w:rPr>
      </w:pPr>
    </w:p>
    <w:p w14:paraId="697855C4" w14:textId="77777777" w:rsidR="00531BA3" w:rsidRDefault="00531BA3" w:rsidP="00531BA3">
      <w:pPr>
        <w:pStyle w:val="Heading1"/>
        <w:rPr>
          <w:rFonts w:ascii="Times New Roman" w:hAnsi="Times New Roman" w:cs="Times New Roman"/>
          <w:b w:val="0"/>
          <w:bCs/>
        </w:rPr>
      </w:pPr>
    </w:p>
    <w:p w14:paraId="4FE0209D" w14:textId="77777777" w:rsidR="00531BA3" w:rsidRDefault="00531BA3" w:rsidP="00531BA3">
      <w:pPr>
        <w:pStyle w:val="Heading1"/>
        <w:rPr>
          <w:rFonts w:ascii="Times New Roman" w:hAnsi="Times New Roman" w:cs="Times New Roman"/>
          <w:b w:val="0"/>
          <w:bCs/>
        </w:rPr>
      </w:pPr>
    </w:p>
    <w:p w14:paraId="6EF04402" w14:textId="77777777" w:rsidR="00531BA3" w:rsidRDefault="00531BA3" w:rsidP="00531BA3">
      <w:pPr>
        <w:pStyle w:val="Heading1"/>
        <w:rPr>
          <w:rFonts w:ascii="Times New Roman" w:hAnsi="Times New Roman" w:cs="Times New Roman"/>
          <w:b w:val="0"/>
          <w:bCs/>
        </w:rPr>
      </w:pPr>
    </w:p>
    <w:p w14:paraId="1C9770B7" w14:textId="77777777" w:rsidR="00531BA3" w:rsidRDefault="00531BA3" w:rsidP="00531BA3">
      <w:pPr>
        <w:pStyle w:val="Heading1"/>
        <w:rPr>
          <w:rFonts w:ascii="Times New Roman" w:hAnsi="Times New Roman" w:cs="Times New Roman"/>
          <w:b w:val="0"/>
          <w:bCs/>
        </w:rPr>
      </w:pPr>
    </w:p>
    <w:p w14:paraId="427667D1" w14:textId="77777777" w:rsidR="00531BA3" w:rsidRDefault="00531BA3" w:rsidP="00531BA3">
      <w:pPr>
        <w:pStyle w:val="Heading1"/>
        <w:rPr>
          <w:rFonts w:ascii="Times New Roman" w:hAnsi="Times New Roman" w:cs="Times New Roman"/>
          <w:b w:val="0"/>
          <w:bCs/>
        </w:rPr>
      </w:pPr>
    </w:p>
    <w:p w14:paraId="7A1B3490" w14:textId="77777777" w:rsidR="00531BA3" w:rsidRPr="00531BA3" w:rsidRDefault="00531BA3" w:rsidP="00531BA3">
      <w:pPr>
        <w:pStyle w:val="Heading1"/>
        <w:rPr>
          <w:rFonts w:ascii="Times New Roman" w:hAnsi="Times New Roman" w:cs="Times New Roman"/>
          <w:sz w:val="32"/>
        </w:rPr>
      </w:pPr>
    </w:p>
    <w:p w14:paraId="1AE164D1" w14:textId="23624325" w:rsidR="00531BA3" w:rsidRDefault="00531BA3" w:rsidP="00531BA3">
      <w:pPr>
        <w:pStyle w:val="Heading1"/>
        <w:rPr>
          <w:rFonts w:ascii="Times New Roman" w:hAnsi="Times New Roman" w:cs="Times New Roman"/>
          <w:sz w:val="32"/>
        </w:rPr>
      </w:pPr>
      <w:r w:rsidRPr="00531BA3">
        <w:rPr>
          <w:rFonts w:ascii="Times New Roman" w:hAnsi="Times New Roman" w:cs="Times New Roman"/>
          <w:sz w:val="32"/>
        </w:rPr>
        <w:t>Conclusion</w:t>
      </w:r>
      <w:r>
        <w:rPr>
          <w:rFonts w:ascii="Times New Roman" w:hAnsi="Times New Roman" w:cs="Times New Roman"/>
          <w:sz w:val="32"/>
        </w:rPr>
        <w:t>:</w:t>
      </w:r>
    </w:p>
    <w:p w14:paraId="77B8FD7F" w14:textId="77777777" w:rsidR="00531BA3" w:rsidRPr="00531BA3" w:rsidRDefault="00531BA3" w:rsidP="00531BA3">
      <w:pPr>
        <w:pStyle w:val="Heading1"/>
        <w:rPr>
          <w:rFonts w:ascii="Times New Roman" w:hAnsi="Times New Roman" w:cs="Times New Roman"/>
          <w:sz w:val="32"/>
        </w:rPr>
      </w:pPr>
    </w:p>
    <w:p w14:paraId="57C48495" w14:textId="53E55E59" w:rsidR="00531BA3" w:rsidRPr="00EA326F" w:rsidRDefault="00531BA3" w:rsidP="00531BA3">
      <w:pPr>
        <w:pStyle w:val="Heading1"/>
        <w:rPr>
          <w:rFonts w:ascii="Times New Roman" w:hAnsi="Times New Roman" w:cs="Times New Roman"/>
          <w:b w:val="0"/>
          <w:bCs/>
        </w:rPr>
      </w:pPr>
      <w:r w:rsidRPr="00531BA3">
        <w:rPr>
          <w:rFonts w:ascii="Times New Roman" w:hAnsi="Times New Roman" w:cs="Times New Roman"/>
          <w:b w:val="0"/>
          <w:bCs/>
        </w:rPr>
        <w:t>The development of autonomous transport presents a transformative shift in mobility, combining cutting-edge technology with sustainability. By integrating AI-driven decision-making, renewable energy sources, and enhanced communication systems, autonomous vehicles will redefine urban transportation. The potential benefits include reduced traffic congestion, improved road safety, and better accessibility for diverse populations. However, successful implementation will require overcoming challenges such as regulatory approvals, infrastructure adaptation, and societal acceptance. As research and innovation progress, autonomous transport will pave the way for a smarter, safer, and more efficient mobility ecosystem, ultimately contributing to a sustainable future.</w:t>
      </w:r>
    </w:p>
    <w:sectPr w:rsidR="00531BA3" w:rsidRPr="00EA326F" w:rsidSect="00874AA1">
      <w:pgSz w:w="12240" w:h="15840"/>
      <w:pgMar w:top="1152" w:right="1440" w:bottom="1152" w:left="1440" w:header="576"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7E74F" w14:textId="77777777" w:rsidR="00B526F2" w:rsidRDefault="00B526F2" w:rsidP="00524988">
      <w:pPr>
        <w:spacing w:after="0" w:line="240" w:lineRule="auto"/>
      </w:pPr>
      <w:r>
        <w:separator/>
      </w:r>
    </w:p>
  </w:endnote>
  <w:endnote w:type="continuationSeparator" w:id="0">
    <w:p w14:paraId="65528675" w14:textId="77777777" w:rsidR="00B526F2" w:rsidRDefault="00B526F2" w:rsidP="00524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utami">
    <w:panose1 w:val="02000500000000000000"/>
    <w:charset w:val="00"/>
    <w:family w:val="swiss"/>
    <w:pitch w:val="variable"/>
    <w:sig w:usb0="002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05E22E" w14:textId="77777777" w:rsidR="00B526F2" w:rsidRDefault="00B526F2" w:rsidP="00524988">
      <w:pPr>
        <w:spacing w:after="0" w:line="240" w:lineRule="auto"/>
      </w:pPr>
      <w:r>
        <w:separator/>
      </w:r>
    </w:p>
  </w:footnote>
  <w:footnote w:type="continuationSeparator" w:id="0">
    <w:p w14:paraId="3F3F10C5" w14:textId="77777777" w:rsidR="00B526F2" w:rsidRDefault="00B526F2" w:rsidP="00524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95D8FDA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A012A3E"/>
    <w:multiLevelType w:val="hybridMultilevel"/>
    <w:tmpl w:val="6E74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6B495C"/>
    <w:multiLevelType w:val="hybridMultilevel"/>
    <w:tmpl w:val="2B38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CB5B48"/>
    <w:multiLevelType w:val="hybridMultilevel"/>
    <w:tmpl w:val="5FCCA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6915244">
    <w:abstractNumId w:val="3"/>
  </w:num>
  <w:num w:numId="2" w16cid:durableId="780998950">
    <w:abstractNumId w:val="2"/>
  </w:num>
  <w:num w:numId="3" w16cid:durableId="68617930">
    <w:abstractNumId w:val="1"/>
  </w:num>
  <w:num w:numId="4" w16cid:durableId="1329014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873"/>
    <w:rsid w:val="00044941"/>
    <w:rsid w:val="00076856"/>
    <w:rsid w:val="00097C80"/>
    <w:rsid w:val="00151A42"/>
    <w:rsid w:val="001E3ADA"/>
    <w:rsid w:val="002261A4"/>
    <w:rsid w:val="002E3147"/>
    <w:rsid w:val="002F1EA7"/>
    <w:rsid w:val="0031382B"/>
    <w:rsid w:val="003169C1"/>
    <w:rsid w:val="00376145"/>
    <w:rsid w:val="00432A3E"/>
    <w:rsid w:val="0046002F"/>
    <w:rsid w:val="00481FAD"/>
    <w:rsid w:val="00483FFD"/>
    <w:rsid w:val="004D57AF"/>
    <w:rsid w:val="005244D5"/>
    <w:rsid w:val="00524988"/>
    <w:rsid w:val="00531BA3"/>
    <w:rsid w:val="00563FE4"/>
    <w:rsid w:val="005733DE"/>
    <w:rsid w:val="00575138"/>
    <w:rsid w:val="00575C9D"/>
    <w:rsid w:val="005854E9"/>
    <w:rsid w:val="00635D86"/>
    <w:rsid w:val="00772E02"/>
    <w:rsid w:val="00783197"/>
    <w:rsid w:val="00803C29"/>
    <w:rsid w:val="00874AA1"/>
    <w:rsid w:val="009B2BCE"/>
    <w:rsid w:val="00A52236"/>
    <w:rsid w:val="00AD4E4F"/>
    <w:rsid w:val="00B526F2"/>
    <w:rsid w:val="00C67873"/>
    <w:rsid w:val="00CB3BFE"/>
    <w:rsid w:val="00DF4CA3"/>
    <w:rsid w:val="00E01A92"/>
    <w:rsid w:val="00EA326F"/>
    <w:rsid w:val="00EF1BA9"/>
    <w:rsid w:val="00EF6708"/>
    <w:rsid w:val="00FA6F20"/>
    <w:rsid w:val="4BDECB11"/>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1AFCA5"/>
  <w15:chartTrackingRefBased/>
  <w15:docId w15:val="{8F131D3F-C55A-4C63-B9F7-0C92AE527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AA1"/>
  </w:style>
  <w:style w:type="paragraph" w:styleId="Heading1">
    <w:name w:val="heading 1"/>
    <w:basedOn w:val="Normal"/>
    <w:link w:val="Heading1Char"/>
    <w:uiPriority w:val="9"/>
    <w:qFormat/>
    <w:rsid w:val="00874AA1"/>
    <w:pPr>
      <w:keepNext/>
      <w:keepLines/>
      <w:contextualSpacing/>
      <w:outlineLvl w:val="0"/>
    </w:pPr>
    <w:rPr>
      <w:rFonts w:asciiTheme="majorHAnsi" w:eastAsiaTheme="majorEastAsia" w:hAnsiTheme="majorHAnsi" w:cstheme="majorBidi"/>
      <w:b/>
      <w:sz w:val="28"/>
      <w:szCs w:val="32"/>
    </w:rPr>
  </w:style>
  <w:style w:type="paragraph" w:styleId="Heading2">
    <w:name w:val="heading 2"/>
    <w:basedOn w:val="Normal"/>
    <w:link w:val="Heading2Char"/>
    <w:uiPriority w:val="9"/>
    <w:unhideWhenUsed/>
    <w:qFormat/>
    <w:rsid w:val="00874AA1"/>
    <w:pPr>
      <w:contextualSpacing/>
      <w:outlineLvl w:val="1"/>
    </w:pPr>
    <w:rPr>
      <w:rFonts w:eastAsiaTheme="majorEastAsia" w:cstheme="majorBidi"/>
      <w:b/>
      <w:sz w:val="26"/>
      <w:szCs w:val="26"/>
    </w:rPr>
  </w:style>
  <w:style w:type="paragraph" w:styleId="Heading3">
    <w:name w:val="heading 3"/>
    <w:basedOn w:val="Normal"/>
    <w:link w:val="Heading3Char"/>
    <w:uiPriority w:val="9"/>
    <w:unhideWhenUsed/>
    <w:qFormat/>
    <w:rsid w:val="00874AA1"/>
    <w:pPr>
      <w:contextualSpacing/>
      <w:outlineLvl w:val="2"/>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11"/>
    <w:rsid w:val="00874AA1"/>
    <w:pPr>
      <w:numPr>
        <w:numId w:val="4"/>
      </w:numPr>
      <w:ind w:left="720"/>
      <w:contextualSpacing/>
    </w:pPr>
    <w:rPr>
      <w:sz w:val="22"/>
    </w:rPr>
  </w:style>
  <w:style w:type="paragraph" w:styleId="Title">
    <w:name w:val="Title"/>
    <w:basedOn w:val="Normal"/>
    <w:next w:val="Normal"/>
    <w:link w:val="TitleChar"/>
    <w:uiPriority w:val="1"/>
    <w:qFormat/>
    <w:rsid w:val="00874AA1"/>
    <w:pPr>
      <w:spacing w:after="600" w:line="360" w:lineRule="auto"/>
      <w:contextualSpacing/>
      <w:jc w:val="center"/>
    </w:pPr>
    <w:rPr>
      <w:rFonts w:asciiTheme="majorHAnsi" w:eastAsiaTheme="majorEastAsia" w:hAnsiTheme="majorHAnsi" w:cstheme="majorBidi"/>
      <w:b/>
      <w:kern w:val="28"/>
      <w:sz w:val="28"/>
      <w:szCs w:val="56"/>
    </w:rPr>
  </w:style>
  <w:style w:type="character" w:customStyle="1" w:styleId="TitleChar">
    <w:name w:val="Title Char"/>
    <w:basedOn w:val="DefaultParagraphFont"/>
    <w:link w:val="Title"/>
    <w:uiPriority w:val="1"/>
    <w:rsid w:val="00874AA1"/>
    <w:rPr>
      <w:rFonts w:asciiTheme="majorHAnsi" w:eastAsiaTheme="majorEastAsia" w:hAnsiTheme="majorHAnsi" w:cstheme="majorBidi"/>
      <w:b/>
      <w:kern w:val="28"/>
      <w:sz w:val="28"/>
      <w:szCs w:val="56"/>
    </w:rPr>
  </w:style>
  <w:style w:type="character" w:customStyle="1" w:styleId="Heading1Char">
    <w:name w:val="Heading 1 Char"/>
    <w:basedOn w:val="DefaultParagraphFont"/>
    <w:link w:val="Heading1"/>
    <w:uiPriority w:val="9"/>
    <w:rsid w:val="00874AA1"/>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874AA1"/>
    <w:rPr>
      <w:rFonts w:eastAsiaTheme="majorEastAsia" w:cstheme="majorBidi"/>
      <w:b/>
      <w:sz w:val="26"/>
      <w:szCs w:val="26"/>
    </w:rPr>
  </w:style>
  <w:style w:type="character" w:customStyle="1" w:styleId="Heading3Char">
    <w:name w:val="Heading 3 Char"/>
    <w:basedOn w:val="DefaultParagraphFont"/>
    <w:link w:val="Heading3"/>
    <w:uiPriority w:val="9"/>
    <w:rsid w:val="00874AA1"/>
    <w:rPr>
      <w:rFonts w:eastAsiaTheme="majorEastAsia" w:cstheme="majorBidi"/>
      <w:b/>
      <w:i/>
      <w:sz w:val="24"/>
      <w:szCs w:val="24"/>
    </w:rPr>
  </w:style>
  <w:style w:type="paragraph" w:styleId="Header">
    <w:name w:val="header"/>
    <w:basedOn w:val="Normal"/>
    <w:link w:val="HeaderChar"/>
    <w:uiPriority w:val="99"/>
    <w:unhideWhenUsed/>
    <w:rsid w:val="00874A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4AA1"/>
  </w:style>
  <w:style w:type="paragraph" w:styleId="Footer">
    <w:name w:val="footer"/>
    <w:basedOn w:val="Normal"/>
    <w:link w:val="FooterChar"/>
    <w:uiPriority w:val="99"/>
    <w:unhideWhenUsed/>
    <w:rsid w:val="00874A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AA1"/>
  </w:style>
  <w:style w:type="character" w:styleId="PlaceholderText">
    <w:name w:val="Placeholder Text"/>
    <w:basedOn w:val="DefaultParagraphFont"/>
    <w:uiPriority w:val="99"/>
    <w:semiHidden/>
    <w:rsid w:val="00874AA1"/>
    <w:rPr>
      <w:color w:val="808080"/>
    </w:rPr>
  </w:style>
  <w:style w:type="paragraph" w:customStyle="1" w:styleId="Normal-Indented">
    <w:name w:val="Normal - Indented"/>
    <w:basedOn w:val="Normal"/>
    <w:uiPriority w:val="12"/>
    <w:qFormat/>
    <w:rsid w:val="00874A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637295">
      <w:bodyDiv w:val="1"/>
      <w:marLeft w:val="0"/>
      <w:marRight w:val="0"/>
      <w:marTop w:val="0"/>
      <w:marBottom w:val="0"/>
      <w:divBdr>
        <w:top w:val="none" w:sz="0" w:space="0" w:color="auto"/>
        <w:left w:val="none" w:sz="0" w:space="0" w:color="auto"/>
        <w:bottom w:val="none" w:sz="0" w:space="0" w:color="auto"/>
        <w:right w:val="none" w:sz="0" w:space="0" w:color="auto"/>
      </w:divBdr>
      <w:divsChild>
        <w:div w:id="1932425675">
          <w:marLeft w:val="0"/>
          <w:marRight w:val="0"/>
          <w:marTop w:val="150"/>
          <w:marBottom w:val="0"/>
          <w:divBdr>
            <w:top w:val="none" w:sz="0" w:space="0" w:color="auto"/>
            <w:left w:val="none" w:sz="0" w:space="0" w:color="auto"/>
            <w:bottom w:val="none" w:sz="0" w:space="0" w:color="auto"/>
            <w:right w:val="none" w:sz="0" w:space="0" w:color="auto"/>
          </w:divBdr>
          <w:divsChild>
            <w:div w:id="1285112139">
              <w:marLeft w:val="0"/>
              <w:marRight w:val="0"/>
              <w:marTop w:val="0"/>
              <w:marBottom w:val="0"/>
              <w:divBdr>
                <w:top w:val="none" w:sz="0" w:space="0" w:color="auto"/>
                <w:left w:val="none" w:sz="0" w:space="0" w:color="auto"/>
                <w:bottom w:val="none" w:sz="0" w:space="0" w:color="auto"/>
                <w:right w:val="none" w:sz="0" w:space="0" w:color="auto"/>
              </w:divBdr>
              <w:divsChild>
                <w:div w:id="1113981974">
                  <w:marLeft w:val="0"/>
                  <w:marRight w:val="0"/>
                  <w:marTop w:val="150"/>
                  <w:marBottom w:val="150"/>
                  <w:divBdr>
                    <w:top w:val="none" w:sz="0" w:space="0" w:color="auto"/>
                    <w:left w:val="none" w:sz="0" w:space="0" w:color="auto"/>
                    <w:bottom w:val="none" w:sz="0" w:space="0" w:color="auto"/>
                    <w:right w:val="none" w:sz="0" w:space="0" w:color="auto"/>
                  </w:divBdr>
                </w:div>
                <w:div w:id="790978108">
                  <w:marLeft w:val="0"/>
                  <w:marRight w:val="0"/>
                  <w:marTop w:val="150"/>
                  <w:marBottom w:val="150"/>
                  <w:divBdr>
                    <w:top w:val="none" w:sz="0" w:space="0" w:color="auto"/>
                    <w:left w:val="none" w:sz="0" w:space="0" w:color="auto"/>
                    <w:bottom w:val="none" w:sz="0" w:space="0" w:color="auto"/>
                    <w:right w:val="none" w:sz="0" w:space="0" w:color="auto"/>
                  </w:divBdr>
                  <w:divsChild>
                    <w:div w:id="1484925703">
                      <w:marLeft w:val="375"/>
                      <w:marRight w:val="0"/>
                      <w:marTop w:val="0"/>
                      <w:marBottom w:val="0"/>
                      <w:divBdr>
                        <w:top w:val="none" w:sz="0" w:space="0" w:color="auto"/>
                        <w:left w:val="none" w:sz="0" w:space="0" w:color="auto"/>
                        <w:bottom w:val="none" w:sz="0" w:space="0" w:color="auto"/>
                        <w:right w:val="none" w:sz="0" w:space="0" w:color="auto"/>
                      </w:divBdr>
                    </w:div>
                    <w:div w:id="856385132">
                      <w:marLeft w:val="375"/>
                      <w:marRight w:val="0"/>
                      <w:marTop w:val="0"/>
                      <w:marBottom w:val="0"/>
                      <w:divBdr>
                        <w:top w:val="none" w:sz="0" w:space="0" w:color="auto"/>
                        <w:left w:val="none" w:sz="0" w:space="0" w:color="auto"/>
                        <w:bottom w:val="none" w:sz="0" w:space="0" w:color="auto"/>
                        <w:right w:val="none" w:sz="0" w:space="0" w:color="auto"/>
                      </w:divBdr>
                    </w:div>
                    <w:div w:id="1869028136">
                      <w:marLeft w:val="375"/>
                      <w:marRight w:val="0"/>
                      <w:marTop w:val="0"/>
                      <w:marBottom w:val="0"/>
                      <w:divBdr>
                        <w:top w:val="none" w:sz="0" w:space="0" w:color="auto"/>
                        <w:left w:val="none" w:sz="0" w:space="0" w:color="auto"/>
                        <w:bottom w:val="none" w:sz="0" w:space="0" w:color="auto"/>
                        <w:right w:val="none" w:sz="0" w:space="0" w:color="auto"/>
                      </w:divBdr>
                    </w:div>
                    <w:div w:id="1688404620">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6401">
          <w:marLeft w:val="0"/>
          <w:marRight w:val="0"/>
          <w:marTop w:val="150"/>
          <w:marBottom w:val="0"/>
          <w:divBdr>
            <w:top w:val="none" w:sz="0" w:space="0" w:color="auto"/>
            <w:left w:val="none" w:sz="0" w:space="0" w:color="auto"/>
            <w:bottom w:val="none" w:sz="0" w:space="0" w:color="auto"/>
            <w:right w:val="none" w:sz="0" w:space="0" w:color="auto"/>
          </w:divBdr>
          <w:divsChild>
            <w:div w:id="1805345532">
              <w:marLeft w:val="0"/>
              <w:marRight w:val="0"/>
              <w:marTop w:val="0"/>
              <w:marBottom w:val="0"/>
              <w:divBdr>
                <w:top w:val="none" w:sz="0" w:space="0" w:color="auto"/>
                <w:left w:val="none" w:sz="0" w:space="0" w:color="auto"/>
                <w:bottom w:val="none" w:sz="0" w:space="0" w:color="auto"/>
                <w:right w:val="none" w:sz="0" w:space="0" w:color="auto"/>
              </w:divBdr>
              <w:divsChild>
                <w:div w:id="367922739">
                  <w:marLeft w:val="0"/>
                  <w:marRight w:val="0"/>
                  <w:marTop w:val="0"/>
                  <w:marBottom w:val="0"/>
                  <w:divBdr>
                    <w:top w:val="none" w:sz="0" w:space="0" w:color="auto"/>
                    <w:left w:val="none" w:sz="0" w:space="0" w:color="auto"/>
                    <w:bottom w:val="none" w:sz="0" w:space="0" w:color="auto"/>
                    <w:right w:val="none" w:sz="0" w:space="0" w:color="auto"/>
                  </w:divBdr>
                </w:div>
                <w:div w:id="740372221">
                  <w:marLeft w:val="0"/>
                  <w:marRight w:val="0"/>
                  <w:marTop w:val="150"/>
                  <w:marBottom w:val="150"/>
                  <w:divBdr>
                    <w:top w:val="none" w:sz="0" w:space="0" w:color="auto"/>
                    <w:left w:val="none" w:sz="0" w:space="0" w:color="auto"/>
                    <w:bottom w:val="none" w:sz="0" w:space="0" w:color="auto"/>
                    <w:right w:val="none" w:sz="0" w:space="0" w:color="auto"/>
                  </w:divBdr>
                  <w:divsChild>
                    <w:div w:id="1061824573">
                      <w:marLeft w:val="0"/>
                      <w:marRight w:val="0"/>
                      <w:marTop w:val="0"/>
                      <w:marBottom w:val="0"/>
                      <w:divBdr>
                        <w:top w:val="none" w:sz="0" w:space="0" w:color="auto"/>
                        <w:left w:val="none" w:sz="0" w:space="0" w:color="auto"/>
                        <w:bottom w:val="none" w:sz="0" w:space="0" w:color="auto"/>
                        <w:right w:val="none" w:sz="0" w:space="0" w:color="auto"/>
                      </w:divBdr>
                    </w:div>
                    <w:div w:id="1129469313">
                      <w:marLeft w:val="0"/>
                      <w:marRight w:val="0"/>
                      <w:marTop w:val="0"/>
                      <w:marBottom w:val="0"/>
                      <w:divBdr>
                        <w:top w:val="none" w:sz="0" w:space="0" w:color="auto"/>
                        <w:left w:val="none" w:sz="0" w:space="0" w:color="auto"/>
                        <w:bottom w:val="none" w:sz="0" w:space="0" w:color="auto"/>
                        <w:right w:val="none" w:sz="0" w:space="0" w:color="auto"/>
                      </w:divBdr>
                    </w:div>
                    <w:div w:id="1308901959">
                      <w:marLeft w:val="0"/>
                      <w:marRight w:val="0"/>
                      <w:marTop w:val="0"/>
                      <w:marBottom w:val="0"/>
                      <w:divBdr>
                        <w:top w:val="none" w:sz="0" w:space="0" w:color="auto"/>
                        <w:left w:val="none" w:sz="0" w:space="0" w:color="auto"/>
                        <w:bottom w:val="none" w:sz="0" w:space="0" w:color="auto"/>
                        <w:right w:val="none" w:sz="0" w:space="0" w:color="auto"/>
                      </w:divBdr>
                    </w:div>
                    <w:div w:id="900292403">
                      <w:marLeft w:val="0"/>
                      <w:marRight w:val="0"/>
                      <w:marTop w:val="0"/>
                      <w:marBottom w:val="0"/>
                      <w:divBdr>
                        <w:top w:val="none" w:sz="0" w:space="0" w:color="auto"/>
                        <w:left w:val="none" w:sz="0" w:space="0" w:color="auto"/>
                        <w:bottom w:val="none" w:sz="0" w:space="0" w:color="auto"/>
                        <w:right w:val="none" w:sz="0" w:space="0" w:color="auto"/>
                      </w:divBdr>
                    </w:div>
                    <w:div w:id="1133406870">
                      <w:marLeft w:val="0"/>
                      <w:marRight w:val="0"/>
                      <w:marTop w:val="0"/>
                      <w:marBottom w:val="0"/>
                      <w:divBdr>
                        <w:top w:val="none" w:sz="0" w:space="0" w:color="auto"/>
                        <w:left w:val="none" w:sz="0" w:space="0" w:color="auto"/>
                        <w:bottom w:val="none" w:sz="0" w:space="0" w:color="auto"/>
                        <w:right w:val="none" w:sz="0" w:space="0" w:color="auto"/>
                      </w:divBdr>
                    </w:div>
                  </w:divsChild>
                </w:div>
                <w:div w:id="862204224">
                  <w:marLeft w:val="0"/>
                  <w:marRight w:val="0"/>
                  <w:marTop w:val="150"/>
                  <w:marBottom w:val="150"/>
                  <w:divBdr>
                    <w:top w:val="none" w:sz="0" w:space="0" w:color="auto"/>
                    <w:left w:val="none" w:sz="0" w:space="0" w:color="auto"/>
                    <w:bottom w:val="none" w:sz="0" w:space="0" w:color="auto"/>
                    <w:right w:val="none" w:sz="0" w:space="0" w:color="auto"/>
                  </w:divBdr>
                  <w:divsChild>
                    <w:div w:id="1172715958">
                      <w:marLeft w:val="375"/>
                      <w:marRight w:val="0"/>
                      <w:marTop w:val="0"/>
                      <w:marBottom w:val="0"/>
                      <w:divBdr>
                        <w:top w:val="none" w:sz="0" w:space="0" w:color="auto"/>
                        <w:left w:val="none" w:sz="0" w:space="0" w:color="auto"/>
                        <w:bottom w:val="none" w:sz="0" w:space="0" w:color="auto"/>
                        <w:right w:val="none" w:sz="0" w:space="0" w:color="auto"/>
                      </w:divBdr>
                    </w:div>
                    <w:div w:id="343899018">
                      <w:marLeft w:val="375"/>
                      <w:marRight w:val="0"/>
                      <w:marTop w:val="0"/>
                      <w:marBottom w:val="0"/>
                      <w:divBdr>
                        <w:top w:val="none" w:sz="0" w:space="0" w:color="auto"/>
                        <w:left w:val="none" w:sz="0" w:space="0" w:color="auto"/>
                        <w:bottom w:val="none" w:sz="0" w:space="0" w:color="auto"/>
                        <w:right w:val="none" w:sz="0" w:space="0" w:color="auto"/>
                      </w:divBdr>
                    </w:div>
                    <w:div w:id="60759868">
                      <w:marLeft w:val="375"/>
                      <w:marRight w:val="0"/>
                      <w:marTop w:val="0"/>
                      <w:marBottom w:val="0"/>
                      <w:divBdr>
                        <w:top w:val="none" w:sz="0" w:space="0" w:color="auto"/>
                        <w:left w:val="none" w:sz="0" w:space="0" w:color="auto"/>
                        <w:bottom w:val="none" w:sz="0" w:space="0" w:color="auto"/>
                        <w:right w:val="none" w:sz="0" w:space="0" w:color="auto"/>
                      </w:divBdr>
                    </w:div>
                    <w:div w:id="1142162483">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7699">
          <w:marLeft w:val="0"/>
          <w:marRight w:val="0"/>
          <w:marTop w:val="150"/>
          <w:marBottom w:val="0"/>
          <w:divBdr>
            <w:top w:val="none" w:sz="0" w:space="0" w:color="auto"/>
            <w:left w:val="none" w:sz="0" w:space="0" w:color="auto"/>
            <w:bottom w:val="none" w:sz="0" w:space="0" w:color="auto"/>
            <w:right w:val="none" w:sz="0" w:space="0" w:color="auto"/>
          </w:divBdr>
          <w:divsChild>
            <w:div w:id="128473332">
              <w:marLeft w:val="0"/>
              <w:marRight w:val="0"/>
              <w:marTop w:val="0"/>
              <w:marBottom w:val="0"/>
              <w:divBdr>
                <w:top w:val="none" w:sz="0" w:space="0" w:color="auto"/>
                <w:left w:val="none" w:sz="0" w:space="0" w:color="auto"/>
                <w:bottom w:val="none" w:sz="0" w:space="0" w:color="auto"/>
                <w:right w:val="none" w:sz="0" w:space="0" w:color="auto"/>
              </w:divBdr>
              <w:divsChild>
                <w:div w:id="1419868740">
                  <w:marLeft w:val="0"/>
                  <w:marRight w:val="0"/>
                  <w:marTop w:val="0"/>
                  <w:marBottom w:val="0"/>
                  <w:divBdr>
                    <w:top w:val="none" w:sz="0" w:space="0" w:color="auto"/>
                    <w:left w:val="none" w:sz="0" w:space="0" w:color="auto"/>
                    <w:bottom w:val="none" w:sz="0" w:space="0" w:color="auto"/>
                    <w:right w:val="none" w:sz="0" w:space="0" w:color="auto"/>
                  </w:divBdr>
                </w:div>
                <w:div w:id="611471581">
                  <w:marLeft w:val="0"/>
                  <w:marRight w:val="0"/>
                  <w:marTop w:val="150"/>
                  <w:marBottom w:val="150"/>
                  <w:divBdr>
                    <w:top w:val="none" w:sz="0" w:space="0" w:color="auto"/>
                    <w:left w:val="none" w:sz="0" w:space="0" w:color="auto"/>
                    <w:bottom w:val="none" w:sz="0" w:space="0" w:color="auto"/>
                    <w:right w:val="none" w:sz="0" w:space="0" w:color="auto"/>
                  </w:divBdr>
                </w:div>
                <w:div w:id="87313630">
                  <w:marLeft w:val="0"/>
                  <w:marRight w:val="0"/>
                  <w:marTop w:val="150"/>
                  <w:marBottom w:val="150"/>
                  <w:divBdr>
                    <w:top w:val="none" w:sz="0" w:space="0" w:color="auto"/>
                    <w:left w:val="none" w:sz="0" w:space="0" w:color="auto"/>
                    <w:bottom w:val="none" w:sz="0" w:space="0" w:color="auto"/>
                    <w:right w:val="none" w:sz="0" w:space="0" w:color="auto"/>
                  </w:divBdr>
                  <w:divsChild>
                    <w:div w:id="1343167103">
                      <w:marLeft w:val="375"/>
                      <w:marRight w:val="0"/>
                      <w:marTop w:val="0"/>
                      <w:marBottom w:val="0"/>
                      <w:divBdr>
                        <w:top w:val="none" w:sz="0" w:space="0" w:color="auto"/>
                        <w:left w:val="none" w:sz="0" w:space="0" w:color="auto"/>
                        <w:bottom w:val="none" w:sz="0" w:space="0" w:color="auto"/>
                        <w:right w:val="none" w:sz="0" w:space="0" w:color="auto"/>
                      </w:divBdr>
                    </w:div>
                    <w:div w:id="285042698">
                      <w:marLeft w:val="375"/>
                      <w:marRight w:val="0"/>
                      <w:marTop w:val="0"/>
                      <w:marBottom w:val="0"/>
                      <w:divBdr>
                        <w:top w:val="none" w:sz="0" w:space="0" w:color="auto"/>
                        <w:left w:val="none" w:sz="0" w:space="0" w:color="auto"/>
                        <w:bottom w:val="none" w:sz="0" w:space="0" w:color="auto"/>
                        <w:right w:val="none" w:sz="0" w:space="0" w:color="auto"/>
                      </w:divBdr>
                    </w:div>
                    <w:div w:id="1542665992">
                      <w:marLeft w:val="375"/>
                      <w:marRight w:val="0"/>
                      <w:marTop w:val="0"/>
                      <w:marBottom w:val="0"/>
                      <w:divBdr>
                        <w:top w:val="none" w:sz="0" w:space="0" w:color="auto"/>
                        <w:left w:val="none" w:sz="0" w:space="0" w:color="auto"/>
                        <w:bottom w:val="none" w:sz="0" w:space="0" w:color="auto"/>
                        <w:right w:val="none" w:sz="0" w:space="0" w:color="auto"/>
                      </w:divBdr>
                    </w:div>
                    <w:div w:id="1251279602">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34646">
          <w:marLeft w:val="0"/>
          <w:marRight w:val="0"/>
          <w:marTop w:val="150"/>
          <w:marBottom w:val="0"/>
          <w:divBdr>
            <w:top w:val="none" w:sz="0" w:space="0" w:color="auto"/>
            <w:left w:val="none" w:sz="0" w:space="0" w:color="auto"/>
            <w:bottom w:val="none" w:sz="0" w:space="0" w:color="auto"/>
            <w:right w:val="none" w:sz="0" w:space="0" w:color="auto"/>
          </w:divBdr>
          <w:divsChild>
            <w:div w:id="698971984">
              <w:marLeft w:val="0"/>
              <w:marRight w:val="0"/>
              <w:marTop w:val="0"/>
              <w:marBottom w:val="0"/>
              <w:divBdr>
                <w:top w:val="none" w:sz="0" w:space="0" w:color="auto"/>
                <w:left w:val="none" w:sz="0" w:space="0" w:color="auto"/>
                <w:bottom w:val="none" w:sz="0" w:space="0" w:color="auto"/>
                <w:right w:val="none" w:sz="0" w:space="0" w:color="auto"/>
              </w:divBdr>
              <w:divsChild>
                <w:div w:id="737441612">
                  <w:marLeft w:val="0"/>
                  <w:marRight w:val="0"/>
                  <w:marTop w:val="0"/>
                  <w:marBottom w:val="0"/>
                  <w:divBdr>
                    <w:top w:val="none" w:sz="0" w:space="0" w:color="auto"/>
                    <w:left w:val="none" w:sz="0" w:space="0" w:color="auto"/>
                    <w:bottom w:val="none" w:sz="0" w:space="0" w:color="auto"/>
                    <w:right w:val="none" w:sz="0" w:space="0" w:color="auto"/>
                  </w:divBdr>
                </w:div>
                <w:div w:id="1426266619">
                  <w:marLeft w:val="0"/>
                  <w:marRight w:val="0"/>
                  <w:marTop w:val="150"/>
                  <w:marBottom w:val="150"/>
                  <w:divBdr>
                    <w:top w:val="none" w:sz="0" w:space="0" w:color="auto"/>
                    <w:left w:val="none" w:sz="0" w:space="0" w:color="auto"/>
                    <w:bottom w:val="none" w:sz="0" w:space="0" w:color="auto"/>
                    <w:right w:val="none" w:sz="0" w:space="0" w:color="auto"/>
                  </w:divBdr>
                </w:div>
                <w:div w:id="1632436502">
                  <w:marLeft w:val="0"/>
                  <w:marRight w:val="0"/>
                  <w:marTop w:val="150"/>
                  <w:marBottom w:val="150"/>
                  <w:divBdr>
                    <w:top w:val="none" w:sz="0" w:space="0" w:color="auto"/>
                    <w:left w:val="none" w:sz="0" w:space="0" w:color="auto"/>
                    <w:bottom w:val="none" w:sz="0" w:space="0" w:color="auto"/>
                    <w:right w:val="none" w:sz="0" w:space="0" w:color="auto"/>
                  </w:divBdr>
                  <w:divsChild>
                    <w:div w:id="823811168">
                      <w:marLeft w:val="375"/>
                      <w:marRight w:val="0"/>
                      <w:marTop w:val="0"/>
                      <w:marBottom w:val="0"/>
                      <w:divBdr>
                        <w:top w:val="none" w:sz="0" w:space="0" w:color="auto"/>
                        <w:left w:val="none" w:sz="0" w:space="0" w:color="auto"/>
                        <w:bottom w:val="none" w:sz="0" w:space="0" w:color="auto"/>
                        <w:right w:val="none" w:sz="0" w:space="0" w:color="auto"/>
                      </w:divBdr>
                    </w:div>
                    <w:div w:id="71585184">
                      <w:marLeft w:val="375"/>
                      <w:marRight w:val="0"/>
                      <w:marTop w:val="0"/>
                      <w:marBottom w:val="0"/>
                      <w:divBdr>
                        <w:top w:val="none" w:sz="0" w:space="0" w:color="auto"/>
                        <w:left w:val="none" w:sz="0" w:space="0" w:color="auto"/>
                        <w:bottom w:val="none" w:sz="0" w:space="0" w:color="auto"/>
                        <w:right w:val="none" w:sz="0" w:space="0" w:color="auto"/>
                      </w:divBdr>
                    </w:div>
                    <w:div w:id="545025538">
                      <w:marLeft w:val="375"/>
                      <w:marRight w:val="0"/>
                      <w:marTop w:val="0"/>
                      <w:marBottom w:val="0"/>
                      <w:divBdr>
                        <w:top w:val="none" w:sz="0" w:space="0" w:color="auto"/>
                        <w:left w:val="none" w:sz="0" w:space="0" w:color="auto"/>
                        <w:bottom w:val="none" w:sz="0" w:space="0" w:color="auto"/>
                        <w:right w:val="none" w:sz="0" w:space="0" w:color="auto"/>
                      </w:divBdr>
                    </w:div>
                    <w:div w:id="1671175936">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153566">
          <w:marLeft w:val="0"/>
          <w:marRight w:val="0"/>
          <w:marTop w:val="150"/>
          <w:marBottom w:val="0"/>
          <w:divBdr>
            <w:top w:val="none" w:sz="0" w:space="0" w:color="auto"/>
            <w:left w:val="none" w:sz="0" w:space="0" w:color="auto"/>
            <w:bottom w:val="none" w:sz="0" w:space="0" w:color="auto"/>
            <w:right w:val="none" w:sz="0" w:space="0" w:color="auto"/>
          </w:divBdr>
          <w:divsChild>
            <w:div w:id="462844134">
              <w:marLeft w:val="0"/>
              <w:marRight w:val="0"/>
              <w:marTop w:val="0"/>
              <w:marBottom w:val="0"/>
              <w:divBdr>
                <w:top w:val="none" w:sz="0" w:space="0" w:color="auto"/>
                <w:left w:val="none" w:sz="0" w:space="0" w:color="auto"/>
                <w:bottom w:val="none" w:sz="0" w:space="0" w:color="auto"/>
                <w:right w:val="none" w:sz="0" w:space="0" w:color="auto"/>
              </w:divBdr>
              <w:divsChild>
                <w:div w:id="1211071859">
                  <w:marLeft w:val="0"/>
                  <w:marRight w:val="0"/>
                  <w:marTop w:val="0"/>
                  <w:marBottom w:val="0"/>
                  <w:divBdr>
                    <w:top w:val="none" w:sz="0" w:space="0" w:color="auto"/>
                    <w:left w:val="none" w:sz="0" w:space="0" w:color="auto"/>
                    <w:bottom w:val="none" w:sz="0" w:space="0" w:color="auto"/>
                    <w:right w:val="none" w:sz="0" w:space="0" w:color="auto"/>
                  </w:divBdr>
                </w:div>
                <w:div w:id="2093816445">
                  <w:marLeft w:val="0"/>
                  <w:marRight w:val="0"/>
                  <w:marTop w:val="150"/>
                  <w:marBottom w:val="150"/>
                  <w:divBdr>
                    <w:top w:val="none" w:sz="0" w:space="0" w:color="auto"/>
                    <w:left w:val="none" w:sz="0" w:space="0" w:color="auto"/>
                    <w:bottom w:val="none" w:sz="0" w:space="0" w:color="auto"/>
                    <w:right w:val="none" w:sz="0" w:space="0" w:color="auto"/>
                  </w:divBdr>
                  <w:divsChild>
                    <w:div w:id="1666324621">
                      <w:marLeft w:val="0"/>
                      <w:marRight w:val="0"/>
                      <w:marTop w:val="0"/>
                      <w:marBottom w:val="0"/>
                      <w:divBdr>
                        <w:top w:val="none" w:sz="0" w:space="0" w:color="auto"/>
                        <w:left w:val="none" w:sz="0" w:space="0" w:color="auto"/>
                        <w:bottom w:val="none" w:sz="0" w:space="0" w:color="auto"/>
                        <w:right w:val="none" w:sz="0" w:space="0" w:color="auto"/>
                      </w:divBdr>
                    </w:div>
                    <w:div w:id="2023777953">
                      <w:marLeft w:val="0"/>
                      <w:marRight w:val="0"/>
                      <w:marTop w:val="0"/>
                      <w:marBottom w:val="0"/>
                      <w:divBdr>
                        <w:top w:val="none" w:sz="0" w:space="0" w:color="auto"/>
                        <w:left w:val="none" w:sz="0" w:space="0" w:color="auto"/>
                        <w:bottom w:val="none" w:sz="0" w:space="0" w:color="auto"/>
                        <w:right w:val="none" w:sz="0" w:space="0" w:color="auto"/>
                      </w:divBdr>
                    </w:div>
                    <w:div w:id="1487433675">
                      <w:marLeft w:val="0"/>
                      <w:marRight w:val="0"/>
                      <w:marTop w:val="0"/>
                      <w:marBottom w:val="0"/>
                      <w:divBdr>
                        <w:top w:val="none" w:sz="0" w:space="0" w:color="auto"/>
                        <w:left w:val="none" w:sz="0" w:space="0" w:color="auto"/>
                        <w:bottom w:val="none" w:sz="0" w:space="0" w:color="auto"/>
                        <w:right w:val="none" w:sz="0" w:space="0" w:color="auto"/>
                      </w:divBdr>
                    </w:div>
                    <w:div w:id="1901866918">
                      <w:marLeft w:val="0"/>
                      <w:marRight w:val="0"/>
                      <w:marTop w:val="0"/>
                      <w:marBottom w:val="0"/>
                      <w:divBdr>
                        <w:top w:val="none" w:sz="0" w:space="0" w:color="auto"/>
                        <w:left w:val="none" w:sz="0" w:space="0" w:color="auto"/>
                        <w:bottom w:val="none" w:sz="0" w:space="0" w:color="auto"/>
                        <w:right w:val="none" w:sz="0" w:space="0" w:color="auto"/>
                      </w:divBdr>
                    </w:div>
                    <w:div w:id="312952980">
                      <w:marLeft w:val="0"/>
                      <w:marRight w:val="0"/>
                      <w:marTop w:val="0"/>
                      <w:marBottom w:val="0"/>
                      <w:divBdr>
                        <w:top w:val="none" w:sz="0" w:space="0" w:color="auto"/>
                        <w:left w:val="none" w:sz="0" w:space="0" w:color="auto"/>
                        <w:bottom w:val="none" w:sz="0" w:space="0" w:color="auto"/>
                        <w:right w:val="none" w:sz="0" w:space="0" w:color="auto"/>
                      </w:divBdr>
                    </w:div>
                    <w:div w:id="2033995590">
                      <w:marLeft w:val="0"/>
                      <w:marRight w:val="0"/>
                      <w:marTop w:val="0"/>
                      <w:marBottom w:val="0"/>
                      <w:divBdr>
                        <w:top w:val="none" w:sz="0" w:space="0" w:color="auto"/>
                        <w:left w:val="none" w:sz="0" w:space="0" w:color="auto"/>
                        <w:bottom w:val="none" w:sz="0" w:space="0" w:color="auto"/>
                        <w:right w:val="none" w:sz="0" w:space="0" w:color="auto"/>
                      </w:divBdr>
                    </w:div>
                    <w:div w:id="1523321211">
                      <w:marLeft w:val="0"/>
                      <w:marRight w:val="0"/>
                      <w:marTop w:val="0"/>
                      <w:marBottom w:val="0"/>
                      <w:divBdr>
                        <w:top w:val="none" w:sz="0" w:space="0" w:color="auto"/>
                        <w:left w:val="none" w:sz="0" w:space="0" w:color="auto"/>
                        <w:bottom w:val="none" w:sz="0" w:space="0" w:color="auto"/>
                        <w:right w:val="none" w:sz="0" w:space="0" w:color="auto"/>
                      </w:divBdr>
                    </w:div>
                    <w:div w:id="729688779">
                      <w:marLeft w:val="0"/>
                      <w:marRight w:val="0"/>
                      <w:marTop w:val="0"/>
                      <w:marBottom w:val="0"/>
                      <w:divBdr>
                        <w:top w:val="none" w:sz="0" w:space="0" w:color="auto"/>
                        <w:left w:val="none" w:sz="0" w:space="0" w:color="auto"/>
                        <w:bottom w:val="none" w:sz="0" w:space="0" w:color="auto"/>
                        <w:right w:val="none" w:sz="0" w:space="0" w:color="auto"/>
                      </w:divBdr>
                    </w:div>
                    <w:div w:id="976254642">
                      <w:marLeft w:val="0"/>
                      <w:marRight w:val="0"/>
                      <w:marTop w:val="0"/>
                      <w:marBottom w:val="0"/>
                      <w:divBdr>
                        <w:top w:val="none" w:sz="0" w:space="0" w:color="auto"/>
                        <w:left w:val="none" w:sz="0" w:space="0" w:color="auto"/>
                        <w:bottom w:val="none" w:sz="0" w:space="0" w:color="auto"/>
                        <w:right w:val="none" w:sz="0" w:space="0" w:color="auto"/>
                      </w:divBdr>
                    </w:div>
                    <w:div w:id="791174968">
                      <w:marLeft w:val="0"/>
                      <w:marRight w:val="0"/>
                      <w:marTop w:val="0"/>
                      <w:marBottom w:val="0"/>
                      <w:divBdr>
                        <w:top w:val="none" w:sz="0" w:space="0" w:color="auto"/>
                        <w:left w:val="none" w:sz="0" w:space="0" w:color="auto"/>
                        <w:bottom w:val="none" w:sz="0" w:space="0" w:color="auto"/>
                        <w:right w:val="none" w:sz="0" w:space="0" w:color="auto"/>
                      </w:divBdr>
                    </w:div>
                  </w:divsChild>
                </w:div>
                <w:div w:id="1099136973">
                  <w:marLeft w:val="0"/>
                  <w:marRight w:val="0"/>
                  <w:marTop w:val="150"/>
                  <w:marBottom w:val="150"/>
                  <w:divBdr>
                    <w:top w:val="none" w:sz="0" w:space="0" w:color="auto"/>
                    <w:left w:val="none" w:sz="0" w:space="0" w:color="auto"/>
                    <w:bottom w:val="none" w:sz="0" w:space="0" w:color="auto"/>
                    <w:right w:val="none" w:sz="0" w:space="0" w:color="auto"/>
                  </w:divBdr>
                  <w:divsChild>
                    <w:div w:id="1190071059">
                      <w:marLeft w:val="375"/>
                      <w:marRight w:val="0"/>
                      <w:marTop w:val="0"/>
                      <w:marBottom w:val="0"/>
                      <w:divBdr>
                        <w:top w:val="none" w:sz="0" w:space="0" w:color="auto"/>
                        <w:left w:val="none" w:sz="0" w:space="0" w:color="auto"/>
                        <w:bottom w:val="none" w:sz="0" w:space="0" w:color="auto"/>
                        <w:right w:val="none" w:sz="0" w:space="0" w:color="auto"/>
                      </w:divBdr>
                    </w:div>
                    <w:div w:id="1454598495">
                      <w:marLeft w:val="375"/>
                      <w:marRight w:val="0"/>
                      <w:marTop w:val="0"/>
                      <w:marBottom w:val="0"/>
                      <w:divBdr>
                        <w:top w:val="none" w:sz="0" w:space="0" w:color="auto"/>
                        <w:left w:val="none" w:sz="0" w:space="0" w:color="auto"/>
                        <w:bottom w:val="none" w:sz="0" w:space="0" w:color="auto"/>
                        <w:right w:val="none" w:sz="0" w:space="0" w:color="auto"/>
                      </w:divBdr>
                    </w:div>
                    <w:div w:id="411633262">
                      <w:marLeft w:val="375"/>
                      <w:marRight w:val="0"/>
                      <w:marTop w:val="0"/>
                      <w:marBottom w:val="0"/>
                      <w:divBdr>
                        <w:top w:val="none" w:sz="0" w:space="0" w:color="auto"/>
                        <w:left w:val="none" w:sz="0" w:space="0" w:color="auto"/>
                        <w:bottom w:val="none" w:sz="0" w:space="0" w:color="auto"/>
                        <w:right w:val="none" w:sz="0" w:space="0" w:color="auto"/>
                      </w:divBdr>
                    </w:div>
                    <w:div w:id="706297875">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952711">
          <w:marLeft w:val="0"/>
          <w:marRight w:val="0"/>
          <w:marTop w:val="150"/>
          <w:marBottom w:val="0"/>
          <w:divBdr>
            <w:top w:val="none" w:sz="0" w:space="0" w:color="auto"/>
            <w:left w:val="none" w:sz="0" w:space="0" w:color="auto"/>
            <w:bottom w:val="none" w:sz="0" w:space="0" w:color="auto"/>
            <w:right w:val="none" w:sz="0" w:space="0" w:color="auto"/>
          </w:divBdr>
          <w:divsChild>
            <w:div w:id="1087579452">
              <w:marLeft w:val="0"/>
              <w:marRight w:val="0"/>
              <w:marTop w:val="0"/>
              <w:marBottom w:val="0"/>
              <w:divBdr>
                <w:top w:val="none" w:sz="0" w:space="0" w:color="auto"/>
                <w:left w:val="none" w:sz="0" w:space="0" w:color="auto"/>
                <w:bottom w:val="none" w:sz="0" w:space="0" w:color="auto"/>
                <w:right w:val="none" w:sz="0" w:space="0" w:color="auto"/>
              </w:divBdr>
              <w:divsChild>
                <w:div w:id="964847928">
                  <w:marLeft w:val="0"/>
                  <w:marRight w:val="0"/>
                  <w:marTop w:val="0"/>
                  <w:marBottom w:val="0"/>
                  <w:divBdr>
                    <w:top w:val="none" w:sz="0" w:space="0" w:color="auto"/>
                    <w:left w:val="none" w:sz="0" w:space="0" w:color="auto"/>
                    <w:bottom w:val="none" w:sz="0" w:space="0" w:color="auto"/>
                    <w:right w:val="none" w:sz="0" w:space="0" w:color="auto"/>
                  </w:divBdr>
                </w:div>
                <w:div w:id="733167150">
                  <w:marLeft w:val="0"/>
                  <w:marRight w:val="0"/>
                  <w:marTop w:val="150"/>
                  <w:marBottom w:val="150"/>
                  <w:divBdr>
                    <w:top w:val="none" w:sz="0" w:space="0" w:color="auto"/>
                    <w:left w:val="none" w:sz="0" w:space="0" w:color="auto"/>
                    <w:bottom w:val="none" w:sz="0" w:space="0" w:color="auto"/>
                    <w:right w:val="none" w:sz="0" w:space="0" w:color="auto"/>
                  </w:divBdr>
                </w:div>
                <w:div w:id="971983702">
                  <w:marLeft w:val="0"/>
                  <w:marRight w:val="0"/>
                  <w:marTop w:val="150"/>
                  <w:marBottom w:val="150"/>
                  <w:divBdr>
                    <w:top w:val="none" w:sz="0" w:space="0" w:color="auto"/>
                    <w:left w:val="none" w:sz="0" w:space="0" w:color="auto"/>
                    <w:bottom w:val="none" w:sz="0" w:space="0" w:color="auto"/>
                    <w:right w:val="none" w:sz="0" w:space="0" w:color="auto"/>
                  </w:divBdr>
                  <w:divsChild>
                    <w:div w:id="204417765">
                      <w:marLeft w:val="375"/>
                      <w:marRight w:val="0"/>
                      <w:marTop w:val="0"/>
                      <w:marBottom w:val="0"/>
                      <w:divBdr>
                        <w:top w:val="none" w:sz="0" w:space="0" w:color="auto"/>
                        <w:left w:val="none" w:sz="0" w:space="0" w:color="auto"/>
                        <w:bottom w:val="none" w:sz="0" w:space="0" w:color="auto"/>
                        <w:right w:val="none" w:sz="0" w:space="0" w:color="auto"/>
                      </w:divBdr>
                    </w:div>
                    <w:div w:id="368650485">
                      <w:marLeft w:val="375"/>
                      <w:marRight w:val="0"/>
                      <w:marTop w:val="0"/>
                      <w:marBottom w:val="0"/>
                      <w:divBdr>
                        <w:top w:val="none" w:sz="0" w:space="0" w:color="auto"/>
                        <w:left w:val="none" w:sz="0" w:space="0" w:color="auto"/>
                        <w:bottom w:val="none" w:sz="0" w:space="0" w:color="auto"/>
                        <w:right w:val="none" w:sz="0" w:space="0" w:color="auto"/>
                      </w:divBdr>
                    </w:div>
                    <w:div w:id="1392927224">
                      <w:marLeft w:val="375"/>
                      <w:marRight w:val="0"/>
                      <w:marTop w:val="0"/>
                      <w:marBottom w:val="0"/>
                      <w:divBdr>
                        <w:top w:val="none" w:sz="0" w:space="0" w:color="auto"/>
                        <w:left w:val="none" w:sz="0" w:space="0" w:color="auto"/>
                        <w:bottom w:val="none" w:sz="0" w:space="0" w:color="auto"/>
                        <w:right w:val="none" w:sz="0" w:space="0" w:color="auto"/>
                      </w:divBdr>
                    </w:div>
                    <w:div w:id="313800849">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505664">
          <w:marLeft w:val="0"/>
          <w:marRight w:val="0"/>
          <w:marTop w:val="150"/>
          <w:marBottom w:val="0"/>
          <w:divBdr>
            <w:top w:val="none" w:sz="0" w:space="0" w:color="auto"/>
            <w:left w:val="none" w:sz="0" w:space="0" w:color="auto"/>
            <w:bottom w:val="none" w:sz="0" w:space="0" w:color="auto"/>
            <w:right w:val="none" w:sz="0" w:space="0" w:color="auto"/>
          </w:divBdr>
          <w:divsChild>
            <w:div w:id="1139691862">
              <w:marLeft w:val="0"/>
              <w:marRight w:val="0"/>
              <w:marTop w:val="0"/>
              <w:marBottom w:val="0"/>
              <w:divBdr>
                <w:top w:val="none" w:sz="0" w:space="0" w:color="auto"/>
                <w:left w:val="none" w:sz="0" w:space="0" w:color="auto"/>
                <w:bottom w:val="none" w:sz="0" w:space="0" w:color="auto"/>
                <w:right w:val="none" w:sz="0" w:space="0" w:color="auto"/>
              </w:divBdr>
              <w:divsChild>
                <w:div w:id="293487829">
                  <w:marLeft w:val="0"/>
                  <w:marRight w:val="0"/>
                  <w:marTop w:val="0"/>
                  <w:marBottom w:val="0"/>
                  <w:divBdr>
                    <w:top w:val="none" w:sz="0" w:space="0" w:color="auto"/>
                    <w:left w:val="none" w:sz="0" w:space="0" w:color="auto"/>
                    <w:bottom w:val="none" w:sz="0" w:space="0" w:color="auto"/>
                    <w:right w:val="none" w:sz="0" w:space="0" w:color="auto"/>
                  </w:divBdr>
                </w:div>
                <w:div w:id="1236430598">
                  <w:marLeft w:val="0"/>
                  <w:marRight w:val="0"/>
                  <w:marTop w:val="150"/>
                  <w:marBottom w:val="150"/>
                  <w:divBdr>
                    <w:top w:val="none" w:sz="0" w:space="0" w:color="auto"/>
                    <w:left w:val="none" w:sz="0" w:space="0" w:color="auto"/>
                    <w:bottom w:val="none" w:sz="0" w:space="0" w:color="auto"/>
                    <w:right w:val="none" w:sz="0" w:space="0" w:color="auto"/>
                  </w:divBdr>
                </w:div>
                <w:div w:id="1937250170">
                  <w:marLeft w:val="0"/>
                  <w:marRight w:val="0"/>
                  <w:marTop w:val="150"/>
                  <w:marBottom w:val="150"/>
                  <w:divBdr>
                    <w:top w:val="none" w:sz="0" w:space="0" w:color="auto"/>
                    <w:left w:val="none" w:sz="0" w:space="0" w:color="auto"/>
                    <w:bottom w:val="none" w:sz="0" w:space="0" w:color="auto"/>
                    <w:right w:val="none" w:sz="0" w:space="0" w:color="auto"/>
                  </w:divBdr>
                  <w:divsChild>
                    <w:div w:id="1416054179">
                      <w:marLeft w:val="375"/>
                      <w:marRight w:val="0"/>
                      <w:marTop w:val="0"/>
                      <w:marBottom w:val="0"/>
                      <w:divBdr>
                        <w:top w:val="none" w:sz="0" w:space="0" w:color="auto"/>
                        <w:left w:val="none" w:sz="0" w:space="0" w:color="auto"/>
                        <w:bottom w:val="none" w:sz="0" w:space="0" w:color="auto"/>
                        <w:right w:val="none" w:sz="0" w:space="0" w:color="auto"/>
                      </w:divBdr>
                    </w:div>
                    <w:div w:id="463810177">
                      <w:marLeft w:val="375"/>
                      <w:marRight w:val="0"/>
                      <w:marTop w:val="0"/>
                      <w:marBottom w:val="0"/>
                      <w:divBdr>
                        <w:top w:val="none" w:sz="0" w:space="0" w:color="auto"/>
                        <w:left w:val="none" w:sz="0" w:space="0" w:color="auto"/>
                        <w:bottom w:val="none" w:sz="0" w:space="0" w:color="auto"/>
                        <w:right w:val="none" w:sz="0" w:space="0" w:color="auto"/>
                      </w:divBdr>
                    </w:div>
                    <w:div w:id="400443340">
                      <w:marLeft w:val="375"/>
                      <w:marRight w:val="0"/>
                      <w:marTop w:val="0"/>
                      <w:marBottom w:val="0"/>
                      <w:divBdr>
                        <w:top w:val="none" w:sz="0" w:space="0" w:color="auto"/>
                        <w:left w:val="none" w:sz="0" w:space="0" w:color="auto"/>
                        <w:bottom w:val="none" w:sz="0" w:space="0" w:color="auto"/>
                        <w:right w:val="none" w:sz="0" w:space="0" w:color="auto"/>
                      </w:divBdr>
                    </w:div>
                    <w:div w:id="2065910428">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07505">
          <w:marLeft w:val="0"/>
          <w:marRight w:val="0"/>
          <w:marTop w:val="150"/>
          <w:marBottom w:val="0"/>
          <w:divBdr>
            <w:top w:val="none" w:sz="0" w:space="0" w:color="auto"/>
            <w:left w:val="none" w:sz="0" w:space="0" w:color="auto"/>
            <w:bottom w:val="none" w:sz="0" w:space="0" w:color="auto"/>
            <w:right w:val="none" w:sz="0" w:space="0" w:color="auto"/>
          </w:divBdr>
          <w:divsChild>
            <w:div w:id="952902157">
              <w:marLeft w:val="0"/>
              <w:marRight w:val="0"/>
              <w:marTop w:val="0"/>
              <w:marBottom w:val="0"/>
              <w:divBdr>
                <w:top w:val="none" w:sz="0" w:space="0" w:color="auto"/>
                <w:left w:val="none" w:sz="0" w:space="0" w:color="auto"/>
                <w:bottom w:val="none" w:sz="0" w:space="0" w:color="auto"/>
                <w:right w:val="none" w:sz="0" w:space="0" w:color="auto"/>
              </w:divBdr>
              <w:divsChild>
                <w:div w:id="263077055">
                  <w:marLeft w:val="0"/>
                  <w:marRight w:val="0"/>
                  <w:marTop w:val="0"/>
                  <w:marBottom w:val="0"/>
                  <w:divBdr>
                    <w:top w:val="none" w:sz="0" w:space="0" w:color="auto"/>
                    <w:left w:val="none" w:sz="0" w:space="0" w:color="auto"/>
                    <w:bottom w:val="none" w:sz="0" w:space="0" w:color="auto"/>
                    <w:right w:val="none" w:sz="0" w:space="0" w:color="auto"/>
                  </w:divBdr>
                </w:div>
                <w:div w:id="341127035">
                  <w:marLeft w:val="0"/>
                  <w:marRight w:val="0"/>
                  <w:marTop w:val="150"/>
                  <w:marBottom w:val="150"/>
                  <w:divBdr>
                    <w:top w:val="none" w:sz="0" w:space="0" w:color="auto"/>
                    <w:left w:val="none" w:sz="0" w:space="0" w:color="auto"/>
                    <w:bottom w:val="none" w:sz="0" w:space="0" w:color="auto"/>
                    <w:right w:val="none" w:sz="0" w:space="0" w:color="auto"/>
                  </w:divBdr>
                </w:div>
                <w:div w:id="348290679">
                  <w:marLeft w:val="0"/>
                  <w:marRight w:val="0"/>
                  <w:marTop w:val="150"/>
                  <w:marBottom w:val="150"/>
                  <w:divBdr>
                    <w:top w:val="none" w:sz="0" w:space="0" w:color="auto"/>
                    <w:left w:val="none" w:sz="0" w:space="0" w:color="auto"/>
                    <w:bottom w:val="none" w:sz="0" w:space="0" w:color="auto"/>
                    <w:right w:val="none" w:sz="0" w:space="0" w:color="auto"/>
                  </w:divBdr>
                  <w:divsChild>
                    <w:div w:id="557908698">
                      <w:marLeft w:val="375"/>
                      <w:marRight w:val="0"/>
                      <w:marTop w:val="0"/>
                      <w:marBottom w:val="0"/>
                      <w:divBdr>
                        <w:top w:val="none" w:sz="0" w:space="0" w:color="auto"/>
                        <w:left w:val="none" w:sz="0" w:space="0" w:color="auto"/>
                        <w:bottom w:val="none" w:sz="0" w:space="0" w:color="auto"/>
                        <w:right w:val="none" w:sz="0" w:space="0" w:color="auto"/>
                      </w:divBdr>
                    </w:div>
                    <w:div w:id="1574506024">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79638">
          <w:marLeft w:val="0"/>
          <w:marRight w:val="0"/>
          <w:marTop w:val="150"/>
          <w:marBottom w:val="0"/>
          <w:divBdr>
            <w:top w:val="none" w:sz="0" w:space="0" w:color="auto"/>
            <w:left w:val="none" w:sz="0" w:space="0" w:color="auto"/>
            <w:bottom w:val="none" w:sz="0" w:space="0" w:color="auto"/>
            <w:right w:val="none" w:sz="0" w:space="0" w:color="auto"/>
          </w:divBdr>
          <w:divsChild>
            <w:div w:id="695499248">
              <w:marLeft w:val="0"/>
              <w:marRight w:val="0"/>
              <w:marTop w:val="0"/>
              <w:marBottom w:val="0"/>
              <w:divBdr>
                <w:top w:val="none" w:sz="0" w:space="0" w:color="auto"/>
                <w:left w:val="none" w:sz="0" w:space="0" w:color="auto"/>
                <w:bottom w:val="none" w:sz="0" w:space="0" w:color="auto"/>
                <w:right w:val="none" w:sz="0" w:space="0" w:color="auto"/>
              </w:divBdr>
              <w:divsChild>
                <w:div w:id="1392659680">
                  <w:marLeft w:val="0"/>
                  <w:marRight w:val="0"/>
                  <w:marTop w:val="0"/>
                  <w:marBottom w:val="0"/>
                  <w:divBdr>
                    <w:top w:val="none" w:sz="0" w:space="0" w:color="auto"/>
                    <w:left w:val="none" w:sz="0" w:space="0" w:color="auto"/>
                    <w:bottom w:val="none" w:sz="0" w:space="0" w:color="auto"/>
                    <w:right w:val="none" w:sz="0" w:space="0" w:color="auto"/>
                  </w:divBdr>
                </w:div>
                <w:div w:id="1320504462">
                  <w:marLeft w:val="0"/>
                  <w:marRight w:val="0"/>
                  <w:marTop w:val="150"/>
                  <w:marBottom w:val="150"/>
                  <w:divBdr>
                    <w:top w:val="none" w:sz="0" w:space="0" w:color="auto"/>
                    <w:left w:val="none" w:sz="0" w:space="0" w:color="auto"/>
                    <w:bottom w:val="none" w:sz="0" w:space="0" w:color="auto"/>
                    <w:right w:val="none" w:sz="0" w:space="0" w:color="auto"/>
                  </w:divBdr>
                </w:div>
                <w:div w:id="1452436952">
                  <w:marLeft w:val="0"/>
                  <w:marRight w:val="0"/>
                  <w:marTop w:val="150"/>
                  <w:marBottom w:val="150"/>
                  <w:divBdr>
                    <w:top w:val="none" w:sz="0" w:space="0" w:color="auto"/>
                    <w:left w:val="none" w:sz="0" w:space="0" w:color="auto"/>
                    <w:bottom w:val="none" w:sz="0" w:space="0" w:color="auto"/>
                    <w:right w:val="none" w:sz="0" w:space="0" w:color="auto"/>
                  </w:divBdr>
                  <w:divsChild>
                    <w:div w:id="2140107726">
                      <w:marLeft w:val="375"/>
                      <w:marRight w:val="0"/>
                      <w:marTop w:val="0"/>
                      <w:marBottom w:val="0"/>
                      <w:divBdr>
                        <w:top w:val="none" w:sz="0" w:space="0" w:color="auto"/>
                        <w:left w:val="none" w:sz="0" w:space="0" w:color="auto"/>
                        <w:bottom w:val="none" w:sz="0" w:space="0" w:color="auto"/>
                        <w:right w:val="none" w:sz="0" w:space="0" w:color="auto"/>
                      </w:divBdr>
                    </w:div>
                    <w:div w:id="1279987777">
                      <w:marLeft w:val="375"/>
                      <w:marRight w:val="0"/>
                      <w:marTop w:val="0"/>
                      <w:marBottom w:val="0"/>
                      <w:divBdr>
                        <w:top w:val="none" w:sz="0" w:space="0" w:color="auto"/>
                        <w:left w:val="none" w:sz="0" w:space="0" w:color="auto"/>
                        <w:bottom w:val="none" w:sz="0" w:space="0" w:color="auto"/>
                        <w:right w:val="none" w:sz="0" w:space="0" w:color="auto"/>
                      </w:divBdr>
                    </w:div>
                    <w:div w:id="327641056">
                      <w:marLeft w:val="375"/>
                      <w:marRight w:val="0"/>
                      <w:marTop w:val="0"/>
                      <w:marBottom w:val="0"/>
                      <w:divBdr>
                        <w:top w:val="none" w:sz="0" w:space="0" w:color="auto"/>
                        <w:left w:val="none" w:sz="0" w:space="0" w:color="auto"/>
                        <w:bottom w:val="none" w:sz="0" w:space="0" w:color="auto"/>
                        <w:right w:val="none" w:sz="0" w:space="0" w:color="auto"/>
                      </w:divBdr>
                    </w:div>
                    <w:div w:id="504825125">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shi\AppData\Roaming\Microsoft\Templates\Project%20based%20learning.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14333EA47484BCFBF7971E25CF325A5"/>
        <w:category>
          <w:name w:val="General"/>
          <w:gallery w:val="placeholder"/>
        </w:category>
        <w:types>
          <w:type w:val="bbPlcHdr"/>
        </w:types>
        <w:behaviors>
          <w:behavior w:val="content"/>
        </w:behaviors>
        <w:guid w:val="{A940E545-C087-40CB-80BA-FF52AD16408D}"/>
      </w:docPartPr>
      <w:docPartBody>
        <w:p w:rsidR="00A5523E" w:rsidRDefault="00A5523E">
          <w:pPr>
            <w:pStyle w:val="A14333EA47484BCFBF7971E25CF325A5"/>
          </w:pPr>
          <w:r w:rsidRPr="00874AA1">
            <w:t>Project Overview:</w:t>
          </w:r>
        </w:p>
      </w:docPartBody>
    </w:docPart>
    <w:docPart>
      <w:docPartPr>
        <w:name w:val="86DF9258B81F4E7CB92319AD82B75D93"/>
        <w:category>
          <w:name w:val="General"/>
          <w:gallery w:val="placeholder"/>
        </w:category>
        <w:types>
          <w:type w:val="bbPlcHdr"/>
        </w:types>
        <w:behaviors>
          <w:behavior w:val="content"/>
        </w:behaviors>
        <w:guid w:val="{3BE55A8B-0607-48F0-95C9-B4A261617106}"/>
      </w:docPartPr>
      <w:docPartBody>
        <w:p w:rsidR="00A5523E" w:rsidRDefault="00A5523E">
          <w:pPr>
            <w:pStyle w:val="86DF9258B81F4E7CB92319AD82B75D93"/>
          </w:pPr>
          <w:r w:rsidRPr="00874AA1">
            <w:t>Objectives:</w:t>
          </w:r>
        </w:p>
      </w:docPartBody>
    </w:docPart>
    <w:docPart>
      <w:docPartPr>
        <w:name w:val="6D4918690228497D8E8395B2B225626C"/>
        <w:category>
          <w:name w:val="General"/>
          <w:gallery w:val="placeholder"/>
        </w:category>
        <w:types>
          <w:type w:val="bbPlcHdr"/>
        </w:types>
        <w:behaviors>
          <w:behavior w:val="content"/>
        </w:behaviors>
        <w:guid w:val="{F4DA154E-CEFB-49D4-B4FB-E9A0661DF1EB}"/>
      </w:docPartPr>
      <w:docPartBody>
        <w:p w:rsidR="00A5523E" w:rsidRDefault="00A5523E">
          <w:pPr>
            <w:pStyle w:val="6D4918690228497D8E8395B2B225626C"/>
          </w:pPr>
          <w:r w:rsidRPr="00874AA1">
            <w:t>Record your notes/research here:</w:t>
          </w:r>
        </w:p>
      </w:docPartBody>
    </w:docPart>
    <w:docPart>
      <w:docPartPr>
        <w:name w:val="F0F23BCF550649CE8D91A092DB557309"/>
        <w:category>
          <w:name w:val="General"/>
          <w:gallery w:val="placeholder"/>
        </w:category>
        <w:types>
          <w:type w:val="bbPlcHdr"/>
        </w:types>
        <w:behaviors>
          <w:behavior w:val="content"/>
        </w:behaviors>
        <w:guid w:val="{A703BD06-3F0E-4F4B-A7F2-DCA5ADBEEA82}"/>
      </w:docPartPr>
      <w:docPartBody>
        <w:p w:rsidR="00A5523E" w:rsidRDefault="00A5523E">
          <w:pPr>
            <w:pStyle w:val="F0F23BCF550649CE8D91A092DB557309"/>
          </w:pPr>
          <w:r w:rsidRPr="00874AA1">
            <w:t>This is where students can record their ideas and research as they gather the information needed to complete their project.</w:t>
          </w:r>
        </w:p>
      </w:docPartBody>
    </w:docPart>
    <w:docPart>
      <w:docPartPr>
        <w:name w:val="41D306B3BB884716A8B41BE1E34C874E"/>
        <w:category>
          <w:name w:val="General"/>
          <w:gallery w:val="placeholder"/>
        </w:category>
        <w:types>
          <w:type w:val="bbPlcHdr"/>
        </w:types>
        <w:behaviors>
          <w:behavior w:val="content"/>
        </w:behaviors>
        <w:guid w:val="{19DCC1CA-FBEF-4458-881D-294D56215919}"/>
      </w:docPartPr>
      <w:docPartBody>
        <w:p w:rsidR="00A5523E" w:rsidRDefault="00A5523E">
          <w:pPr>
            <w:pStyle w:val="41D306B3BB884716A8B41BE1E34C874E"/>
          </w:pPr>
          <w:r w:rsidRPr="00874AA1">
            <w:t>Outline the steps/plan for your project:</w:t>
          </w:r>
        </w:p>
      </w:docPartBody>
    </w:docPart>
    <w:docPart>
      <w:docPartPr>
        <w:name w:val="A3843137DE314AACB9AC6E1D28C2CF3F"/>
        <w:category>
          <w:name w:val="General"/>
          <w:gallery w:val="placeholder"/>
        </w:category>
        <w:types>
          <w:type w:val="bbPlcHdr"/>
        </w:types>
        <w:behaviors>
          <w:behavior w:val="content"/>
        </w:behaviors>
        <w:guid w:val="{B79500B8-AF76-4F9D-A21F-4EFEF3AC3AB1}"/>
      </w:docPartPr>
      <w:docPartBody>
        <w:p w:rsidR="00A5523E" w:rsidRDefault="00A5523E">
          <w:pPr>
            <w:pStyle w:val="A3843137DE314AACB9AC6E1D28C2CF3F"/>
          </w:pPr>
          <w:r w:rsidRPr="00874AA1">
            <w:t>After students complete any research necessary, this is where they will create a plan for their project. Consider requiring teacher approval before they continue to the creation/implementation phase of the project.</w:t>
          </w:r>
        </w:p>
      </w:docPartBody>
    </w:docPart>
    <w:docPart>
      <w:docPartPr>
        <w:name w:val="9140ED9A804344F2B00252FCDA9B8569"/>
        <w:category>
          <w:name w:val="General"/>
          <w:gallery w:val="placeholder"/>
        </w:category>
        <w:types>
          <w:type w:val="bbPlcHdr"/>
        </w:types>
        <w:behaviors>
          <w:behavior w:val="content"/>
        </w:behaviors>
        <w:guid w:val="{CEDADAD4-FE73-4C7E-81EC-621876FA3A42}"/>
      </w:docPartPr>
      <w:docPartBody>
        <w:p w:rsidR="00A5523E" w:rsidRDefault="00A5523E">
          <w:pPr>
            <w:pStyle w:val="9140ED9A804344F2B00252FCDA9B8569"/>
          </w:pPr>
          <w:r w:rsidRPr="00874AA1">
            <w:t>Teacher initials</w:t>
          </w:r>
        </w:p>
      </w:docPartBody>
    </w:docPart>
    <w:docPart>
      <w:docPartPr>
        <w:name w:val="4DBE1F76F7674D60B52E3C01FDCE86EA"/>
        <w:category>
          <w:name w:val="General"/>
          <w:gallery w:val="placeholder"/>
        </w:category>
        <w:types>
          <w:type w:val="bbPlcHdr"/>
        </w:types>
        <w:behaviors>
          <w:behavior w:val="content"/>
        </w:behaviors>
        <w:guid w:val="{07BA8EF5-0C91-41BD-A93A-9C055F10E239}"/>
      </w:docPartPr>
      <w:docPartBody>
        <w:p w:rsidR="00A5523E" w:rsidRDefault="00A5523E">
          <w:pPr>
            <w:pStyle w:val="4DBE1F76F7674D60B52E3C01FDCE86EA"/>
          </w:pPr>
          <w:r w:rsidRPr="00874AA1">
            <w:t>____________</w:t>
          </w:r>
        </w:p>
      </w:docPartBody>
    </w:docPart>
    <w:docPart>
      <w:docPartPr>
        <w:name w:val="52FF4D359722498E9B7F908E0A368B2A"/>
        <w:category>
          <w:name w:val="General"/>
          <w:gallery w:val="placeholder"/>
        </w:category>
        <w:types>
          <w:type w:val="bbPlcHdr"/>
        </w:types>
        <w:behaviors>
          <w:behavior w:val="content"/>
        </w:behaviors>
        <w:guid w:val="{BB0CC392-88CC-4055-8A74-BFAC42FE0400}"/>
      </w:docPartPr>
      <w:docPartBody>
        <w:p w:rsidR="00A5523E" w:rsidRDefault="00A5523E">
          <w:pPr>
            <w:pStyle w:val="52FF4D359722498E9B7F908E0A368B2A"/>
          </w:pPr>
          <w:r w:rsidRPr="00874AA1">
            <w:t>You are ready to create your project! Please revisit the project tasks/requirements as you work.</w:t>
          </w:r>
        </w:p>
      </w:docPartBody>
    </w:docPart>
    <w:docPart>
      <w:docPartPr>
        <w:name w:val="3DDD9E206F014349A88EA30D75F4FBAD"/>
        <w:category>
          <w:name w:val="General"/>
          <w:gallery w:val="placeholder"/>
        </w:category>
        <w:types>
          <w:type w:val="bbPlcHdr"/>
        </w:types>
        <w:behaviors>
          <w:behavior w:val="content"/>
        </w:behaviors>
        <w:guid w:val="{AC656F1F-BAD7-4FDC-AEA7-493B1FE0B71F}"/>
      </w:docPartPr>
      <w:docPartBody>
        <w:p w:rsidR="00A5523E" w:rsidRDefault="00A5523E">
          <w:pPr>
            <w:pStyle w:val="3DDD9E206F014349A88EA30D75F4FBAD"/>
          </w:pPr>
          <w:r w:rsidRPr="00874AA1">
            <w:t>Summarize what you learned:</w:t>
          </w:r>
        </w:p>
      </w:docPartBody>
    </w:docPart>
    <w:docPart>
      <w:docPartPr>
        <w:name w:val="18CD604B30B0479D8A7B3D953EF8E47B"/>
        <w:category>
          <w:name w:val="General"/>
          <w:gallery w:val="placeholder"/>
        </w:category>
        <w:types>
          <w:type w:val="bbPlcHdr"/>
        </w:types>
        <w:behaviors>
          <w:behavior w:val="content"/>
        </w:behaviors>
        <w:guid w:val="{7B08A696-8FA7-4D66-96A2-A81A30B90918}"/>
      </w:docPartPr>
      <w:docPartBody>
        <w:p w:rsidR="00A5523E" w:rsidRDefault="00A5523E">
          <w:pPr>
            <w:pStyle w:val="18CD604B30B0479D8A7B3D953EF8E47B"/>
          </w:pPr>
          <w:r w:rsidRPr="00874AA1">
            <w:t>Possible student prompts: What did you learn? What worked well? What was the most challenging aspect of this project? What will you do differently next time?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utami">
    <w:panose1 w:val="02000500000000000000"/>
    <w:charset w:val="00"/>
    <w:family w:val="swiss"/>
    <w:pitch w:val="variable"/>
    <w:sig w:usb0="002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23E"/>
    <w:rsid w:val="007C102C"/>
    <w:rsid w:val="009B2BCE"/>
    <w:rsid w:val="00A5523E"/>
    <w:rsid w:val="00DF4CA3"/>
    <w:rsid w:val="00E33A30"/>
    <w:rsid w:val="00EF1BA9"/>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4333EA47484BCFBF7971E25CF325A5">
    <w:name w:val="A14333EA47484BCFBF7971E25CF325A5"/>
  </w:style>
  <w:style w:type="paragraph" w:customStyle="1" w:styleId="86DF9258B81F4E7CB92319AD82B75D93">
    <w:name w:val="86DF9258B81F4E7CB92319AD82B75D93"/>
  </w:style>
  <w:style w:type="paragraph" w:customStyle="1" w:styleId="6D4918690228497D8E8395B2B225626C">
    <w:name w:val="6D4918690228497D8E8395B2B225626C"/>
  </w:style>
  <w:style w:type="paragraph" w:customStyle="1" w:styleId="F0F23BCF550649CE8D91A092DB557309">
    <w:name w:val="F0F23BCF550649CE8D91A092DB557309"/>
  </w:style>
  <w:style w:type="paragraph" w:customStyle="1" w:styleId="41D306B3BB884716A8B41BE1E34C874E">
    <w:name w:val="41D306B3BB884716A8B41BE1E34C874E"/>
  </w:style>
  <w:style w:type="paragraph" w:customStyle="1" w:styleId="A3843137DE314AACB9AC6E1D28C2CF3F">
    <w:name w:val="A3843137DE314AACB9AC6E1D28C2CF3F"/>
  </w:style>
  <w:style w:type="paragraph" w:customStyle="1" w:styleId="9140ED9A804344F2B00252FCDA9B8569">
    <w:name w:val="9140ED9A804344F2B00252FCDA9B8569"/>
  </w:style>
  <w:style w:type="paragraph" w:customStyle="1" w:styleId="4DBE1F76F7674D60B52E3C01FDCE86EA">
    <w:name w:val="4DBE1F76F7674D60B52E3C01FDCE86EA"/>
  </w:style>
  <w:style w:type="paragraph" w:customStyle="1" w:styleId="52FF4D359722498E9B7F908E0A368B2A">
    <w:name w:val="52FF4D359722498E9B7F908E0A368B2A"/>
  </w:style>
  <w:style w:type="paragraph" w:customStyle="1" w:styleId="3DDD9E206F014349A88EA30D75F4FBAD">
    <w:name w:val="3DDD9E206F014349A88EA30D75F4FBAD"/>
  </w:style>
  <w:style w:type="paragraph" w:customStyle="1" w:styleId="18CD604B30B0479D8A7B3D953EF8E47B">
    <w:name w:val="18CD604B30B0479D8A7B3D953EF8E4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Bodoni MT"/>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A075BD4-F53C-4E01-9EDE-4652C8A1FE4B}">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D7D55E06-64DA-42F3-AD6E-D3DC24069E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40F5E8-4448-4982-82F4-146B74EB9EB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Project based learning</Template>
  <TotalTime>1</TotalTime>
  <Pages>24</Pages>
  <Words>3408</Words>
  <Characters>19427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rishikesh gaddinti</dc:creator>
  <cp:keywords/>
  <dc:description/>
  <cp:lastModifiedBy>rishikesh gaddinti</cp:lastModifiedBy>
  <cp:revision>2</cp:revision>
  <dcterms:created xsi:type="dcterms:W3CDTF">2025-02-24T07:38:00Z</dcterms:created>
  <dcterms:modified xsi:type="dcterms:W3CDTF">2025-02-24T07:38:00Z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